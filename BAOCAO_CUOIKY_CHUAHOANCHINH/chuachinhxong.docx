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33E98" w14:textId="3137A39C" w:rsidR="003218FF" w:rsidRPr="00B10E7E" w:rsidRDefault="003218FF" w:rsidP="00CF478C">
      <w:pPr>
        <w:pStyle w:val="Nidungvnbn"/>
        <w:ind w:left="1440"/>
        <w:rPr>
          <w:lang w:val="en"/>
        </w:rPr>
      </w:pPr>
      <w:r w:rsidRPr="00B10E7E">
        <w:rPr>
          <w:lang w:val="en"/>
        </w:rPr>
        <w:t>TỔNG LIÊN ĐOÀN LAO ĐỘNG VIỆT NAM</w:t>
      </w:r>
    </w:p>
    <w:p w14:paraId="71352628" w14:textId="3E8C74BC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1F05BDAD" w14:textId="2D671AB4" w:rsidR="003218FF" w:rsidRPr="00742D8D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A4A541D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5089B433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77D7C8BC" wp14:editId="2C3CC72A">
            <wp:extent cx="790575" cy="742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2F64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313F9F6C" w14:textId="4ACD31E4" w:rsidR="00F00838" w:rsidRDefault="00D34D21" w:rsidP="00D34D21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rPr>
          <w:rFonts w:eastAsiaTheme="minorEastAsia"/>
          <w:b/>
          <w:bCs/>
          <w:sz w:val="32"/>
          <w:szCs w:val="32"/>
          <w:lang w:val="en" w:eastAsia="ja-JP"/>
        </w:rPr>
      </w:pPr>
      <w:r>
        <w:rPr>
          <w:b/>
          <w:bCs/>
          <w:sz w:val="32"/>
          <w:szCs w:val="32"/>
          <w:lang w:val="en"/>
        </w:rPr>
        <w:tab/>
      </w:r>
      <w:r w:rsidR="00F00838">
        <w:rPr>
          <w:b/>
          <w:bCs/>
          <w:sz w:val="32"/>
          <w:szCs w:val="32"/>
          <w:lang w:val="en"/>
        </w:rPr>
        <w:t xml:space="preserve">BÀI TẬP </w:t>
      </w:r>
      <w:r w:rsidR="00CF478C">
        <w:rPr>
          <w:b/>
          <w:bCs/>
          <w:sz w:val="32"/>
          <w:szCs w:val="32"/>
          <w:lang w:val="en"/>
        </w:rPr>
        <w:t>CUỐI KỲ</w:t>
      </w:r>
    </w:p>
    <w:p w14:paraId="70D3B598" w14:textId="598DEDA1" w:rsidR="003218FF" w:rsidRPr="00B10E7E" w:rsidRDefault="00DB7595" w:rsidP="00C92312">
      <w:pPr>
        <w:tabs>
          <w:tab w:val="center" w:pos="4920"/>
          <w:tab w:val="right" w:pos="9121"/>
        </w:tabs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>MÔN</w:t>
      </w:r>
      <w:r w:rsidR="00CF478C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04EA6D60" w14:textId="77777777" w:rsidR="003218FF" w:rsidRPr="00B10E7E" w:rsidRDefault="007E7FF7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>
        <w:rPr>
          <w:b/>
          <w:bCs/>
          <w:sz w:val="32"/>
          <w:szCs w:val="32"/>
          <w:lang w:val="en"/>
        </w:rPr>
        <w:t xml:space="preserve"> </w:t>
      </w:r>
    </w:p>
    <w:p w14:paraId="3072B7B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BFFD2E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sz w:val="28"/>
          <w:szCs w:val="28"/>
          <w:lang w:val="en"/>
        </w:rPr>
      </w:pPr>
    </w:p>
    <w:p w14:paraId="604A004A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b/>
          <w:bCs/>
          <w:lang w:val="en"/>
        </w:rPr>
      </w:pPr>
    </w:p>
    <w:p w14:paraId="11FA0F12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120E681" w14:textId="77777777" w:rsidR="003218FF" w:rsidRPr="003218FF" w:rsidRDefault="00DB7595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color w:val="FF0000"/>
          <w:lang w:val="en"/>
        </w:rPr>
      </w:pPr>
      <w:r>
        <w:rPr>
          <w:b/>
          <w:bCs/>
          <w:color w:val="FF0000"/>
          <w:lang w:val="en"/>
        </w:rPr>
        <w:t xml:space="preserve"> </w:t>
      </w:r>
    </w:p>
    <w:p w14:paraId="2637A8D9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40555956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550FD2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both"/>
        <w:rPr>
          <w:b/>
          <w:bCs/>
          <w:lang w:val="en"/>
        </w:rPr>
      </w:pPr>
    </w:p>
    <w:p w14:paraId="2F0D8562" w14:textId="16759173" w:rsidR="003218FF" w:rsidRPr="00761F3D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proofErr w:type="spellStart"/>
      <w:r w:rsidRPr="00B10E7E">
        <w:rPr>
          <w:i/>
          <w:sz w:val="28"/>
          <w:szCs w:val="28"/>
          <w:lang w:val="en"/>
        </w:rPr>
        <w:t>Người</w:t>
      </w:r>
      <w:proofErr w:type="spellEnd"/>
      <w:r w:rsidRPr="00B10E7E">
        <w:rPr>
          <w:i/>
          <w:sz w:val="28"/>
          <w:szCs w:val="28"/>
          <w:lang w:val="en"/>
        </w:rPr>
        <w:t xml:space="preserve"> h</w:t>
      </w:r>
      <w:proofErr w:type="spellStart"/>
      <w:r w:rsidRPr="00B10E7E">
        <w:rPr>
          <w:i/>
          <w:sz w:val="28"/>
          <w:szCs w:val="28"/>
          <w:lang w:val="vi-VN"/>
        </w:rPr>
        <w:t>ướng</w:t>
      </w:r>
      <w:proofErr w:type="spellEnd"/>
      <w:r w:rsidRPr="00B10E7E">
        <w:rPr>
          <w:i/>
          <w:sz w:val="28"/>
          <w:szCs w:val="28"/>
          <w:lang w:val="vi-VN"/>
        </w:rPr>
        <w:t xml:space="preserve"> </w:t>
      </w:r>
      <w:proofErr w:type="spellStart"/>
      <w:r w:rsidRPr="00B10E7E">
        <w:rPr>
          <w:i/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32069571" w14:textId="2D41C923" w:rsidR="00291721" w:rsidRDefault="003218FF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proofErr w:type="spellStart"/>
      <w:r w:rsidRPr="003218FF">
        <w:rPr>
          <w:i/>
          <w:sz w:val="28"/>
          <w:szCs w:val="28"/>
          <w:lang w:val="vi-VN"/>
        </w:rPr>
        <w:t>Người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thực</w:t>
      </w:r>
      <w:proofErr w:type="spellEnd"/>
      <w:r w:rsidRPr="003218FF">
        <w:rPr>
          <w:i/>
          <w:sz w:val="28"/>
          <w:szCs w:val="28"/>
          <w:lang w:val="vi-VN"/>
        </w:rPr>
        <w:t xml:space="preserve"> </w:t>
      </w:r>
      <w:proofErr w:type="spellStart"/>
      <w:r w:rsidRPr="003218FF">
        <w:rPr>
          <w:i/>
          <w:sz w:val="28"/>
          <w:szCs w:val="28"/>
          <w:lang w:val="vi-VN"/>
        </w:rPr>
        <w:t>hiện</w:t>
      </w:r>
      <w:proofErr w:type="spellEnd"/>
      <w:r w:rsidRPr="003218FF">
        <w:rPr>
          <w:sz w:val="28"/>
          <w:szCs w:val="28"/>
          <w:lang w:val="vi-VN"/>
        </w:rPr>
        <w:t>:</w:t>
      </w:r>
      <w:r w:rsidRPr="003218FF">
        <w:rPr>
          <w:b/>
          <w:bCs/>
          <w:sz w:val="28"/>
          <w:szCs w:val="28"/>
          <w:lang w:val="vi-VN"/>
        </w:rPr>
        <w:t xml:space="preserve">   </w:t>
      </w:r>
      <w:r w:rsidR="00F608B2">
        <w:rPr>
          <w:b/>
          <w:bCs/>
          <w:sz w:val="28"/>
          <w:szCs w:val="28"/>
          <w:lang w:val="vi-VN"/>
        </w:rPr>
        <w:t>HUỲNH TRẦN TRUNG HIẾU</w:t>
      </w:r>
      <w:r w:rsidR="00DD74FD" w:rsidRPr="00765FF6">
        <w:rPr>
          <w:b/>
          <w:bCs/>
          <w:sz w:val="28"/>
          <w:szCs w:val="28"/>
          <w:lang w:val="vi-VN"/>
        </w:rPr>
        <w:t xml:space="preserve">– </w:t>
      </w:r>
      <w:r w:rsidR="00F608B2">
        <w:rPr>
          <w:b/>
          <w:bCs/>
          <w:sz w:val="28"/>
          <w:szCs w:val="28"/>
          <w:lang w:val="vi-VN"/>
        </w:rPr>
        <w:t>518H0090</w:t>
      </w:r>
    </w:p>
    <w:p w14:paraId="4FCE03F7" w14:textId="37B871F3" w:rsidR="00CF478C" w:rsidRPr="00554FFA" w:rsidRDefault="00CF478C" w:rsidP="00F608B2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</w:t>
      </w:r>
      <w:r w:rsidR="00761F3D" w:rsidRPr="00761F3D">
        <w:rPr>
          <w:b/>
          <w:bCs/>
          <w:sz w:val="28"/>
          <w:szCs w:val="28"/>
          <w:lang w:val="vi-VN"/>
        </w:rPr>
        <w:t>UYỄN THÀNH KHANG</w:t>
      </w:r>
      <w:r w:rsidRPr="00007F61">
        <w:rPr>
          <w:b/>
          <w:bCs/>
          <w:sz w:val="28"/>
          <w:szCs w:val="28"/>
          <w:lang w:val="vi-VN"/>
        </w:rPr>
        <w:t xml:space="preserve"> – 518</w:t>
      </w:r>
      <w:r w:rsidR="000A71C2" w:rsidRPr="000A71C2">
        <w:rPr>
          <w:b/>
          <w:bCs/>
          <w:sz w:val="28"/>
          <w:szCs w:val="28"/>
          <w:lang w:val="vi-VN"/>
        </w:rPr>
        <w:t>H</w:t>
      </w:r>
      <w:r w:rsidR="000A71C2" w:rsidRPr="00554FFA">
        <w:rPr>
          <w:b/>
          <w:bCs/>
          <w:sz w:val="28"/>
          <w:szCs w:val="28"/>
          <w:lang w:val="vi-VN"/>
        </w:rPr>
        <w:t>0372</w:t>
      </w:r>
    </w:p>
    <w:p w14:paraId="419FCCE5" w14:textId="2F227E95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>:    1</w:t>
      </w:r>
      <w:r w:rsidR="00F608B2">
        <w:rPr>
          <w:b/>
          <w:bCs/>
          <w:sz w:val="28"/>
          <w:szCs w:val="28"/>
          <w:lang w:val="vi-VN"/>
        </w:rPr>
        <w:t>8H50303</w:t>
      </w:r>
    </w:p>
    <w:p w14:paraId="2A84338D" w14:textId="08E7188E" w:rsidR="003218FF" w:rsidRPr="00CA1C39" w:rsidRDefault="003218FF" w:rsidP="003218FF">
      <w:pPr>
        <w:suppressAutoHyphens/>
        <w:autoSpaceDE w:val="0"/>
        <w:autoSpaceDN w:val="0"/>
        <w:adjustRightInd w:val="0"/>
        <w:spacing w:line="360" w:lineRule="auto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F608B2">
        <w:rPr>
          <w:b/>
          <w:bCs/>
          <w:sz w:val="28"/>
          <w:szCs w:val="28"/>
          <w:lang w:val="vi-VN"/>
        </w:rPr>
        <w:t>22</w:t>
      </w:r>
    </w:p>
    <w:p w14:paraId="2CBA7134" w14:textId="77777777" w:rsidR="003218FF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0795AE96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14576A0A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788BC849" w14:textId="77777777" w:rsidR="002D4629" w:rsidRDefault="002D4629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258FA3BD" w14:textId="5BEB142B" w:rsidR="00B118C8" w:rsidRDefault="003218FF" w:rsidP="00291721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headerReference w:type="default" r:id="rId9"/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CA1C39">
        <w:rPr>
          <w:b/>
          <w:bCs/>
          <w:iCs/>
          <w:sz w:val="28"/>
          <w:szCs w:val="28"/>
          <w:lang w:val="vi-VN"/>
        </w:rPr>
        <w:t>THÀNH PHỐ HỒ CHÍ MINH, NĂM 20</w:t>
      </w:r>
      <w:r w:rsidR="00742925">
        <w:rPr>
          <w:b/>
          <w:bCs/>
          <w:iCs/>
          <w:sz w:val="28"/>
          <w:szCs w:val="28"/>
          <w:lang w:val="vi-VN"/>
        </w:rPr>
        <w:t>20</w:t>
      </w:r>
    </w:p>
    <w:p w14:paraId="12895005" w14:textId="77777777" w:rsidR="003218FF" w:rsidRPr="00DB7595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B7595">
        <w:rPr>
          <w:bCs/>
          <w:sz w:val="28"/>
          <w:szCs w:val="28"/>
          <w:lang w:val="vi-VN"/>
        </w:rPr>
        <w:lastRenderedPageBreak/>
        <w:t>TỔNG LIÊN ĐOÀN LAO ĐỘNG VIỆT NAM</w:t>
      </w:r>
    </w:p>
    <w:p w14:paraId="38CF98CC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vi-VN"/>
        </w:rPr>
      </w:pPr>
      <w:r w:rsidRPr="00DC2276">
        <w:rPr>
          <w:b/>
          <w:bCs/>
          <w:sz w:val="28"/>
          <w:szCs w:val="28"/>
          <w:lang w:val="vi-VN"/>
        </w:rPr>
        <w:t>TR</w:t>
      </w:r>
      <w:r w:rsidRPr="00B10E7E">
        <w:rPr>
          <w:b/>
          <w:bCs/>
          <w:sz w:val="28"/>
          <w:szCs w:val="28"/>
          <w:lang w:val="vi-VN"/>
        </w:rPr>
        <w:t>ƯỜNG ĐẠI HỌC TÔN ĐỨC THẮNG</w:t>
      </w:r>
    </w:p>
    <w:p w14:paraId="0F25A0C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center"/>
        <w:rPr>
          <w:sz w:val="28"/>
          <w:szCs w:val="28"/>
          <w:lang w:val="en"/>
        </w:rPr>
      </w:pPr>
      <w:r w:rsidRPr="00B10E7E">
        <w:rPr>
          <w:b/>
          <w:bCs/>
          <w:sz w:val="28"/>
          <w:szCs w:val="28"/>
          <w:lang w:val="en"/>
        </w:rPr>
        <w:t xml:space="preserve">KHOA </w:t>
      </w:r>
      <w:r>
        <w:rPr>
          <w:b/>
          <w:bCs/>
          <w:sz w:val="28"/>
          <w:szCs w:val="28"/>
          <w:lang w:val="en"/>
        </w:rPr>
        <w:t>CÔNG NGHỆ THÔNG TIN</w:t>
      </w:r>
    </w:p>
    <w:p w14:paraId="3196B862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lang w:val="en"/>
        </w:rPr>
      </w:pPr>
    </w:p>
    <w:p w14:paraId="7E2C4E41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jc w:val="center"/>
        <w:rPr>
          <w:b/>
          <w:bCs/>
          <w:sz w:val="28"/>
          <w:szCs w:val="28"/>
          <w:lang w:val="en"/>
        </w:rPr>
      </w:pPr>
      <w:r>
        <w:rPr>
          <w:noProof/>
          <w:sz w:val="22"/>
          <w:szCs w:val="22"/>
          <w:lang w:eastAsia="ja-JP"/>
        </w:rPr>
        <w:drawing>
          <wp:inline distT="0" distB="0" distL="0" distR="0" wp14:anchorId="32B15B45" wp14:editId="590724B5">
            <wp:extent cx="923925" cy="866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31ED6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C8297BC" w14:textId="77777777" w:rsidR="003218FF" w:rsidRPr="00B10E7E" w:rsidRDefault="003218FF" w:rsidP="003218FF">
      <w:pPr>
        <w:suppressAutoHyphens/>
        <w:autoSpaceDE w:val="0"/>
        <w:autoSpaceDN w:val="0"/>
        <w:adjustRightInd w:val="0"/>
        <w:ind w:firstLine="720"/>
        <w:rPr>
          <w:b/>
          <w:bCs/>
          <w:sz w:val="28"/>
          <w:szCs w:val="28"/>
          <w:lang w:val="en"/>
        </w:rPr>
      </w:pPr>
    </w:p>
    <w:p w14:paraId="4903F6A4" w14:textId="426E183E" w:rsidR="00F00838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rFonts w:eastAsiaTheme="minorEastAsia"/>
          <w:b/>
          <w:bCs/>
          <w:sz w:val="32"/>
          <w:szCs w:val="32"/>
          <w:lang w:val="en" w:eastAsia="ja-JP"/>
        </w:rPr>
      </w:pPr>
      <w:r w:rsidRPr="00E766EA">
        <w:rPr>
          <w:b/>
          <w:bCs/>
          <w:sz w:val="32"/>
          <w:szCs w:val="32"/>
          <w:lang w:val="en"/>
        </w:rPr>
        <w:t>BÀI TẬP</w:t>
      </w:r>
      <w:r w:rsidR="00761F3D">
        <w:rPr>
          <w:b/>
          <w:bCs/>
          <w:sz w:val="32"/>
          <w:szCs w:val="32"/>
          <w:lang w:val="en"/>
        </w:rPr>
        <w:t xml:space="preserve"> CUỐI KỲ</w:t>
      </w:r>
    </w:p>
    <w:p w14:paraId="3819C845" w14:textId="6C2E7857" w:rsidR="002D4629" w:rsidRPr="00B10E7E" w:rsidRDefault="00E766EA" w:rsidP="002D4629">
      <w:pPr>
        <w:suppressAutoHyphens/>
        <w:autoSpaceDE w:val="0"/>
        <w:autoSpaceDN w:val="0"/>
        <w:adjustRightInd w:val="0"/>
        <w:spacing w:line="360" w:lineRule="auto"/>
        <w:ind w:firstLine="720"/>
        <w:jc w:val="center"/>
        <w:rPr>
          <w:b/>
          <w:bCs/>
          <w:sz w:val="32"/>
          <w:szCs w:val="32"/>
          <w:lang w:val="en"/>
        </w:rPr>
      </w:pPr>
      <w:r w:rsidRPr="00E766EA">
        <w:rPr>
          <w:b/>
          <w:bCs/>
          <w:sz w:val="32"/>
          <w:szCs w:val="32"/>
          <w:lang w:val="en"/>
        </w:rPr>
        <w:t>MÔN</w:t>
      </w:r>
      <w:r w:rsidR="005E0130">
        <w:rPr>
          <w:b/>
          <w:bCs/>
          <w:sz w:val="32"/>
          <w:szCs w:val="32"/>
          <w:lang w:val="en"/>
        </w:rPr>
        <w:t xml:space="preserve"> </w:t>
      </w:r>
      <w:r w:rsidR="00761F3D">
        <w:rPr>
          <w:b/>
          <w:bCs/>
          <w:sz w:val="32"/>
          <w:szCs w:val="32"/>
          <w:lang w:val="en"/>
        </w:rPr>
        <w:t>CÔNG NGHỆ PHẦN MỀM</w:t>
      </w:r>
    </w:p>
    <w:p w14:paraId="5024DEF9" w14:textId="77777777" w:rsidR="002D4629" w:rsidRPr="00B10E7E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18AE37B" w14:textId="77777777" w:rsidR="002D4629" w:rsidRDefault="002D4629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3845A42D" w14:textId="77777777" w:rsidR="00E766EA" w:rsidRDefault="00E766EA" w:rsidP="002D4629">
      <w:pPr>
        <w:suppressAutoHyphens/>
        <w:autoSpaceDE w:val="0"/>
        <w:autoSpaceDN w:val="0"/>
        <w:adjustRightInd w:val="0"/>
        <w:spacing w:line="360" w:lineRule="auto"/>
        <w:rPr>
          <w:b/>
          <w:bCs/>
          <w:lang w:val="en"/>
        </w:rPr>
      </w:pPr>
    </w:p>
    <w:p w14:paraId="62B8188E" w14:textId="77777777" w:rsidR="003218FF" w:rsidRPr="00B10E7E" w:rsidRDefault="003218FF" w:rsidP="003218FF">
      <w:pPr>
        <w:suppressAutoHyphens/>
        <w:autoSpaceDE w:val="0"/>
        <w:autoSpaceDN w:val="0"/>
        <w:adjustRightInd w:val="0"/>
        <w:spacing w:line="360" w:lineRule="auto"/>
        <w:jc w:val="center"/>
        <w:rPr>
          <w:sz w:val="48"/>
          <w:szCs w:val="48"/>
          <w:lang w:val="en"/>
        </w:rPr>
      </w:pPr>
    </w:p>
    <w:p w14:paraId="4B92E0FE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5CCE4F35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71C18369" w14:textId="77777777" w:rsidR="003218FF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7DB4736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2247A408" w14:textId="77777777" w:rsidR="003218FF" w:rsidRPr="00B10E7E" w:rsidRDefault="003218FF" w:rsidP="003218FF">
      <w:pPr>
        <w:suppressAutoHyphens/>
        <w:autoSpaceDE w:val="0"/>
        <w:autoSpaceDN w:val="0"/>
        <w:adjustRightInd w:val="0"/>
        <w:jc w:val="both"/>
        <w:rPr>
          <w:b/>
          <w:bCs/>
          <w:lang w:val="en"/>
        </w:rPr>
      </w:pPr>
    </w:p>
    <w:p w14:paraId="316C9056" w14:textId="5E4746D9" w:rsidR="003218FF" w:rsidRPr="00761F3D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</w:rPr>
      </w:pPr>
      <w:proofErr w:type="spellStart"/>
      <w:r w:rsidRPr="00B10E7E">
        <w:rPr>
          <w:sz w:val="28"/>
          <w:szCs w:val="28"/>
          <w:lang w:val="en"/>
        </w:rPr>
        <w:t>Người</w:t>
      </w:r>
      <w:proofErr w:type="spellEnd"/>
      <w:r w:rsidRPr="00B10E7E">
        <w:rPr>
          <w:sz w:val="28"/>
          <w:szCs w:val="28"/>
          <w:lang w:val="en"/>
        </w:rPr>
        <w:t xml:space="preserve"> h</w:t>
      </w:r>
      <w:proofErr w:type="spellStart"/>
      <w:r w:rsidRPr="00B10E7E">
        <w:rPr>
          <w:sz w:val="28"/>
          <w:szCs w:val="28"/>
          <w:lang w:val="vi-VN"/>
        </w:rPr>
        <w:t>ướng</w:t>
      </w:r>
      <w:proofErr w:type="spellEnd"/>
      <w:r w:rsidRPr="00B10E7E">
        <w:rPr>
          <w:sz w:val="28"/>
          <w:szCs w:val="28"/>
          <w:lang w:val="vi-VN"/>
        </w:rPr>
        <w:t xml:space="preserve"> </w:t>
      </w:r>
      <w:proofErr w:type="spellStart"/>
      <w:r w:rsidRPr="00B10E7E">
        <w:rPr>
          <w:sz w:val="28"/>
          <w:szCs w:val="28"/>
          <w:lang w:val="vi-VN"/>
        </w:rPr>
        <w:t>dẫn</w:t>
      </w:r>
      <w:proofErr w:type="spellEnd"/>
      <w:r w:rsidRPr="00B10E7E">
        <w:rPr>
          <w:sz w:val="28"/>
          <w:szCs w:val="28"/>
          <w:lang w:val="vi-VN"/>
        </w:rPr>
        <w:t xml:space="preserve">: </w:t>
      </w:r>
      <w:r w:rsidRPr="00CA1C39">
        <w:rPr>
          <w:b/>
          <w:sz w:val="28"/>
          <w:szCs w:val="28"/>
          <w:lang w:val="vi-VN"/>
        </w:rPr>
        <w:t>T</w:t>
      </w:r>
      <w:r w:rsidRPr="00CA1C39">
        <w:rPr>
          <w:b/>
          <w:sz w:val="28"/>
          <w:szCs w:val="28"/>
        </w:rPr>
        <w:t>S</w:t>
      </w:r>
      <w:r w:rsidR="00761F3D">
        <w:rPr>
          <w:b/>
          <w:sz w:val="28"/>
          <w:szCs w:val="28"/>
        </w:rPr>
        <w:t xml:space="preserve"> ĐẶNG MINH THẮNG</w:t>
      </w:r>
    </w:p>
    <w:p w14:paraId="2A102FC9" w14:textId="6F8C762F" w:rsidR="00CA1C39" w:rsidRDefault="003218FF" w:rsidP="0028604D">
      <w:pPr>
        <w:suppressAutoHyphens/>
        <w:autoSpaceDE w:val="0"/>
        <w:autoSpaceDN w:val="0"/>
        <w:adjustRightInd w:val="0"/>
        <w:jc w:val="right"/>
        <w:rPr>
          <w:b/>
          <w:bCs/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Người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thực</w:t>
      </w:r>
      <w:proofErr w:type="spellEnd"/>
      <w:r w:rsidRPr="00CA1C39">
        <w:rPr>
          <w:sz w:val="28"/>
          <w:szCs w:val="28"/>
          <w:lang w:val="vi-VN"/>
        </w:rPr>
        <w:t xml:space="preserve"> </w:t>
      </w:r>
      <w:proofErr w:type="spellStart"/>
      <w:r w:rsidRPr="00CA1C39">
        <w:rPr>
          <w:sz w:val="28"/>
          <w:szCs w:val="28"/>
          <w:lang w:val="vi-VN"/>
        </w:rPr>
        <w:t>hiện</w:t>
      </w:r>
      <w:proofErr w:type="spellEnd"/>
      <w:r w:rsidRPr="00CA1C39">
        <w:rPr>
          <w:sz w:val="28"/>
          <w:szCs w:val="28"/>
          <w:lang w:val="vi-VN"/>
        </w:rPr>
        <w:t>:</w:t>
      </w:r>
      <w:r w:rsidRPr="00CA1C39">
        <w:rPr>
          <w:b/>
          <w:bCs/>
          <w:sz w:val="28"/>
          <w:szCs w:val="28"/>
          <w:lang w:val="vi-VN"/>
        </w:rPr>
        <w:t xml:space="preserve">    </w:t>
      </w:r>
      <w:r w:rsidR="0028604D">
        <w:rPr>
          <w:b/>
          <w:bCs/>
          <w:sz w:val="28"/>
          <w:szCs w:val="28"/>
          <w:lang w:val="vi-VN"/>
        </w:rPr>
        <w:t>HUỲNH TRẦN TRUNG HIẾU</w:t>
      </w:r>
    </w:p>
    <w:p w14:paraId="7A9ED139" w14:textId="283F20A6" w:rsidR="00CF478C" w:rsidRPr="005C130C" w:rsidRDefault="00CF478C" w:rsidP="00CF478C">
      <w:pPr>
        <w:suppressAutoHyphens/>
        <w:autoSpaceDE w:val="0"/>
        <w:autoSpaceDN w:val="0"/>
        <w:adjustRightInd w:val="0"/>
        <w:spacing w:line="360" w:lineRule="auto"/>
        <w:jc w:val="right"/>
        <w:rPr>
          <w:b/>
          <w:bCs/>
          <w:sz w:val="28"/>
          <w:szCs w:val="28"/>
          <w:lang w:val="vi-VN"/>
        </w:rPr>
      </w:pPr>
      <w:r w:rsidRPr="00007F61">
        <w:rPr>
          <w:b/>
          <w:bCs/>
          <w:sz w:val="28"/>
          <w:szCs w:val="28"/>
          <w:lang w:val="vi-VN"/>
        </w:rPr>
        <w:t>NGUYỄN T</w:t>
      </w:r>
      <w:r w:rsidR="00761F3D" w:rsidRPr="00761F3D">
        <w:rPr>
          <w:b/>
          <w:bCs/>
          <w:sz w:val="28"/>
          <w:szCs w:val="28"/>
          <w:lang w:val="vi-VN"/>
        </w:rPr>
        <w:t>HÀNH K</w:t>
      </w:r>
      <w:r w:rsidR="00761F3D" w:rsidRPr="005C130C">
        <w:rPr>
          <w:b/>
          <w:bCs/>
          <w:sz w:val="28"/>
          <w:szCs w:val="28"/>
          <w:lang w:val="vi-VN"/>
        </w:rPr>
        <w:t>HANG</w:t>
      </w:r>
    </w:p>
    <w:p w14:paraId="4A05FAED" w14:textId="466835F2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Lớp</w:t>
      </w:r>
      <w:proofErr w:type="spellEnd"/>
      <w:r w:rsidRPr="00CA1C39">
        <w:rPr>
          <w:sz w:val="28"/>
          <w:szCs w:val="28"/>
          <w:lang w:val="vi-VN"/>
        </w:rPr>
        <w:t xml:space="preserve">       </w:t>
      </w:r>
      <w:r w:rsidRPr="00CA1C39">
        <w:rPr>
          <w:b/>
          <w:bCs/>
          <w:sz w:val="28"/>
          <w:szCs w:val="28"/>
          <w:lang w:val="vi-VN"/>
        </w:rPr>
        <w:t xml:space="preserve">:    </w:t>
      </w:r>
      <w:r w:rsidR="00CA1C39" w:rsidRPr="00CA1C39">
        <w:rPr>
          <w:b/>
          <w:bCs/>
          <w:sz w:val="28"/>
          <w:szCs w:val="28"/>
          <w:lang w:val="vi-VN"/>
        </w:rPr>
        <w:t>1</w:t>
      </w:r>
      <w:r w:rsidR="0028604D">
        <w:rPr>
          <w:b/>
          <w:bCs/>
          <w:sz w:val="28"/>
          <w:szCs w:val="28"/>
          <w:lang w:val="vi-VN"/>
        </w:rPr>
        <w:t>8H50303</w:t>
      </w:r>
    </w:p>
    <w:p w14:paraId="627825D2" w14:textId="11F81135" w:rsidR="003218FF" w:rsidRPr="00CA1C39" w:rsidRDefault="003218FF" w:rsidP="003218FF">
      <w:pPr>
        <w:suppressAutoHyphens/>
        <w:autoSpaceDE w:val="0"/>
        <w:autoSpaceDN w:val="0"/>
        <w:adjustRightInd w:val="0"/>
        <w:jc w:val="right"/>
        <w:rPr>
          <w:sz w:val="28"/>
          <w:szCs w:val="28"/>
          <w:lang w:val="vi-VN"/>
        </w:rPr>
      </w:pPr>
      <w:proofErr w:type="spellStart"/>
      <w:r w:rsidRPr="00CA1C39">
        <w:rPr>
          <w:sz w:val="28"/>
          <w:szCs w:val="28"/>
          <w:lang w:val="vi-VN"/>
        </w:rPr>
        <w:t>Khoá</w:t>
      </w:r>
      <w:proofErr w:type="spellEnd"/>
      <w:r w:rsidRPr="00CA1C39">
        <w:rPr>
          <w:sz w:val="28"/>
          <w:szCs w:val="28"/>
          <w:lang w:val="vi-VN"/>
        </w:rPr>
        <w:t xml:space="preserve">    </w:t>
      </w:r>
      <w:r w:rsidRPr="00CA1C39">
        <w:rPr>
          <w:b/>
          <w:bCs/>
          <w:sz w:val="28"/>
          <w:szCs w:val="28"/>
          <w:lang w:val="vi-VN"/>
        </w:rPr>
        <w:t xml:space="preserve"> :    </w:t>
      </w:r>
      <w:r w:rsidR="0028604D">
        <w:rPr>
          <w:b/>
          <w:bCs/>
          <w:sz w:val="28"/>
          <w:szCs w:val="28"/>
          <w:lang w:val="vi-VN"/>
        </w:rPr>
        <w:t>22</w:t>
      </w:r>
    </w:p>
    <w:p w14:paraId="364FCD52" w14:textId="77777777" w:rsidR="003218FF" w:rsidRDefault="003218FF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E848913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D8B5FEA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56EB6ED2" w14:textId="77777777" w:rsidR="002D462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21074DD3" w14:textId="77777777" w:rsidR="002D4629" w:rsidRPr="00CA1C39" w:rsidRDefault="002D4629" w:rsidP="003218FF">
      <w:pPr>
        <w:suppressAutoHyphens/>
        <w:autoSpaceDE w:val="0"/>
        <w:autoSpaceDN w:val="0"/>
        <w:adjustRightInd w:val="0"/>
        <w:rPr>
          <w:b/>
          <w:bCs/>
          <w:sz w:val="28"/>
          <w:szCs w:val="28"/>
          <w:lang w:val="vi-VN"/>
        </w:rPr>
      </w:pPr>
    </w:p>
    <w:p w14:paraId="304161D5" w14:textId="77777777" w:rsidR="003218FF" w:rsidRPr="00CA1C39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lang w:val="vi-VN"/>
        </w:rPr>
      </w:pPr>
    </w:p>
    <w:p w14:paraId="5752FB79" w14:textId="1040BAAC" w:rsidR="00B118C8" w:rsidRDefault="003218FF" w:rsidP="003218FF">
      <w:pPr>
        <w:suppressAutoHyphens/>
        <w:autoSpaceDE w:val="0"/>
        <w:autoSpaceDN w:val="0"/>
        <w:adjustRightInd w:val="0"/>
        <w:jc w:val="center"/>
        <w:rPr>
          <w:b/>
          <w:bCs/>
          <w:iCs/>
          <w:sz w:val="28"/>
          <w:szCs w:val="28"/>
          <w:lang w:val="vi-VN"/>
        </w:rPr>
        <w:sectPr w:rsidR="00B118C8" w:rsidSect="005D5C20">
          <w:pgSz w:w="12240" w:h="15840"/>
          <w:pgMar w:top="1985" w:right="1134" w:bottom="1701" w:left="1985" w:header="720" w:footer="720" w:gutter="0"/>
          <w:cols w:space="720"/>
          <w:docGrid w:linePitch="360"/>
        </w:sectPr>
      </w:pPr>
      <w:r w:rsidRPr="00DB7595">
        <w:rPr>
          <w:b/>
          <w:bCs/>
          <w:iCs/>
          <w:sz w:val="28"/>
          <w:szCs w:val="28"/>
          <w:lang w:val="vi-VN"/>
        </w:rPr>
        <w:t>THÀNH PHỐ HỒ CHÍ MINH,  NĂM 20</w:t>
      </w:r>
      <w:r w:rsidR="0028604D">
        <w:rPr>
          <w:b/>
          <w:bCs/>
          <w:iCs/>
          <w:sz w:val="28"/>
          <w:szCs w:val="28"/>
          <w:lang w:val="vi-VN"/>
        </w:rPr>
        <w:t>20</w:t>
      </w:r>
    </w:p>
    <w:p w14:paraId="25863BA8" w14:textId="77777777" w:rsidR="00B118C8" w:rsidRPr="00B118C8" w:rsidRDefault="00B118C8" w:rsidP="002D796D">
      <w:pPr>
        <w:pStyle w:val="Chng"/>
        <w:jc w:val="center"/>
        <w:rPr>
          <w:lang w:val="vi-VN"/>
        </w:rPr>
      </w:pPr>
      <w:bookmarkStart w:id="0" w:name="_Toc52658826"/>
      <w:r w:rsidRPr="00B118C8">
        <w:rPr>
          <w:lang w:val="vi-VN"/>
        </w:rPr>
        <w:lastRenderedPageBreak/>
        <w:t>PHẦN ĐÁNH GIÁ CỦA GIẢNG VIÊN</w:t>
      </w:r>
      <w:bookmarkEnd w:id="0"/>
    </w:p>
    <w:p w14:paraId="29AB68AF" w14:textId="77777777" w:rsidR="00B118C8" w:rsidRPr="00DC2276" w:rsidRDefault="00B118C8" w:rsidP="00B118C8">
      <w:pPr>
        <w:spacing w:after="200" w:line="276" w:lineRule="auto"/>
        <w:rPr>
          <w:sz w:val="32"/>
          <w:szCs w:val="32"/>
          <w:lang w:val="vi-VN"/>
        </w:rPr>
      </w:pPr>
      <w:r w:rsidRPr="00DC2276">
        <w:rPr>
          <w:sz w:val="32"/>
          <w:szCs w:val="32"/>
          <w:lang w:val="vi-VN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DBD472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</w:r>
      <w:proofErr w:type="spellStart"/>
      <w:r w:rsidRPr="00DC2276">
        <w:rPr>
          <w:lang w:val="vi-VN"/>
        </w:rPr>
        <w:t>Tp</w:t>
      </w:r>
      <w:proofErr w:type="spellEnd"/>
      <w:r w:rsidRPr="00DC2276">
        <w:rPr>
          <w:lang w:val="vi-VN"/>
        </w:rPr>
        <w:t xml:space="preserve">. </w:t>
      </w:r>
      <w:proofErr w:type="spellStart"/>
      <w:r w:rsidRPr="00DC2276">
        <w:rPr>
          <w:lang w:val="vi-VN"/>
        </w:rPr>
        <w:t>Hồ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Chí</w:t>
      </w:r>
      <w:proofErr w:type="spellEnd"/>
      <w:r w:rsidRPr="00DC2276">
        <w:rPr>
          <w:lang w:val="vi-VN"/>
        </w:rPr>
        <w:t xml:space="preserve"> Minh, </w:t>
      </w:r>
      <w:proofErr w:type="spellStart"/>
      <w:r w:rsidRPr="00DC2276">
        <w:rPr>
          <w:lang w:val="vi-VN"/>
        </w:rPr>
        <w:t>ngày</w:t>
      </w:r>
      <w:proofErr w:type="spellEnd"/>
      <w:r w:rsidRPr="00DC2276">
        <w:rPr>
          <w:lang w:val="vi-VN"/>
        </w:rPr>
        <w:t xml:space="preserve">     </w:t>
      </w:r>
      <w:proofErr w:type="spellStart"/>
      <w:r w:rsidRPr="00DC2276">
        <w:rPr>
          <w:lang w:val="vi-VN"/>
        </w:rPr>
        <w:t>tháng</w:t>
      </w:r>
      <w:proofErr w:type="spellEnd"/>
      <w:r w:rsidRPr="00DC2276">
        <w:rPr>
          <w:lang w:val="vi-VN"/>
        </w:rPr>
        <w:t xml:space="preserve">   năm   </w:t>
      </w:r>
    </w:p>
    <w:p w14:paraId="1F71EF36" w14:textId="77777777" w:rsidR="00B118C8" w:rsidRPr="00DC2276" w:rsidRDefault="00B118C8" w:rsidP="00B118C8">
      <w:pPr>
        <w:tabs>
          <w:tab w:val="center" w:pos="6237"/>
        </w:tabs>
        <w:spacing w:line="276" w:lineRule="auto"/>
        <w:rPr>
          <w:lang w:val="vi-VN"/>
        </w:rPr>
      </w:pPr>
      <w:r w:rsidRPr="00DC2276">
        <w:rPr>
          <w:lang w:val="vi-VN"/>
        </w:rPr>
        <w:tab/>
        <w:t>(</w:t>
      </w:r>
      <w:proofErr w:type="spellStart"/>
      <w:r w:rsidRPr="00DC2276">
        <w:rPr>
          <w:lang w:val="vi-VN"/>
        </w:rPr>
        <w:t>kí</w:t>
      </w:r>
      <w:proofErr w:type="spellEnd"/>
      <w:r w:rsidRPr="00DC2276">
        <w:rPr>
          <w:lang w:val="vi-VN"/>
        </w:rPr>
        <w:t xml:space="preserve"> </w:t>
      </w:r>
      <w:proofErr w:type="spellStart"/>
      <w:r w:rsidRPr="00DC2276">
        <w:rPr>
          <w:lang w:val="vi-VN"/>
        </w:rPr>
        <w:t>và</w:t>
      </w:r>
      <w:proofErr w:type="spellEnd"/>
      <w:r w:rsidRPr="00DC2276">
        <w:rPr>
          <w:lang w:val="vi-VN"/>
        </w:rPr>
        <w:t xml:space="preserve"> ghi </w:t>
      </w:r>
      <w:proofErr w:type="spellStart"/>
      <w:r w:rsidRPr="00DC2276">
        <w:rPr>
          <w:lang w:val="vi-VN"/>
        </w:rPr>
        <w:t>họ</w:t>
      </w:r>
      <w:proofErr w:type="spellEnd"/>
      <w:r w:rsidRPr="00DC2276">
        <w:rPr>
          <w:lang w:val="vi-VN"/>
        </w:rPr>
        <w:t xml:space="preserve"> tên)</w:t>
      </w:r>
    </w:p>
    <w:p w14:paraId="70F29D44" w14:textId="69794ECB" w:rsidR="00B118C8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  <w:t>Hieu</w:t>
      </w:r>
    </w:p>
    <w:p w14:paraId="6DD0A2DA" w14:textId="7ACFDDB8" w:rsidR="003E2B44" w:rsidRDefault="003E2B44" w:rsidP="00B118C8">
      <w:pPr>
        <w:spacing w:after="200" w:line="276" w:lineRule="auto"/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Huỳnh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Trần</w:t>
      </w:r>
      <w:proofErr w:type="spellEnd"/>
      <w:r>
        <w:rPr>
          <w:lang w:val="vi-VN"/>
        </w:rPr>
        <w:t xml:space="preserve"> Trung </w:t>
      </w:r>
      <w:proofErr w:type="spellStart"/>
      <w:r>
        <w:rPr>
          <w:lang w:val="vi-VN"/>
        </w:rPr>
        <w:t>Hiếu</w:t>
      </w:r>
      <w:proofErr w:type="spellEnd"/>
    </w:p>
    <w:p w14:paraId="1379E80A" w14:textId="004B4555" w:rsidR="00212F63" w:rsidRDefault="00212F63" w:rsidP="00212F63">
      <w:pPr>
        <w:spacing w:after="200" w:line="276" w:lineRule="auto"/>
        <w:jc w:val="center"/>
      </w:pP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t>Khang</w:t>
      </w:r>
      <w:proofErr w:type="spellEnd"/>
    </w:p>
    <w:p w14:paraId="7D9B04CC" w14:textId="2879E827" w:rsidR="00212F63" w:rsidRPr="00212F63" w:rsidRDefault="00212F63" w:rsidP="00212F63">
      <w:pPr>
        <w:spacing w:after="200" w:line="276" w:lineRule="auto"/>
        <w:jc w:val="center"/>
      </w:pPr>
      <w:r>
        <w:tab/>
        <w:t xml:space="preserve">                                        </w:t>
      </w:r>
      <w:proofErr w:type="spellStart"/>
      <w:r>
        <w:t>Nguyễn</w:t>
      </w:r>
      <w:proofErr w:type="spellEnd"/>
      <w:r>
        <w:t xml:space="preserve"> Thành Khang</w:t>
      </w:r>
    </w:p>
    <w:p w14:paraId="268831D1" w14:textId="77777777" w:rsidR="00B118C8" w:rsidRPr="00DC2276" w:rsidRDefault="00B118C8" w:rsidP="00B118C8">
      <w:pPr>
        <w:pStyle w:val="Tiumccp1"/>
        <w:rPr>
          <w:sz w:val="32"/>
          <w:szCs w:val="32"/>
          <w:lang w:val="vi-VN"/>
        </w:rPr>
      </w:pPr>
      <w:r w:rsidRPr="00B118C8">
        <w:rPr>
          <w:lang w:val="vi-VN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n-US" w:eastAsia="en-US"/>
        </w:rPr>
        <w:id w:val="13144479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88A407" w14:textId="746E8680" w:rsidR="003D1BFE" w:rsidRPr="00C332CF" w:rsidRDefault="00E304F5" w:rsidP="00E304F5">
          <w:pPr>
            <w:pStyle w:val="uMucluc"/>
            <w:jc w:val="center"/>
          </w:pPr>
          <w:r w:rsidRPr="00C332CF">
            <w:t>MỤC LỤC</w:t>
          </w:r>
        </w:p>
        <w:p w14:paraId="57095D89" w14:textId="39DE9998" w:rsidR="003D1BFE" w:rsidRDefault="001D42BE"/>
      </w:sdtContent>
    </w:sdt>
    <w:p w14:paraId="4EA50123" w14:textId="4AEE2E37" w:rsidR="007E6AB9" w:rsidRDefault="007E6AB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2B296F30" w14:textId="3B417F98" w:rsidR="007E6AB9" w:rsidRPr="007E6AB9" w:rsidRDefault="007B1A23" w:rsidP="00DC2276">
      <w:pPr>
        <w:pStyle w:val="Chng"/>
        <w:jc w:val="center"/>
      </w:pPr>
      <w:bookmarkStart w:id="1" w:name="_Toc52658828"/>
      <w:r>
        <w:lastRenderedPageBreak/>
        <w:t>DANH MỤ</w:t>
      </w:r>
      <w:r w:rsidR="0094455D" w:rsidRPr="0094455D">
        <w:t>C CÁC BẢNG BIỂU, HÌNH VẼ, ĐỒ THỊ</w:t>
      </w:r>
      <w:bookmarkEnd w:id="1"/>
    </w:p>
    <w:p w14:paraId="6688E437" w14:textId="3EFE7220" w:rsidR="00D233F7" w:rsidRDefault="00791EED" w:rsidP="00D233F7">
      <w:pPr>
        <w:rPr>
          <w:sz w:val="26"/>
          <w:szCs w:val="26"/>
        </w:rPr>
      </w:pPr>
      <w:r w:rsidRPr="00791EED">
        <w:rPr>
          <w:b/>
          <w:sz w:val="28"/>
        </w:rPr>
        <w:t>DANH MỤC HÌNH</w:t>
      </w:r>
    </w:p>
    <w:p w14:paraId="0586D624" w14:textId="72799D04" w:rsidR="00F1132C" w:rsidRDefault="00F1132C" w:rsidP="007E6AB9">
      <w:pPr>
        <w:tabs>
          <w:tab w:val="center" w:pos="6379"/>
        </w:tabs>
        <w:spacing w:after="200" w:line="360" w:lineRule="auto"/>
        <w:rPr>
          <w:sz w:val="26"/>
          <w:szCs w:val="26"/>
        </w:rPr>
      </w:pPr>
    </w:p>
    <w:p w14:paraId="04559BE2" w14:textId="426D1815" w:rsidR="006422B9" w:rsidRDefault="006422B9" w:rsidP="006422B9">
      <w:pPr>
        <w:rPr>
          <w:lang w:val="vi-VN" w:eastAsia="ja-JP"/>
        </w:rPr>
      </w:pPr>
    </w:p>
    <w:p w14:paraId="6E41AB07" w14:textId="684B1DBB" w:rsidR="00D233F7" w:rsidRDefault="00D233F7" w:rsidP="006422B9">
      <w:pPr>
        <w:rPr>
          <w:lang w:val="vi-VN" w:eastAsia="ja-JP"/>
        </w:rPr>
      </w:pPr>
    </w:p>
    <w:p w14:paraId="24C0883F" w14:textId="6C2F8CA0" w:rsidR="00D233F7" w:rsidRDefault="00D233F7" w:rsidP="006422B9">
      <w:pPr>
        <w:rPr>
          <w:lang w:val="vi-VN" w:eastAsia="ja-JP"/>
        </w:rPr>
      </w:pPr>
    </w:p>
    <w:p w14:paraId="7732D952" w14:textId="6B0EDD2F" w:rsidR="00D233F7" w:rsidRDefault="00D233F7" w:rsidP="006422B9">
      <w:pPr>
        <w:rPr>
          <w:lang w:val="vi-VN" w:eastAsia="ja-JP"/>
        </w:rPr>
      </w:pPr>
    </w:p>
    <w:p w14:paraId="34485600" w14:textId="505B616E" w:rsidR="00D233F7" w:rsidRDefault="00D233F7" w:rsidP="006422B9">
      <w:pPr>
        <w:rPr>
          <w:lang w:val="vi-VN" w:eastAsia="ja-JP"/>
        </w:rPr>
      </w:pPr>
    </w:p>
    <w:p w14:paraId="5CB5A7A1" w14:textId="303F59F9" w:rsidR="00D233F7" w:rsidRDefault="00D233F7" w:rsidP="006422B9">
      <w:pPr>
        <w:rPr>
          <w:lang w:val="vi-VN" w:eastAsia="ja-JP"/>
        </w:rPr>
      </w:pPr>
    </w:p>
    <w:p w14:paraId="096B83CC" w14:textId="4240E453" w:rsidR="00D233F7" w:rsidRDefault="00D233F7" w:rsidP="006422B9">
      <w:pPr>
        <w:rPr>
          <w:lang w:val="vi-VN" w:eastAsia="ja-JP"/>
        </w:rPr>
      </w:pPr>
    </w:p>
    <w:p w14:paraId="4E8429C1" w14:textId="3C577165" w:rsidR="00D233F7" w:rsidRDefault="00D233F7" w:rsidP="006422B9">
      <w:pPr>
        <w:rPr>
          <w:lang w:val="vi-VN" w:eastAsia="ja-JP"/>
        </w:rPr>
      </w:pPr>
    </w:p>
    <w:p w14:paraId="01A61214" w14:textId="48F16DD6" w:rsidR="00D233F7" w:rsidRDefault="00D233F7" w:rsidP="006422B9">
      <w:pPr>
        <w:rPr>
          <w:lang w:val="vi-VN" w:eastAsia="ja-JP"/>
        </w:rPr>
      </w:pPr>
    </w:p>
    <w:p w14:paraId="710F8301" w14:textId="289E8633" w:rsidR="00D233F7" w:rsidRDefault="00D233F7" w:rsidP="006422B9">
      <w:pPr>
        <w:rPr>
          <w:lang w:val="vi-VN" w:eastAsia="ja-JP"/>
        </w:rPr>
      </w:pPr>
    </w:p>
    <w:p w14:paraId="648F1E5A" w14:textId="385DF385" w:rsidR="00D233F7" w:rsidRDefault="00D233F7" w:rsidP="006422B9">
      <w:pPr>
        <w:rPr>
          <w:lang w:val="vi-VN" w:eastAsia="ja-JP"/>
        </w:rPr>
      </w:pPr>
    </w:p>
    <w:p w14:paraId="07540771" w14:textId="30EC827F" w:rsidR="00D233F7" w:rsidRDefault="00D233F7" w:rsidP="006422B9">
      <w:pPr>
        <w:rPr>
          <w:lang w:val="vi-VN" w:eastAsia="ja-JP"/>
        </w:rPr>
      </w:pPr>
    </w:p>
    <w:p w14:paraId="7C571F58" w14:textId="2D37107B" w:rsidR="00D233F7" w:rsidRDefault="00D233F7" w:rsidP="006422B9">
      <w:pPr>
        <w:rPr>
          <w:lang w:val="vi-VN" w:eastAsia="ja-JP"/>
        </w:rPr>
      </w:pPr>
    </w:p>
    <w:p w14:paraId="3480014C" w14:textId="6FDF475B" w:rsidR="00D233F7" w:rsidRDefault="00D233F7" w:rsidP="006422B9">
      <w:pPr>
        <w:rPr>
          <w:lang w:val="vi-VN" w:eastAsia="ja-JP"/>
        </w:rPr>
      </w:pPr>
    </w:p>
    <w:p w14:paraId="63C171B5" w14:textId="48AA414A" w:rsidR="00D233F7" w:rsidRDefault="00D233F7" w:rsidP="006422B9">
      <w:pPr>
        <w:rPr>
          <w:lang w:val="vi-VN" w:eastAsia="ja-JP"/>
        </w:rPr>
      </w:pPr>
    </w:p>
    <w:p w14:paraId="46978ACD" w14:textId="18B6504F" w:rsidR="00D233F7" w:rsidRDefault="00D233F7" w:rsidP="006422B9">
      <w:pPr>
        <w:rPr>
          <w:lang w:val="vi-VN" w:eastAsia="ja-JP"/>
        </w:rPr>
      </w:pPr>
    </w:p>
    <w:p w14:paraId="2533A258" w14:textId="77378C94" w:rsidR="00D233F7" w:rsidRDefault="00D233F7" w:rsidP="006422B9">
      <w:pPr>
        <w:rPr>
          <w:lang w:val="vi-VN" w:eastAsia="ja-JP"/>
        </w:rPr>
      </w:pPr>
    </w:p>
    <w:p w14:paraId="2918FBA9" w14:textId="6B4809E0" w:rsidR="00D233F7" w:rsidRDefault="00D233F7" w:rsidP="006422B9">
      <w:pPr>
        <w:rPr>
          <w:lang w:val="vi-VN" w:eastAsia="ja-JP"/>
        </w:rPr>
      </w:pPr>
    </w:p>
    <w:p w14:paraId="45AFC9EA" w14:textId="0D67EE02" w:rsidR="00D233F7" w:rsidRDefault="00D233F7" w:rsidP="006422B9">
      <w:pPr>
        <w:rPr>
          <w:lang w:val="vi-VN" w:eastAsia="ja-JP"/>
        </w:rPr>
      </w:pPr>
    </w:p>
    <w:p w14:paraId="67227C92" w14:textId="3B64CBDA" w:rsidR="00D233F7" w:rsidRDefault="00D233F7" w:rsidP="006422B9">
      <w:pPr>
        <w:rPr>
          <w:lang w:val="vi-VN" w:eastAsia="ja-JP"/>
        </w:rPr>
      </w:pPr>
    </w:p>
    <w:p w14:paraId="24ED3D84" w14:textId="4C725623" w:rsidR="00D233F7" w:rsidRDefault="00D233F7" w:rsidP="006422B9">
      <w:pPr>
        <w:rPr>
          <w:lang w:val="vi-VN" w:eastAsia="ja-JP"/>
        </w:rPr>
      </w:pPr>
    </w:p>
    <w:p w14:paraId="595F4804" w14:textId="0FDE150A" w:rsidR="00D233F7" w:rsidRDefault="00D233F7" w:rsidP="006422B9">
      <w:pPr>
        <w:rPr>
          <w:lang w:val="vi-VN" w:eastAsia="ja-JP"/>
        </w:rPr>
      </w:pPr>
    </w:p>
    <w:p w14:paraId="55D9E50B" w14:textId="3D970DF9" w:rsidR="00D233F7" w:rsidRDefault="00D233F7" w:rsidP="006422B9">
      <w:pPr>
        <w:rPr>
          <w:lang w:val="vi-VN" w:eastAsia="ja-JP"/>
        </w:rPr>
      </w:pPr>
    </w:p>
    <w:p w14:paraId="66FFDEF3" w14:textId="6B19E053" w:rsidR="00D233F7" w:rsidRDefault="00D233F7" w:rsidP="006422B9">
      <w:pPr>
        <w:rPr>
          <w:lang w:val="vi-VN" w:eastAsia="ja-JP"/>
        </w:rPr>
      </w:pPr>
    </w:p>
    <w:p w14:paraId="5ABFB3D8" w14:textId="7430CF0F" w:rsidR="00D233F7" w:rsidRDefault="00D233F7" w:rsidP="006422B9">
      <w:pPr>
        <w:rPr>
          <w:lang w:val="vi-VN" w:eastAsia="ja-JP"/>
        </w:rPr>
      </w:pPr>
    </w:p>
    <w:p w14:paraId="0F846265" w14:textId="01D7C8A6" w:rsidR="00D233F7" w:rsidRDefault="00D233F7" w:rsidP="006422B9">
      <w:pPr>
        <w:rPr>
          <w:lang w:val="vi-VN" w:eastAsia="ja-JP"/>
        </w:rPr>
      </w:pPr>
    </w:p>
    <w:p w14:paraId="4E392B5F" w14:textId="6B018266" w:rsidR="00D233F7" w:rsidRDefault="00D233F7" w:rsidP="006422B9">
      <w:pPr>
        <w:rPr>
          <w:lang w:val="vi-VN" w:eastAsia="ja-JP"/>
        </w:rPr>
      </w:pPr>
    </w:p>
    <w:p w14:paraId="33F46A9B" w14:textId="475F1CF6" w:rsidR="00D233F7" w:rsidRDefault="00D233F7" w:rsidP="006422B9">
      <w:pPr>
        <w:rPr>
          <w:lang w:val="vi-VN" w:eastAsia="ja-JP"/>
        </w:rPr>
      </w:pPr>
    </w:p>
    <w:p w14:paraId="26E6DD97" w14:textId="4384946E" w:rsidR="00D233F7" w:rsidRDefault="00D233F7" w:rsidP="006422B9">
      <w:pPr>
        <w:rPr>
          <w:lang w:val="vi-VN" w:eastAsia="ja-JP"/>
        </w:rPr>
      </w:pPr>
    </w:p>
    <w:p w14:paraId="503F1E4C" w14:textId="77777777" w:rsidR="00D233F7" w:rsidRPr="006422B9" w:rsidRDefault="00D233F7" w:rsidP="006422B9">
      <w:pPr>
        <w:rPr>
          <w:lang w:val="vi-VN" w:eastAsia="ja-JP"/>
        </w:rPr>
      </w:pPr>
    </w:p>
    <w:p w14:paraId="5BDFBB3F" w14:textId="65FA6D6B" w:rsidR="008577E4" w:rsidRDefault="00E16337">
      <w:pPr>
        <w:spacing w:after="200" w:line="276" w:lineRule="auto"/>
        <w:rPr>
          <w:rFonts w:eastAsiaTheme="minorEastAsia"/>
          <w:sz w:val="26"/>
          <w:szCs w:val="26"/>
          <w:lang w:eastAsia="ja-JP"/>
        </w:rPr>
      </w:pPr>
      <w:r>
        <w:rPr>
          <w:rFonts w:eastAsiaTheme="minorEastAsia"/>
          <w:sz w:val="26"/>
          <w:szCs w:val="26"/>
          <w:lang w:eastAsia="ja-JP"/>
        </w:rPr>
        <w:tab/>
      </w:r>
    </w:p>
    <w:p w14:paraId="6D153835" w14:textId="2FE6413B" w:rsidR="007375BD" w:rsidRPr="00FF6679" w:rsidRDefault="007E7FF7" w:rsidP="00FF6679">
      <w:pPr>
        <w:spacing w:after="200" w:line="276" w:lineRule="auto"/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55334CF0" w14:textId="78B19669" w:rsidR="008F56E9" w:rsidRDefault="00125138" w:rsidP="00107D9D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1 – </w:t>
      </w:r>
      <w:r w:rsidR="00D35ADA">
        <w:rPr>
          <w:rFonts w:eastAsiaTheme="minorEastAsia"/>
          <w:b/>
          <w:lang w:eastAsia="ja-JP"/>
        </w:rPr>
        <w:t xml:space="preserve">KHẢO </w:t>
      </w:r>
      <w:proofErr w:type="gramStart"/>
      <w:r w:rsidR="00D35ADA">
        <w:rPr>
          <w:rFonts w:eastAsiaTheme="minorEastAsia"/>
          <w:b/>
          <w:lang w:eastAsia="ja-JP"/>
        </w:rPr>
        <w:t>SÁT ,PHÂN</w:t>
      </w:r>
      <w:proofErr w:type="gramEnd"/>
      <w:r w:rsidR="00D35ADA">
        <w:rPr>
          <w:rFonts w:eastAsiaTheme="minorEastAsia"/>
          <w:b/>
          <w:lang w:eastAsia="ja-JP"/>
        </w:rPr>
        <w:t xml:space="preserve"> TÍCH YÊU CẦU CỦA KHÁCH HÀNG,GIỚI THIỆU PHẦN MỀM.</w:t>
      </w:r>
    </w:p>
    <w:p w14:paraId="4FE43FD1" w14:textId="520A68F5" w:rsidR="008F56E9" w:rsidRDefault="008F56E9" w:rsidP="008F56E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GIỚI THIỆU VÈ CỬA HÀNG MÁY TÍNH</w:t>
      </w:r>
    </w:p>
    <w:p w14:paraId="74695099" w14:textId="12FFCE56" w:rsid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8F56E9">
        <w:rPr>
          <w:rFonts w:eastAsiaTheme="minorEastAsia"/>
          <w:bCs/>
          <w:lang w:eastAsia="ja-JP"/>
        </w:rPr>
        <w:t>-</w:t>
      </w:r>
      <w:proofErr w:type="spellStart"/>
      <w:r w:rsidRPr="008F56E9">
        <w:rPr>
          <w:rFonts w:eastAsiaTheme="minorEastAsia"/>
          <w:bCs/>
          <w:lang w:eastAsia="ja-JP"/>
        </w:rPr>
        <w:t>Khách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hàng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là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chủ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của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một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cửa</w:t>
      </w:r>
      <w:proofErr w:type="spellEnd"/>
      <w:r w:rsidRPr="008F56E9">
        <w:rPr>
          <w:rFonts w:eastAsiaTheme="minorEastAsia"/>
          <w:bCs/>
          <w:lang w:eastAsia="ja-JP"/>
        </w:rPr>
        <w:t xml:space="preserve"> </w:t>
      </w:r>
      <w:proofErr w:type="spellStart"/>
      <w:r w:rsidRPr="008F56E9">
        <w:rPr>
          <w:rFonts w:eastAsiaTheme="minorEastAsia"/>
          <w:bCs/>
          <w:lang w:eastAsia="ja-JP"/>
        </w:rPr>
        <w:t>ti</w:t>
      </w:r>
      <w:r>
        <w:rPr>
          <w:rFonts w:eastAsiaTheme="minorEastAsia"/>
          <w:bCs/>
          <w:lang w:eastAsia="ja-JP"/>
        </w:rPr>
        <w:t>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chuyên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tính,với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dạng,chất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tốt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trọng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lựa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chọn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nhiệt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A9B68D2" w14:textId="0C7F4EC4" w:rsidR="008F56E9" w:rsidRPr="008F56E9" w:rsidRDefault="008F56E9" w:rsidP="008F56E9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những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do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hơn,việc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buôn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chưa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cụ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hữu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ở </w:t>
      </w:r>
      <w:proofErr w:type="spellStart"/>
      <w:r>
        <w:rPr>
          <w:rFonts w:eastAsiaTheme="minorEastAsia"/>
          <w:bCs/>
          <w:lang w:eastAsia="ja-JP"/>
        </w:rPr>
        <w:t>đây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dụng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279A6B4" w14:textId="5B5910E3" w:rsidR="00B47425" w:rsidRPr="007A1750" w:rsidRDefault="00B47425" w:rsidP="00A6559B">
      <w:pPr>
        <w:pStyle w:val="Nidungvnbn"/>
        <w:ind w:firstLine="0"/>
        <w:rPr>
          <w:rFonts w:eastAsiaTheme="minorEastAsia"/>
          <w:b/>
          <w:lang w:eastAsia="ja-JP"/>
        </w:rPr>
      </w:pPr>
      <w:r w:rsidRPr="007A1750">
        <w:rPr>
          <w:rFonts w:eastAsiaTheme="minorEastAsia"/>
          <w:b/>
          <w:lang w:eastAsia="ja-JP"/>
        </w:rPr>
        <w:t xml:space="preserve">2 </w:t>
      </w:r>
      <w:r w:rsidR="002E2616">
        <w:rPr>
          <w:rFonts w:eastAsiaTheme="minorEastAsia"/>
          <w:b/>
          <w:lang w:eastAsia="ja-JP"/>
        </w:rPr>
        <w:t>SƠ ĐỒ TỔ CHỨC CỦA CỬA HÀNG MÁY TÍNH.</w:t>
      </w:r>
    </w:p>
    <w:p w14:paraId="0D637659" w14:textId="2F49C021" w:rsidR="00125138" w:rsidRDefault="003F086C" w:rsidP="00A92778">
      <w:pPr>
        <w:pStyle w:val="Nidungvnbn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0267CB67" wp14:editId="0E42AF3F">
            <wp:extent cx="5659581" cy="3248660"/>
            <wp:effectExtent l="0" t="0" r="0" b="8890"/>
            <wp:docPr id="21" name="Hình ảnh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5804" cy="329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C8D54" w14:textId="68A69319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59662024" w14:textId="77777777" w:rsidR="008E606E" w:rsidRDefault="008E606E" w:rsidP="00A92778">
      <w:pPr>
        <w:pStyle w:val="Nidungvnbn"/>
        <w:rPr>
          <w:rFonts w:eastAsiaTheme="minorEastAsia"/>
          <w:b/>
          <w:lang w:eastAsia="ja-JP"/>
        </w:rPr>
      </w:pPr>
    </w:p>
    <w:p w14:paraId="4DD06EFD" w14:textId="7566FEFA" w:rsidR="00125138" w:rsidRDefault="00A92778" w:rsidP="00A92778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3 </w:t>
      </w:r>
      <w:r w:rsidR="00377EFD">
        <w:rPr>
          <w:rFonts w:eastAsiaTheme="minorEastAsia"/>
          <w:b/>
          <w:lang w:eastAsia="ja-JP"/>
        </w:rPr>
        <w:t>VẤN ĐỀ MÀ CỬA HÀNG MÁY TÍNH ĐANG GẶP PHẢI.</w:t>
      </w:r>
    </w:p>
    <w:p w14:paraId="0B50AE0A" w14:textId="01619A63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Số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tăng,số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gây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khăn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86C67AA" w14:textId="4172F95C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thấp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đôi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chỉ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sót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nhỏ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cũng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dẫn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vô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khiến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tổn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lớn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2D506BA" w14:textId="52D525F1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Khó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rất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61D6BD6" w14:textId="5767157E" w:rsidR="00377EFD" w:rsidRP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nhiều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gian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chép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bằng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tốn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lượng</w:t>
      </w:r>
      <w:proofErr w:type="spellEnd"/>
      <w:r>
        <w:rPr>
          <w:rFonts w:eastAsiaTheme="minorEastAsia"/>
          <w:bCs/>
          <w:lang w:eastAsia="ja-JP"/>
        </w:rPr>
        <w:t xml:space="preserve"> chi </w:t>
      </w:r>
      <w:proofErr w:type="spellStart"/>
      <w:r>
        <w:rPr>
          <w:rFonts w:eastAsiaTheme="minorEastAsia"/>
          <w:bCs/>
          <w:lang w:eastAsia="ja-JP"/>
        </w:rPr>
        <w:t>phí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sức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bảo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tin.</w:t>
      </w:r>
    </w:p>
    <w:p w14:paraId="01BA532C" w14:textId="3BCC5242" w:rsidR="00377EFD" w:rsidRDefault="00377EFD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 w:rsidR="00575799">
        <w:rPr>
          <w:rFonts w:eastAsiaTheme="minorEastAsia"/>
          <w:bCs/>
          <w:lang w:eastAsia="ja-JP"/>
        </w:rPr>
        <w:t>Khó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quản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lý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 w:rsidR="00575799">
        <w:rPr>
          <w:rFonts w:eastAsiaTheme="minorEastAsia"/>
          <w:bCs/>
          <w:lang w:eastAsia="ja-JP"/>
        </w:rPr>
        <w:t>phẩm,vì</w:t>
      </w:r>
      <w:proofErr w:type="spellEnd"/>
      <w:proofErr w:type="gram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trên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thị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trường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đa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dạng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luôn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và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giá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tiền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vì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thế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nhập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một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đơn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hàng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mới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hoặc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đào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thải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sản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phẩm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đã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không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cần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thiết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tiêu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tốn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rất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nhiều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thời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gian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để</w:t>
      </w:r>
      <w:proofErr w:type="spellEnd"/>
      <w:r w:rsidR="00575799">
        <w:rPr>
          <w:rFonts w:eastAsiaTheme="minorEastAsia"/>
          <w:bCs/>
          <w:lang w:eastAsia="ja-JP"/>
        </w:rPr>
        <w:t xml:space="preserve"> </w:t>
      </w:r>
      <w:proofErr w:type="spellStart"/>
      <w:r w:rsidR="00575799">
        <w:rPr>
          <w:rFonts w:eastAsiaTheme="minorEastAsia"/>
          <w:bCs/>
          <w:lang w:eastAsia="ja-JP"/>
        </w:rPr>
        <w:t>làm</w:t>
      </w:r>
      <w:proofErr w:type="spellEnd"/>
      <w:r w:rsidR="00575799">
        <w:rPr>
          <w:rFonts w:eastAsiaTheme="minorEastAsia"/>
          <w:bCs/>
          <w:lang w:eastAsia="ja-JP"/>
        </w:rPr>
        <w:t>.</w:t>
      </w:r>
    </w:p>
    <w:p w14:paraId="287C82DF" w14:textId="5C964EF2" w:rsidR="003E6E1E" w:rsidRPr="00377EFD" w:rsidRDefault="003E6E1E" w:rsidP="00A92778">
      <w:pPr>
        <w:pStyle w:val="Nidungvnbn"/>
        <w:ind w:firstLine="0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 xml:space="preserve">=&gt; </w:t>
      </w:r>
      <w:proofErr w:type="spellStart"/>
      <w:r>
        <w:rPr>
          <w:rFonts w:eastAsiaTheme="minorEastAsia"/>
          <w:bCs/>
          <w:lang w:eastAsia="ja-JP"/>
        </w:rPr>
        <w:t>Vì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đặt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giúp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họ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dễ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kiệm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năng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việc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748E2FF6" w14:textId="1C40D925" w:rsidR="009017B9" w:rsidRDefault="00C66CB6" w:rsidP="00D676E4">
      <w:pPr>
        <w:pStyle w:val="Nidungvnbn"/>
        <w:ind w:firstLine="0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 xml:space="preserve">4 </w:t>
      </w:r>
      <w:r w:rsidR="009017B9">
        <w:rPr>
          <w:rFonts w:eastAsiaTheme="minorEastAsia"/>
          <w:b/>
          <w:lang w:eastAsia="ja-JP"/>
        </w:rPr>
        <w:t>GIỚI THIỆU</w:t>
      </w:r>
      <w:r>
        <w:rPr>
          <w:rFonts w:eastAsiaTheme="minorEastAsia"/>
          <w:b/>
          <w:lang w:eastAsia="ja-JP"/>
        </w:rPr>
        <w:t xml:space="preserve"> PHẦN MỀM QUẢN LÝ </w:t>
      </w:r>
      <w:r w:rsidR="009017B9">
        <w:rPr>
          <w:rFonts w:eastAsiaTheme="minorEastAsia"/>
          <w:b/>
          <w:lang w:eastAsia="ja-JP"/>
        </w:rPr>
        <w:t>CỬA HÀNG MÁY TÍNH.</w:t>
      </w:r>
    </w:p>
    <w:p w14:paraId="7ED73256" w14:textId="3C2178B7" w:rsidR="00D676E4" w:rsidRDefault="00D676E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vấn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đề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gặp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phải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thì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phần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mềm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cửa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hàng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máy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tính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đã</w:t>
      </w:r>
      <w:proofErr w:type="spellEnd"/>
      <w:r w:rsidR="00E2721A">
        <w:rPr>
          <w:rFonts w:eastAsiaTheme="minorEastAsia"/>
          <w:bCs/>
          <w:lang w:eastAsia="ja-JP"/>
        </w:rPr>
        <w:t xml:space="preserve"> ra </w:t>
      </w:r>
      <w:proofErr w:type="spellStart"/>
      <w:r w:rsidR="00E2721A">
        <w:rPr>
          <w:rFonts w:eastAsiaTheme="minorEastAsia"/>
          <w:bCs/>
          <w:lang w:eastAsia="ja-JP"/>
        </w:rPr>
        <w:t>đời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nhầm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thay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thế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cho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việc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lý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khách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sạn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kém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hiệu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quả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bằng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giấy</w:t>
      </w:r>
      <w:proofErr w:type="spellEnd"/>
      <w:r w:rsidR="00E2721A">
        <w:rPr>
          <w:rFonts w:eastAsiaTheme="minorEastAsia"/>
          <w:bCs/>
          <w:lang w:eastAsia="ja-JP"/>
        </w:rPr>
        <w:t xml:space="preserve"> </w:t>
      </w:r>
      <w:proofErr w:type="spellStart"/>
      <w:r w:rsidR="00E2721A">
        <w:rPr>
          <w:rFonts w:eastAsiaTheme="minorEastAsia"/>
          <w:bCs/>
          <w:lang w:eastAsia="ja-JP"/>
        </w:rPr>
        <w:t>tờ</w:t>
      </w:r>
      <w:proofErr w:type="spellEnd"/>
      <w:r w:rsidR="00E2721A">
        <w:rPr>
          <w:rFonts w:eastAsiaTheme="minorEastAsia"/>
          <w:bCs/>
          <w:lang w:eastAsia="ja-JP"/>
        </w:rPr>
        <w:t>.</w:t>
      </w:r>
    </w:p>
    <w:p w14:paraId="1A35BE26" w14:textId="3FA8E625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Mục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đích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này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thế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giấy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tờ</w:t>
      </w:r>
      <w:proofErr w:type="spellEnd"/>
      <w:r>
        <w:rPr>
          <w:rFonts w:eastAsiaTheme="minorEastAsia"/>
          <w:bCs/>
          <w:lang w:eastAsia="ja-JP"/>
        </w:rPr>
        <w:t xml:space="preserve"> sang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máy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sở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liệu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người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truy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xuất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.</w:t>
      </w:r>
    </w:p>
    <w:p w14:paraId="4D91F9F3" w14:textId="07D189ED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0CA501E6" w14:textId="27C0372A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14111144" w14:textId="2F2B5C04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2D75DEEB" w14:textId="1DF5B291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5D02C4E" w14:textId="77777777" w:rsidR="002A3496" w:rsidRDefault="002A3496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780BC187" w14:textId="760C40DD" w:rsidR="004668F4" w:rsidRDefault="004668F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F2162FC" w14:textId="18FFF2AE" w:rsidR="004668F4" w:rsidRPr="004668F4" w:rsidRDefault="004668F4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CHƯƠNG 2 YÊU CẦU KINH DOANH</w:t>
      </w:r>
    </w:p>
    <w:p w14:paraId="484E8410" w14:textId="424A18F2" w:rsidR="00586DB1" w:rsidRDefault="00CF1CB8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1 MÔ HÌNH KINH DOANH</w:t>
      </w:r>
    </w:p>
    <w:p w14:paraId="2FABDC20" w14:textId="611C7F61" w:rsidR="00554FFA" w:rsidRDefault="00554FFA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Actor</w:t>
      </w:r>
    </w:p>
    <w:p w14:paraId="46A9018E" w14:textId="57D81D90" w:rsid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18F30DEF" w14:textId="11FA8971" w:rsidR="007C4E01" w:rsidRPr="007C4E01" w:rsidRDefault="007C4E0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7C4E01">
        <w:rPr>
          <w:rFonts w:eastAsiaTheme="minorEastAsia"/>
          <w:bCs/>
          <w:lang w:eastAsia="ja-JP"/>
        </w:rPr>
        <w:t>-</w:t>
      </w:r>
      <w:proofErr w:type="spellStart"/>
      <w:r w:rsidRPr="007C4E01">
        <w:rPr>
          <w:rFonts w:eastAsiaTheme="minorEastAsia"/>
          <w:bCs/>
          <w:lang w:eastAsia="ja-JP"/>
        </w:rPr>
        <w:t>Khách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hàng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không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phải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 w:rsidRPr="007C4E01">
        <w:rPr>
          <w:rFonts w:eastAsiaTheme="minorEastAsia"/>
          <w:bCs/>
          <w:lang w:eastAsia="ja-JP"/>
        </w:rPr>
        <w:t>là</w:t>
      </w:r>
      <w:proofErr w:type="spellEnd"/>
      <w:r w:rsidRPr="007C4E01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tương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vai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trò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5354A82C" w14:textId="21B6EA3A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7E7B8EB4" w14:textId="59A7A417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hàng,đơn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sau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được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dùng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phẩm,khách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ra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tự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động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tính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toán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giá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tiền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D1C796F" w14:textId="79AA38D4" w:rsidR="00586DB1" w:rsidRDefault="00586DB1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586DB1">
        <w:rPr>
          <w:rFonts w:eastAsiaTheme="minorEastAsia"/>
          <w:bCs/>
          <w:lang w:eastAsia="ja-JP"/>
        </w:rPr>
        <w:t>-</w:t>
      </w:r>
      <w:proofErr w:type="spellStart"/>
      <w:r w:rsidRPr="00586DB1">
        <w:rPr>
          <w:rFonts w:eastAsiaTheme="minorEastAsia"/>
          <w:bCs/>
          <w:lang w:eastAsia="ja-JP"/>
        </w:rPr>
        <w:t>Nhân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viên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có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thể</w:t>
      </w:r>
      <w:proofErr w:type="spellEnd"/>
      <w:r w:rsidRPr="00586DB1">
        <w:rPr>
          <w:rFonts w:eastAsiaTheme="minorEastAsia"/>
          <w:bCs/>
          <w:lang w:eastAsia="ja-JP"/>
        </w:rPr>
        <w:t xml:space="preserve"> </w:t>
      </w:r>
      <w:proofErr w:type="spellStart"/>
      <w:r w:rsidRPr="00586DB1">
        <w:rPr>
          <w:rFonts w:eastAsiaTheme="minorEastAsia"/>
          <w:bCs/>
          <w:lang w:eastAsia="ja-JP"/>
        </w:rPr>
        <w:t>t</w:t>
      </w:r>
      <w:r>
        <w:rPr>
          <w:rFonts w:eastAsiaTheme="minorEastAsia"/>
          <w:bCs/>
          <w:lang w:eastAsia="ja-JP"/>
        </w:rPr>
        <w:t>ìm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kiếm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lưu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trữ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2532038" w14:textId="7B3BCCD3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:</w:t>
      </w:r>
    </w:p>
    <w:p w14:paraId="402DB4C9" w14:textId="24D2CB67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 w:rsidRPr="003A3643">
        <w:rPr>
          <w:rFonts w:eastAsiaTheme="minorEastAsia"/>
          <w:bCs/>
          <w:lang w:eastAsia="ja-JP"/>
        </w:rPr>
        <w:t>-</w:t>
      </w:r>
      <w:proofErr w:type="spellStart"/>
      <w:r w:rsidRPr="003A3643">
        <w:rPr>
          <w:rFonts w:eastAsiaTheme="minorEastAsia"/>
          <w:bCs/>
          <w:lang w:eastAsia="ja-JP"/>
        </w:rPr>
        <w:t>Chủ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cửa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hàng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là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người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có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toàn</w:t>
      </w:r>
      <w:proofErr w:type="spellEnd"/>
      <w:r w:rsidRPr="003A3643">
        <w:rPr>
          <w:rFonts w:eastAsiaTheme="minorEastAsia"/>
          <w:bCs/>
          <w:lang w:eastAsia="ja-JP"/>
        </w:rPr>
        <w:t xml:space="preserve"> </w:t>
      </w:r>
      <w:proofErr w:type="spellStart"/>
      <w:r w:rsidRPr="003A3643">
        <w:rPr>
          <w:rFonts w:eastAsiaTheme="minorEastAsia"/>
          <w:bCs/>
          <w:lang w:eastAsia="ja-JP"/>
        </w:rPr>
        <w:t>qu</w:t>
      </w:r>
      <w:r>
        <w:rPr>
          <w:rFonts w:eastAsiaTheme="minorEastAsia"/>
          <w:bCs/>
          <w:lang w:eastAsia="ja-JP"/>
        </w:rPr>
        <w:t>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quyết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định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đang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bán</w:t>
      </w:r>
      <w:proofErr w:type="spellEnd"/>
      <w:r>
        <w:rPr>
          <w:rFonts w:eastAsiaTheme="minorEastAsia"/>
          <w:bCs/>
          <w:lang w:eastAsia="ja-JP"/>
        </w:rPr>
        <w:t xml:space="preserve"> bao </w:t>
      </w:r>
      <w:proofErr w:type="spellStart"/>
      <w:r>
        <w:rPr>
          <w:rFonts w:eastAsiaTheme="minorEastAsia"/>
          <w:bCs/>
          <w:lang w:eastAsia="ja-JP"/>
        </w:rPr>
        <w:t>gồm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thêm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xóa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cập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nhật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lại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sản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phẩm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của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5D20616" w14:textId="150509D8" w:rsidR="003A3643" w:rsidRDefault="003A364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-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còn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quyền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quản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lý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proofErr w:type="gram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,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được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lưu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trữ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trong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hệ</w:t>
      </w:r>
      <w:proofErr w:type="spellEnd"/>
      <w:r w:rsidR="00A535B8">
        <w:rPr>
          <w:rFonts w:eastAsiaTheme="minorEastAsia"/>
          <w:bCs/>
          <w:lang w:eastAsia="ja-JP"/>
        </w:rPr>
        <w:t xml:space="preserve"> </w:t>
      </w:r>
      <w:proofErr w:type="spellStart"/>
      <w:r w:rsidR="00A535B8">
        <w:rPr>
          <w:rFonts w:eastAsiaTheme="minorEastAsia"/>
          <w:bCs/>
          <w:lang w:eastAsia="ja-JP"/>
        </w:rPr>
        <w:t>thống</w:t>
      </w:r>
      <w:proofErr w:type="spellEnd"/>
      <w:r w:rsidR="00A535B8">
        <w:rPr>
          <w:rFonts w:eastAsiaTheme="minorEastAsia"/>
          <w:bCs/>
          <w:lang w:eastAsia="ja-JP"/>
        </w:rPr>
        <w:t>.</w:t>
      </w:r>
    </w:p>
    <w:p w14:paraId="7D57627B" w14:textId="518BB4C2" w:rsidR="005E4C0B" w:rsidRDefault="005E4C0B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2 MÔ HÌNH TUẦN TỰ</w:t>
      </w:r>
      <w:r w:rsidR="00DB5175">
        <w:rPr>
          <w:rFonts w:eastAsiaTheme="minorEastAsia"/>
          <w:b/>
          <w:lang w:eastAsia="ja-JP"/>
        </w:rPr>
        <w:tab/>
      </w:r>
    </w:p>
    <w:p w14:paraId="77A2600C" w14:textId="1B9E1FE2" w:rsidR="00DB5175" w:rsidRDefault="00DB5175" w:rsidP="00DB5175">
      <w:pPr>
        <w:pStyle w:val="Nidungvnbn"/>
        <w:tabs>
          <w:tab w:val="left" w:pos="3528"/>
        </w:tabs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FLOWCHART</w:t>
      </w:r>
    </w:p>
    <w:p w14:paraId="0E48E0FC" w14:textId="7285E8D6" w:rsidR="00957288" w:rsidRPr="00957288" w:rsidRDefault="00957288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KHÁCH HÀNG</w:t>
      </w:r>
    </w:p>
    <w:p w14:paraId="41FD9C6E" w14:textId="103F9519" w:rsidR="00AE4646" w:rsidRDefault="00104782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lastRenderedPageBreak/>
        <w:drawing>
          <wp:inline distT="0" distB="0" distL="0" distR="0" wp14:anchorId="309E6931" wp14:editId="4AE80A18">
            <wp:extent cx="5791835" cy="3781425"/>
            <wp:effectExtent l="0" t="0" r="0" b="9525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7A6A9" w14:textId="793BB77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NHÂN VIÊN</w:t>
      </w:r>
    </w:p>
    <w:p w14:paraId="02F97B7E" w14:textId="431C19E2" w:rsidR="00F05D33" w:rsidRDefault="00F05D33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385A15F5" wp14:editId="3B494ED4">
            <wp:extent cx="5791835" cy="3343275"/>
            <wp:effectExtent l="0" t="0" r="0" b="9525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9D02A" w14:textId="5853F28E" w:rsidR="007D0110" w:rsidRDefault="007D0110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lastRenderedPageBreak/>
        <w:t>QUẢN LÝ</w:t>
      </w:r>
    </w:p>
    <w:p w14:paraId="278D189D" w14:textId="0B9F64AD" w:rsidR="007D0110" w:rsidRDefault="00843DC4" w:rsidP="00D676E4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r>
        <w:rPr>
          <w:noProof/>
        </w:rPr>
        <w:drawing>
          <wp:inline distT="0" distB="0" distL="0" distR="0" wp14:anchorId="4CAA4CEF" wp14:editId="479478E9">
            <wp:extent cx="5791835" cy="3470275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5E5B6" w14:textId="62150180" w:rsidR="00CF0236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3 PHỎNG VẤN KHÁCH HÀNG</w:t>
      </w:r>
    </w:p>
    <w:tbl>
      <w:tblPr>
        <w:tblStyle w:val="LiBang"/>
        <w:tblW w:w="0" w:type="auto"/>
        <w:jc w:val="center"/>
        <w:tblLook w:val="04A0" w:firstRow="1" w:lastRow="0" w:firstColumn="1" w:lastColumn="0" w:noHBand="0" w:noVBand="1"/>
      </w:tblPr>
      <w:tblGrid>
        <w:gridCol w:w="3112"/>
        <w:gridCol w:w="3112"/>
        <w:gridCol w:w="3113"/>
      </w:tblGrid>
      <w:tr w:rsidR="00A56E42" w:rsidRPr="00A56E42" w14:paraId="06417D7D" w14:textId="77777777" w:rsidTr="000226E9">
        <w:trPr>
          <w:jc w:val="center"/>
        </w:trPr>
        <w:tc>
          <w:tcPr>
            <w:tcW w:w="3112" w:type="dxa"/>
          </w:tcPr>
          <w:p w14:paraId="0FB9BD6B" w14:textId="7A4C183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rFonts w:eastAsiaTheme="minorEastAsia"/>
                <w:bCs/>
                <w:lang w:eastAsia="ja-JP"/>
              </w:rPr>
              <w:t>YÊU CẦU</w:t>
            </w:r>
          </w:p>
        </w:tc>
        <w:tc>
          <w:tcPr>
            <w:tcW w:w="3112" w:type="dxa"/>
          </w:tcPr>
          <w:p w14:paraId="63A46379" w14:textId="341495D7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HỎI VÀ ĐƯA RA L</w:t>
            </w:r>
            <w:r>
              <w:rPr>
                <w:rFonts w:eastAsiaTheme="minorEastAsia"/>
                <w:bCs/>
                <w:lang w:eastAsia="ja-JP"/>
              </w:rPr>
              <w:t>ỰA CHỌN</w:t>
            </w:r>
          </w:p>
        </w:tc>
        <w:tc>
          <w:tcPr>
            <w:tcW w:w="3113" w:type="dxa"/>
          </w:tcPr>
          <w:p w14:paraId="3488FC3D" w14:textId="69B3024D" w:rsidR="00A56E42" w:rsidRPr="00A56E42" w:rsidRDefault="00A56E42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 w:rsidRPr="00A56E42">
              <w:rPr>
                <w:rFonts w:eastAsiaTheme="minorEastAsia"/>
                <w:bCs/>
                <w:lang w:eastAsia="ja-JP"/>
              </w:rPr>
              <w:t>CÂU TRẢ LỜI</w:t>
            </w:r>
          </w:p>
        </w:tc>
      </w:tr>
      <w:tr w:rsidR="00A56E42" w:rsidRPr="00A56E42" w14:paraId="1009E74A" w14:textId="77777777" w:rsidTr="000226E9">
        <w:trPr>
          <w:jc w:val="center"/>
        </w:trPr>
        <w:tc>
          <w:tcPr>
            <w:tcW w:w="3112" w:type="dxa"/>
          </w:tcPr>
          <w:p w14:paraId="16B9416D" w14:textId="164E0E33" w:rsidR="00A56E42" w:rsidRDefault="00FA0C77" w:rsidP="000226E9">
            <w:pPr>
              <w:pStyle w:val="Nidungvnbn"/>
              <w:ind w:firstLine="0"/>
              <w:jc w:val="center"/>
              <w:rPr>
                <w:rFonts w:eastAsiaTheme="minorEastAsia"/>
                <w:bCs/>
                <w:lang w:eastAsia="ja-JP"/>
              </w:rPr>
            </w:pPr>
            <w:r>
              <w:rPr>
                <w:bCs/>
                <w:lang w:eastAsia="ja-JP"/>
              </w:rPr>
              <w:t xml:space="preserve">Giao </w:t>
            </w:r>
            <w:proofErr w:type="spellStart"/>
            <w:r>
              <w:rPr>
                <w:bCs/>
                <w:lang w:eastAsia="ja-JP"/>
              </w:rPr>
              <w:t>diện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đăng</w:t>
            </w:r>
            <w:proofErr w:type="spellEnd"/>
            <w:r>
              <w:rPr>
                <w:bCs/>
                <w:lang w:eastAsia="ja-JP"/>
              </w:rPr>
              <w:t xml:space="preserve"> </w:t>
            </w:r>
            <w:proofErr w:type="spellStart"/>
            <w:r>
              <w:rPr>
                <w:bCs/>
                <w:lang w:eastAsia="ja-JP"/>
              </w:rPr>
              <w:t>nhập</w:t>
            </w:r>
            <w:proofErr w:type="spellEnd"/>
          </w:p>
        </w:tc>
        <w:tc>
          <w:tcPr>
            <w:tcW w:w="3112" w:type="dxa"/>
          </w:tcPr>
          <w:p w14:paraId="5C0D4C69" w14:textId="77777777" w:rsidR="005160B9" w:rsidRP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</w:p>
          <w:p w14:paraId="70A2DC13" w14:textId="6B79E4E2" w:rsidR="005160B9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, ở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thấy</w:t>
            </w:r>
            <w:proofErr w:type="spellEnd"/>
            <w:r w:rsidR="00D628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đến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phân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cấp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 w:rsidR="001F0F0C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người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dùng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.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bao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gồm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hạn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nào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?</w:t>
            </w:r>
          </w:p>
          <w:p w14:paraId="7F30DB17" w14:textId="6838670C" w:rsidR="005160B9" w:rsidRPr="005160B9" w:rsidRDefault="003100BD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: Ở </w:t>
            </w:r>
            <w:proofErr w:type="spellStart"/>
            <w:r w:rsidR="005160B9" w:rsidRPr="005160B9"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 w:rsidR="005160B9" w:rsidRPr="005160B9"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2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chính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  <w:p w14:paraId="1051EEE7" w14:textId="536ECF4E" w:rsidR="005160B9" w:rsidRPr="009729C4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lastRenderedPageBreak/>
              <w:t>Nhân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9729C4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9729C4" w:rsidRP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 w:rsidRPr="009729C4">
              <w:rPr>
                <w:rFonts w:eastAsiaTheme="minorEastAsia"/>
                <w:bCs/>
                <w:lang w:eastAsia="ja-JP"/>
              </w:rPr>
              <w:t>th</w:t>
            </w:r>
            <w:r w:rsidR="009729C4"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 w:rsidR="009729C4">
              <w:rPr>
                <w:rFonts w:eastAsiaTheme="minorEastAsia"/>
                <w:bCs/>
                <w:lang w:eastAsia="ja-JP"/>
              </w:rPr>
              <w:t>đơn,</w:t>
            </w:r>
            <w:r w:rsidR="006A0DF8">
              <w:rPr>
                <w:rFonts w:eastAsiaTheme="minorEastAsia"/>
                <w:bCs/>
                <w:lang w:eastAsia="ja-JP"/>
              </w:rPr>
              <w:t>thêm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xóa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9729C4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9729C4">
              <w:rPr>
                <w:rFonts w:eastAsiaTheme="minorEastAsia"/>
                <w:bCs/>
                <w:lang w:eastAsia="ja-JP"/>
              </w:rPr>
              <w:t>.</w:t>
            </w:r>
          </w:p>
          <w:p w14:paraId="5C0FB62E" w14:textId="1E262DF9" w:rsidR="005160B9" w:rsidRPr="00A56E42" w:rsidRDefault="005160B9" w:rsidP="006A0DF8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trị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đăng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nhập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vào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cáo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quản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5160B9">
              <w:rPr>
                <w:rFonts w:eastAsiaTheme="minorEastAsia"/>
                <w:bCs/>
                <w:lang w:eastAsia="ja-JP"/>
              </w:rPr>
              <w:t>lý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 xml:space="preserve"> chi </w:t>
            </w:r>
            <w:proofErr w:type="spellStart"/>
            <w:proofErr w:type="gramStart"/>
            <w:r w:rsidRPr="005160B9">
              <w:rPr>
                <w:rFonts w:eastAsiaTheme="minorEastAsia"/>
                <w:bCs/>
                <w:lang w:eastAsia="ja-JP"/>
              </w:rPr>
              <w:t>phí</w:t>
            </w:r>
            <w:proofErr w:type="spellEnd"/>
            <w:r w:rsidR="00AE0F57">
              <w:rPr>
                <w:rFonts w:eastAsiaTheme="minorEastAsia"/>
                <w:bCs/>
                <w:lang w:eastAsia="ja-JP"/>
              </w:rPr>
              <w:t xml:space="preserve"> </w:t>
            </w:r>
            <w:r w:rsidR="006A0DF8">
              <w:rPr>
                <w:rFonts w:eastAsiaTheme="minorEastAsia"/>
                <w:bCs/>
                <w:lang w:eastAsia="ja-JP"/>
              </w:rPr>
              <w:t>,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proofErr w:type="gram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tại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 w:rsidR="006A0DF8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6A0DF8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Pr="005160B9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61CCFCC4" w14:textId="67E40D5B" w:rsidR="00A56E42" w:rsidRPr="00A56E42" w:rsidRDefault="000835BE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0835BE"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 w:rsidRPr="000835BE">
              <w:rPr>
                <w:rFonts w:eastAsiaTheme="minorEastAsia"/>
                <w:bCs/>
                <w:lang w:eastAsia="ja-JP"/>
              </w:rPr>
              <w:t xml:space="preserve"> ý</w:t>
            </w:r>
          </w:p>
        </w:tc>
      </w:tr>
      <w:tr w:rsidR="00755603" w:rsidRPr="00FA0C77" w14:paraId="05C3CBA9" w14:textId="77777777" w:rsidTr="000226E9">
        <w:trPr>
          <w:jc w:val="center"/>
        </w:trPr>
        <w:tc>
          <w:tcPr>
            <w:tcW w:w="3112" w:type="dxa"/>
          </w:tcPr>
          <w:p w14:paraId="4A2AB154" w14:textId="2B070BA4" w:rsidR="00755603" w:rsidRDefault="00FA0C77" w:rsidP="00FA0C77">
            <w:pPr>
              <w:pStyle w:val="Nidungvnbn"/>
              <w:ind w:firstLine="0"/>
              <w:jc w:val="left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3112" w:type="dxa"/>
          </w:tcPr>
          <w:p w14:paraId="5D7BBB63" w14:textId="34BF9AA3" w:rsidR="00A970A2" w:rsidRPr="00A970A2" w:rsidRDefault="00A970A2" w:rsidP="00FA0C77">
            <w:pPr>
              <w:pStyle w:val="Nidungvnbn"/>
              <w:ind w:firstLine="0"/>
              <w:rPr>
                <w:rFonts w:eastAsiaTheme="minorEastAsia"/>
                <w:bCs/>
                <w:lang w:eastAsia="ja-JP"/>
              </w:rPr>
            </w:pP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Câu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970A2">
              <w:rPr>
                <w:rFonts w:eastAsiaTheme="minorEastAsia"/>
                <w:bCs/>
                <w:lang w:eastAsia="ja-JP"/>
              </w:rPr>
              <w:t>hỏi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quyền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FA0C77"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 w:rsidR="00FA0C77"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 w:rsidRPr="00A970A2">
              <w:rPr>
                <w:rFonts w:eastAsiaTheme="minorEastAsia"/>
                <w:bCs/>
                <w:lang w:eastAsia="ja-JP"/>
              </w:rPr>
              <w:t>.</w:t>
            </w:r>
          </w:p>
          <w:p w14:paraId="62E1C380" w14:textId="10D732A9" w:rsidR="003A3177" w:rsidRPr="00FA0C77" w:rsidRDefault="00FA0C77" w:rsidP="00FA0C77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A970A2" w:rsidRPr="00FA0C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 w:rsidRPr="00FA0C77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FA0C77">
              <w:rPr>
                <w:rFonts w:eastAsiaTheme="minorEastAsia"/>
                <w:bCs/>
                <w:lang w:eastAsia="ja-JP"/>
              </w:rPr>
              <w:t>th</w:t>
            </w:r>
            <w:r>
              <w:rPr>
                <w:rFonts w:eastAsiaTheme="minorEastAsia"/>
                <w:bCs/>
                <w:lang w:eastAsia="ja-JP"/>
              </w:rPr>
              <w:t>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sau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chỉ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gramStart"/>
            <w:r>
              <w:rPr>
                <w:rFonts w:eastAsiaTheme="minorEastAsia"/>
                <w:bCs/>
                <w:lang w:eastAsia="ja-JP"/>
              </w:rPr>
              <w:t>tin ,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lượng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mua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sắm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kiểm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đây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hay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được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</w:p>
        </w:tc>
        <w:tc>
          <w:tcPr>
            <w:tcW w:w="3113" w:type="dxa"/>
          </w:tcPr>
          <w:p w14:paraId="0A15EA22" w14:textId="46371A06" w:rsidR="00755603" w:rsidRPr="00FA0C77" w:rsidRDefault="00FA0C77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6E4A4CA" w14:textId="77777777" w:rsidTr="000226E9">
        <w:trPr>
          <w:jc w:val="center"/>
        </w:trPr>
        <w:tc>
          <w:tcPr>
            <w:tcW w:w="3112" w:type="dxa"/>
          </w:tcPr>
          <w:p w14:paraId="0F1D9AAB" w14:textId="70AD14ED" w:rsidR="003A3177" w:rsidRDefault="00740E6A" w:rsidP="000226E9">
            <w:pPr>
              <w:pStyle w:val="Nidungvnbn"/>
              <w:ind w:firstLine="0"/>
              <w:jc w:val="center"/>
            </w:pPr>
            <w:proofErr w:type="spellStart"/>
            <w:r>
              <w:lastRenderedPageBreak/>
              <w:t>Dịch</w:t>
            </w:r>
            <w:proofErr w:type="spellEnd"/>
            <w:r>
              <w:t xml:space="preserve"> </w:t>
            </w:r>
            <w:proofErr w:type="spellStart"/>
            <w:r>
              <w:t>vụ</w:t>
            </w:r>
            <w:proofErr w:type="spellEnd"/>
          </w:p>
        </w:tc>
        <w:tc>
          <w:tcPr>
            <w:tcW w:w="3112" w:type="dxa"/>
          </w:tcPr>
          <w:p w14:paraId="7DC3522E" w14:textId="1EC7DA4E" w:rsidR="003A3177" w:rsidRPr="00A970A2" w:rsidRDefault="0055636D" w:rsidP="0055636D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một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năng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ích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bổ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sung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những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sự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đặc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biệt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hàng,khi</w:t>
            </w:r>
            <w:proofErr w:type="spellEnd"/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đánh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giá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thiết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của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thì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báo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hưởng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từ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4934BA87" w14:textId="099EE9D8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D3FCB" w14:paraId="39A7E5B3" w14:textId="77777777" w:rsidTr="000226E9">
        <w:trPr>
          <w:jc w:val="center"/>
        </w:trPr>
        <w:tc>
          <w:tcPr>
            <w:tcW w:w="3112" w:type="dxa"/>
          </w:tcPr>
          <w:p w14:paraId="46C5B1CE" w14:textId="29FB2E3A" w:rsidR="003A3177" w:rsidRDefault="00AD3FCB" w:rsidP="00AD3FCB">
            <w:pPr>
              <w:pStyle w:val="Nidungvnbn"/>
              <w:ind w:firstLine="0"/>
              <w:jc w:val="left"/>
            </w:pPr>
            <w:r>
              <w:t xml:space="preserve">Thanh </w:t>
            </w:r>
            <w:proofErr w:type="spellStart"/>
            <w:r>
              <w:t>toán</w:t>
            </w:r>
            <w:proofErr w:type="spellEnd"/>
          </w:p>
        </w:tc>
        <w:tc>
          <w:tcPr>
            <w:tcW w:w="3112" w:type="dxa"/>
          </w:tcPr>
          <w:p w14:paraId="2943182F" w14:textId="5956CB4D" w:rsidR="003A3177" w:rsidRPr="00AD3FCB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: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="003A3177" w:rsidRPr="00AD3FCB"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 w:rsidR="003A3177" w:rsidRPr="00AD3FCB"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 w:rsidRPr="00AD3FCB"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proofErr w:type="gram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,</w:t>
            </w:r>
            <w:proofErr w:type="gram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chọn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hình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thức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sẽ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tạo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hóa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lưu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trữ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trong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hệ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thống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ra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số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tiền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mà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đã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thanh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toán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0E038F94" w14:textId="307DCB7A" w:rsidR="003A3177" w:rsidRPr="00AD3FCB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  <w:tr w:rsidR="003A3177" w:rsidRPr="00A56E42" w14:paraId="08E3070C" w14:textId="77777777" w:rsidTr="000226E9">
        <w:trPr>
          <w:jc w:val="center"/>
        </w:trPr>
        <w:tc>
          <w:tcPr>
            <w:tcW w:w="3112" w:type="dxa"/>
          </w:tcPr>
          <w:p w14:paraId="5B9CACC4" w14:textId="667B3309" w:rsidR="003A3177" w:rsidRDefault="00AD3FCB" w:rsidP="00AD3FCB">
            <w:pPr>
              <w:pStyle w:val="Nidungvnbn"/>
              <w:tabs>
                <w:tab w:val="center" w:pos="1448"/>
              </w:tabs>
              <w:ind w:firstLine="0"/>
              <w:jc w:val="left"/>
            </w:pPr>
            <w:proofErr w:type="spellStart"/>
            <w:r>
              <w:t>Tư</w:t>
            </w:r>
            <w:proofErr w:type="spellEnd"/>
            <w:r>
              <w:t xml:space="preserve"> </w:t>
            </w:r>
            <w:proofErr w:type="spellStart"/>
            <w:r>
              <w:t>vấn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  <w:tc>
          <w:tcPr>
            <w:tcW w:w="3112" w:type="dxa"/>
          </w:tcPr>
          <w:p w14:paraId="249CB3FF" w14:textId="7D5FA4D6" w:rsidR="003A3177" w:rsidRPr="003A3177" w:rsidRDefault="00AD3FCB" w:rsidP="000226E9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xuất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 xml:space="preserve">: Khi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khách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cầu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tư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,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lúc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này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dễ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xem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thông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tin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dịch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vụ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và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sản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phẩm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hiện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ở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thời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nếu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vấn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đề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nhân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có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thể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liên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lạc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trực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tiếp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với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chủ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cửa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hàng</w:t>
            </w:r>
            <w:proofErr w:type="spellEnd"/>
            <w:r w:rsidR="003A3177" w:rsidRPr="003A3177">
              <w:rPr>
                <w:rFonts w:eastAsiaTheme="minorEastAsia"/>
                <w:bCs/>
                <w:lang w:eastAsia="ja-JP"/>
              </w:rPr>
              <w:t>.</w:t>
            </w:r>
          </w:p>
        </w:tc>
        <w:tc>
          <w:tcPr>
            <w:tcW w:w="3113" w:type="dxa"/>
          </w:tcPr>
          <w:p w14:paraId="2AB1FA7B" w14:textId="64F3D026" w:rsidR="003A3177" w:rsidRPr="000835BE" w:rsidRDefault="00AD3FCB" w:rsidP="00D676E4">
            <w:pPr>
              <w:pStyle w:val="Nidungvnbn"/>
              <w:ind w:firstLine="0"/>
              <w:jc w:val="left"/>
              <w:rPr>
                <w:rFonts w:eastAsiaTheme="minorEastAsia"/>
                <w:bCs/>
                <w:lang w:eastAsia="ja-JP"/>
              </w:rPr>
            </w:pPr>
            <w:proofErr w:type="spellStart"/>
            <w:r>
              <w:rPr>
                <w:rFonts w:eastAsiaTheme="minorEastAsia"/>
                <w:bCs/>
                <w:lang w:eastAsia="ja-JP"/>
              </w:rPr>
              <w:lastRenderedPageBreak/>
              <w:t>Chúng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tôi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hoàn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toàn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</w:t>
            </w:r>
            <w:proofErr w:type="spellStart"/>
            <w:r>
              <w:rPr>
                <w:rFonts w:eastAsiaTheme="minorEastAsia"/>
                <w:bCs/>
                <w:lang w:eastAsia="ja-JP"/>
              </w:rPr>
              <w:t>đồng</w:t>
            </w:r>
            <w:proofErr w:type="spellEnd"/>
            <w:r>
              <w:rPr>
                <w:rFonts w:eastAsiaTheme="minorEastAsia"/>
                <w:bCs/>
                <w:lang w:eastAsia="ja-JP"/>
              </w:rPr>
              <w:t xml:space="preserve"> ý.</w:t>
            </w:r>
          </w:p>
        </w:tc>
      </w:tr>
    </w:tbl>
    <w:p w14:paraId="5AE77453" w14:textId="77777777" w:rsidR="00415407" w:rsidRPr="00A56E42" w:rsidRDefault="00415407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4F65C180" w14:textId="3F1366D5" w:rsidR="005E4C0B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4 DANH SÁCH YÊU CẦU</w:t>
      </w:r>
    </w:p>
    <w:p w14:paraId="4E56CED1" w14:textId="77777777" w:rsidR="007A2546" w:rsidRDefault="007A2546" w:rsidP="007A2546"/>
    <w:tbl>
      <w:tblPr>
        <w:tblStyle w:val="LiBang"/>
        <w:tblW w:w="10144" w:type="dxa"/>
        <w:tblLook w:val="04A0" w:firstRow="1" w:lastRow="0" w:firstColumn="1" w:lastColumn="0" w:noHBand="0" w:noVBand="1"/>
      </w:tblPr>
      <w:tblGrid>
        <w:gridCol w:w="5935"/>
        <w:gridCol w:w="2070"/>
        <w:gridCol w:w="2139"/>
      </w:tblGrid>
      <w:tr w:rsidR="007A2546" w14:paraId="2BDD31BD" w14:textId="77777777" w:rsidTr="00BE5483">
        <w:trPr>
          <w:trHeight w:val="482"/>
        </w:trPr>
        <w:tc>
          <w:tcPr>
            <w:tcW w:w="5935" w:type="dxa"/>
            <w:shd w:val="clear" w:color="auto" w:fill="D99594" w:themeFill="accent2" w:themeFillTint="99"/>
          </w:tcPr>
          <w:p w14:paraId="73491877" w14:textId="2A670DBD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YÊU CẦU</w:t>
            </w:r>
          </w:p>
        </w:tc>
        <w:tc>
          <w:tcPr>
            <w:tcW w:w="2070" w:type="dxa"/>
            <w:shd w:val="clear" w:color="auto" w:fill="D99594" w:themeFill="accent2" w:themeFillTint="99"/>
          </w:tcPr>
          <w:p w14:paraId="563C86B0" w14:textId="0613995B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CHỨC NĂNG</w:t>
            </w:r>
          </w:p>
        </w:tc>
        <w:tc>
          <w:tcPr>
            <w:tcW w:w="2139" w:type="dxa"/>
            <w:shd w:val="clear" w:color="auto" w:fill="D99594" w:themeFill="accent2" w:themeFillTint="99"/>
          </w:tcPr>
          <w:p w14:paraId="6B07F8B5" w14:textId="7E112332" w:rsidR="007A2546" w:rsidRDefault="00F215A2" w:rsidP="00BE5483">
            <w:pPr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PHI CHỨC NĂNG</w:t>
            </w:r>
          </w:p>
        </w:tc>
      </w:tr>
      <w:tr w:rsidR="007A2546" w14:paraId="3C6CBD17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5FC9EE68" w14:textId="506F0883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phẩm</w:t>
            </w:r>
            <w:proofErr w:type="spellEnd"/>
            <w:r>
              <w:t>(</w:t>
            </w:r>
            <w:proofErr w:type="spellStart"/>
            <w:proofErr w:type="gramEnd"/>
            <w:r>
              <w:t>thêm,xóa,sửa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)</w:t>
            </w:r>
          </w:p>
        </w:tc>
        <w:tc>
          <w:tcPr>
            <w:tcW w:w="2070" w:type="dxa"/>
            <w:vAlign w:val="center"/>
          </w:tcPr>
          <w:p w14:paraId="60CC084F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E67BA8F" w14:textId="77777777" w:rsidR="007A2546" w:rsidRDefault="007A2546" w:rsidP="00BE5483">
            <w:pPr>
              <w:jc w:val="center"/>
            </w:pPr>
          </w:p>
        </w:tc>
      </w:tr>
      <w:tr w:rsidR="007A2546" w14:paraId="64702C49" w14:textId="77777777" w:rsidTr="00BE5483">
        <w:trPr>
          <w:trHeight w:val="331"/>
        </w:trPr>
        <w:tc>
          <w:tcPr>
            <w:tcW w:w="5935" w:type="dxa"/>
            <w:vAlign w:val="center"/>
          </w:tcPr>
          <w:p w14:paraId="329EFD96" w14:textId="5FCBDBCF" w:rsidR="007A2546" w:rsidRDefault="00D33323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 w:rsidR="00FB5D40">
              <w:t>tính</w:t>
            </w:r>
            <w:proofErr w:type="spellEnd"/>
            <w:r w:rsidR="00FB5D40">
              <w:t xml:space="preserve"> </w:t>
            </w:r>
            <w:proofErr w:type="spellStart"/>
            <w:r w:rsidR="00FB5D40">
              <w:t>bảo</w:t>
            </w:r>
            <w:proofErr w:type="spellEnd"/>
            <w:r w:rsidR="00FB5D40">
              <w:t xml:space="preserve"> </w:t>
            </w:r>
            <w:proofErr w:type="spellStart"/>
            <w:r w:rsidR="00FB5D40">
              <w:t>mật</w:t>
            </w:r>
            <w:proofErr w:type="spellEnd"/>
            <w:r w:rsidR="00FB5D40">
              <w:t xml:space="preserve"> </w:t>
            </w:r>
            <w:proofErr w:type="spellStart"/>
            <w:proofErr w:type="gramStart"/>
            <w:r w:rsidR="00FB5D40">
              <w:t>cao</w:t>
            </w:r>
            <w:proofErr w:type="spellEnd"/>
            <w:r>
              <w:t xml:space="preserve"> ,</w:t>
            </w:r>
            <w:proofErr w:type="spellStart"/>
            <w:r>
              <w:t>cơ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sở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logic </w:t>
            </w:r>
            <w:proofErr w:type="spellStart"/>
            <w:r w:rsidR="00FB5D40">
              <w:t>được</w:t>
            </w:r>
            <w:proofErr w:type="spellEnd"/>
            <w:r w:rsidR="00FB5D40">
              <w:t xml:space="preserve"> </w:t>
            </w:r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ràng</w:t>
            </w:r>
            <w:proofErr w:type="spellEnd"/>
            <w:r>
              <w:t xml:space="preserve"> </w:t>
            </w:r>
            <w:proofErr w:type="spellStart"/>
            <w:r>
              <w:t>buộc</w:t>
            </w:r>
            <w:proofErr w:type="spellEnd"/>
            <w:r>
              <w:t xml:space="preserve"> ,</w:t>
            </w:r>
            <w:proofErr w:type="spellStart"/>
            <w:r>
              <w:t>tuân</w:t>
            </w:r>
            <w:proofErr w:type="spellEnd"/>
            <w:r>
              <w:t xml:space="preserve"> </w:t>
            </w:r>
            <w:proofErr w:type="spellStart"/>
            <w:r>
              <w:t>thủ</w:t>
            </w:r>
            <w:proofErr w:type="spellEnd"/>
            <w:r>
              <w:t xml:space="preserve"> </w:t>
            </w:r>
            <w:proofErr w:type="spellStart"/>
            <w:r>
              <w:t>tiêu</w:t>
            </w:r>
            <w:proofErr w:type="spellEnd"/>
            <w:r>
              <w:t xml:space="preserve"> </w:t>
            </w:r>
            <w:proofErr w:type="spellStart"/>
            <w:r>
              <w:t>chuẩn</w:t>
            </w:r>
            <w:proofErr w:type="spellEnd"/>
            <w:r>
              <w:t xml:space="preserve"> ,</w:t>
            </w:r>
            <w:proofErr w:type="spellStart"/>
            <w:r>
              <w:t>độ</w:t>
            </w:r>
            <w:proofErr w:type="spellEnd"/>
            <w:r>
              <w:t xml:space="preserve"> tin </w:t>
            </w:r>
            <w:proofErr w:type="spellStart"/>
            <w:r>
              <w:t>cậy</w:t>
            </w:r>
            <w:proofErr w:type="spellEnd"/>
            <w:r>
              <w:t xml:space="preserve"> </w:t>
            </w:r>
            <w:proofErr w:type="spellStart"/>
            <w:r w:rsidR="00FB5D40">
              <w:t>cao</w:t>
            </w:r>
            <w:proofErr w:type="spellEnd"/>
            <w:r w:rsidR="00FB5D40">
              <w:t>.</w:t>
            </w:r>
          </w:p>
        </w:tc>
        <w:tc>
          <w:tcPr>
            <w:tcW w:w="2070" w:type="dxa"/>
            <w:vAlign w:val="center"/>
          </w:tcPr>
          <w:p w14:paraId="1873425B" w14:textId="7777777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8C54EE3" w14:textId="77777777" w:rsidR="007A2546" w:rsidRDefault="007A2546" w:rsidP="00BE5483">
            <w:pPr>
              <w:jc w:val="center"/>
            </w:pPr>
            <w:r>
              <w:t>x</w:t>
            </w:r>
          </w:p>
        </w:tc>
      </w:tr>
      <w:tr w:rsidR="007A2546" w14:paraId="00805FF9" w14:textId="77777777" w:rsidTr="00BE5483">
        <w:trPr>
          <w:trHeight w:val="634"/>
        </w:trPr>
        <w:tc>
          <w:tcPr>
            <w:tcW w:w="5935" w:type="dxa"/>
            <w:vAlign w:val="center"/>
          </w:tcPr>
          <w:p w14:paraId="3E5FD3D9" w14:textId="007CF4AF" w:rsidR="007A2546" w:rsidRPr="00D33323" w:rsidRDefault="00D33323" w:rsidP="00BE5483">
            <w:proofErr w:type="spellStart"/>
            <w:r w:rsidRPr="00D33323">
              <w:t>Hệ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thống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cho</w:t>
            </w:r>
            <w:proofErr w:type="spellEnd"/>
            <w:r w:rsidRPr="00D33323">
              <w:t xml:space="preserve"> </w:t>
            </w:r>
            <w:proofErr w:type="spellStart"/>
            <w:r w:rsidRPr="00D33323">
              <w:t>phép</w:t>
            </w:r>
            <w:proofErr w:type="spellEnd"/>
            <w:r w:rsidRPr="00D33323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D4EF1D0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89FAB6D" w14:textId="77777777" w:rsidR="007A2546" w:rsidRDefault="007A2546" w:rsidP="00BE5483">
            <w:pPr>
              <w:jc w:val="center"/>
            </w:pPr>
          </w:p>
        </w:tc>
      </w:tr>
      <w:tr w:rsidR="007A2546" w14:paraId="3F6010C5" w14:textId="77777777" w:rsidTr="00BE5483">
        <w:trPr>
          <w:trHeight w:val="317"/>
        </w:trPr>
        <w:tc>
          <w:tcPr>
            <w:tcW w:w="5935" w:type="dxa"/>
            <w:vAlign w:val="center"/>
          </w:tcPr>
          <w:p w14:paraId="57EE9219" w14:textId="7C2118C0" w:rsidR="007A2546" w:rsidRDefault="00D33323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toàn</w:t>
            </w:r>
            <w:proofErr w:type="spellEnd"/>
            <w:r>
              <w:t xml:space="preserve"> </w:t>
            </w:r>
            <w:proofErr w:type="spellStart"/>
            <w:r>
              <w:t>bộ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6679D3A" w14:textId="77777777" w:rsidR="007A2546" w:rsidRDefault="007A2546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00079EB4" w14:textId="77777777" w:rsidR="007A2546" w:rsidRDefault="007A2546" w:rsidP="00BE5483">
            <w:pPr>
              <w:jc w:val="center"/>
            </w:pPr>
          </w:p>
        </w:tc>
      </w:tr>
      <w:tr w:rsidR="007A2546" w14:paraId="4C92C1B5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637023F1" w14:textId="706C1D42" w:rsidR="00D33323" w:rsidRDefault="00D33323" w:rsidP="00BE5483"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01FBBE0" w14:textId="7EAB6947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3C776CB9" w14:textId="58D37E1D" w:rsidR="007A2546" w:rsidRDefault="00CF0AA2" w:rsidP="00BE5483">
            <w:pPr>
              <w:jc w:val="center"/>
            </w:pPr>
            <w:r>
              <w:t>x</w:t>
            </w:r>
          </w:p>
        </w:tc>
      </w:tr>
      <w:tr w:rsidR="007A2546" w14:paraId="21276BD1" w14:textId="77777777" w:rsidTr="00BE5483">
        <w:trPr>
          <w:trHeight w:val="648"/>
        </w:trPr>
        <w:tc>
          <w:tcPr>
            <w:tcW w:w="5935" w:type="dxa"/>
            <w:vAlign w:val="center"/>
          </w:tcPr>
          <w:p w14:paraId="351E280D" w14:textId="256DE38B" w:rsidR="007A2546" w:rsidRDefault="00CF0AA2" w:rsidP="00BE5483"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tạo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 w:rsidR="00DA28C6">
              <w:t>và</w:t>
            </w:r>
            <w:proofErr w:type="spellEnd"/>
            <w:r w:rsidR="00DA28C6">
              <w:t xml:space="preserve"> </w:t>
            </w:r>
            <w:proofErr w:type="spellStart"/>
            <w:r w:rsidR="00DA28C6">
              <w:t>lưu</w:t>
            </w:r>
            <w:proofErr w:type="spellEnd"/>
            <w:r w:rsidR="00DA28C6">
              <w:t xml:space="preserve"> </w:t>
            </w:r>
            <w:proofErr w:type="spellStart"/>
            <w:r w:rsidR="00DA28C6">
              <w:t>trữ</w:t>
            </w:r>
            <w:proofErr w:type="spellEnd"/>
            <w:r w:rsidR="00DA28C6">
              <w:t xml:space="preserve"> </w:t>
            </w:r>
            <w:proofErr w:type="spellStart"/>
            <w:r w:rsidR="00DA28C6">
              <w:t>vào</w:t>
            </w:r>
            <w:proofErr w:type="spellEnd"/>
            <w:r w:rsidR="00DA28C6">
              <w:t xml:space="preserve"> </w:t>
            </w:r>
            <w:proofErr w:type="spellStart"/>
            <w:r w:rsidR="00DA28C6">
              <w:t>hệ</w:t>
            </w:r>
            <w:proofErr w:type="spellEnd"/>
            <w:r w:rsidR="00DA28C6">
              <w:t xml:space="preserve"> </w:t>
            </w:r>
            <w:proofErr w:type="spellStart"/>
            <w:r w:rsidR="00DA28C6">
              <w:t>thống</w:t>
            </w:r>
            <w:proofErr w:type="spellEnd"/>
            <w:r w:rsidR="00DA28C6">
              <w:t>.</w:t>
            </w:r>
          </w:p>
        </w:tc>
        <w:tc>
          <w:tcPr>
            <w:tcW w:w="2070" w:type="dxa"/>
            <w:vAlign w:val="center"/>
          </w:tcPr>
          <w:p w14:paraId="60F358C2" w14:textId="50C8F56D" w:rsidR="007A2546" w:rsidRDefault="00CF0AA2" w:rsidP="00BE5483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72A0E2BD" w14:textId="487C3EBF" w:rsidR="007A2546" w:rsidRDefault="007A2546" w:rsidP="00BE5483">
            <w:pPr>
              <w:jc w:val="center"/>
            </w:pPr>
          </w:p>
        </w:tc>
      </w:tr>
      <w:tr w:rsidR="007A2546" w14:paraId="76F1B19E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005FEDD9" w14:textId="2E70D2F9" w:rsidR="007A2546" w:rsidRDefault="00CF0AA2" w:rsidP="00BE5483"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màn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diện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2 </w:t>
            </w:r>
            <w:proofErr w:type="spellStart"/>
            <w:r>
              <w:t>giây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7B3444CB" w14:textId="395A695B" w:rsidR="007A2546" w:rsidRDefault="007A2546" w:rsidP="00BE5483">
            <w:pPr>
              <w:jc w:val="center"/>
            </w:pPr>
          </w:p>
        </w:tc>
        <w:tc>
          <w:tcPr>
            <w:tcW w:w="2139" w:type="dxa"/>
            <w:vAlign w:val="center"/>
          </w:tcPr>
          <w:p w14:paraId="1F400AF9" w14:textId="5C88AC29" w:rsidR="007A2546" w:rsidRDefault="00CF0AA2" w:rsidP="00BE5483">
            <w:pPr>
              <w:jc w:val="center"/>
            </w:pPr>
            <w:r>
              <w:t>x</w:t>
            </w:r>
          </w:p>
        </w:tc>
      </w:tr>
      <w:tr w:rsidR="00DA28C6" w:rsidRPr="00DA28C6" w14:paraId="3FD0DF0C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425A9404" w14:textId="5BFD01EE" w:rsidR="00DA28C6" w:rsidRPr="00DA28C6" w:rsidRDefault="00DA28C6" w:rsidP="00BE5483">
            <w:proofErr w:type="spellStart"/>
            <w:r w:rsidRPr="00DA28C6">
              <w:t>Hệ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cho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phép</w:t>
            </w:r>
            <w:proofErr w:type="spellEnd"/>
            <w:r w:rsidRPr="00DA28C6"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27ED3EA3" w14:textId="144000C6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5388BD3E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44579DAA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D3CE383" w14:textId="37660189" w:rsidR="00DA28C6" w:rsidRPr="00DA28C6" w:rsidRDefault="00DA28C6" w:rsidP="00BE5483"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cửa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Pr="00DA28C6">
              <w:t>ệ</w:t>
            </w:r>
            <w:proofErr w:type="spellEnd"/>
            <w:r w:rsidRPr="00DA28C6">
              <w:t xml:space="preserve"> </w:t>
            </w:r>
            <w:proofErr w:type="spellStart"/>
            <w:r w:rsidRPr="00DA28C6">
              <w:t>thống</w:t>
            </w:r>
            <w:proofErr w:type="spellEnd"/>
            <w:r w:rsidRPr="00DA28C6">
              <w:t xml:space="preserve"> </w:t>
            </w:r>
            <w:proofErr w:type="spellStart"/>
            <w:r w:rsidR="00C238B2">
              <w:t>để</w:t>
            </w:r>
            <w:proofErr w:type="spellEnd"/>
            <w:r w:rsidRPr="00DA28C6"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bán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nhập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13F0D55C" w14:textId="5A41CE69" w:rsidR="00DA28C6" w:rsidRPr="00DA28C6" w:rsidRDefault="00DA28C6" w:rsidP="00DA28C6">
            <w:pPr>
              <w:jc w:val="center"/>
            </w:pPr>
            <w:r>
              <w:t>x</w:t>
            </w:r>
          </w:p>
        </w:tc>
        <w:tc>
          <w:tcPr>
            <w:tcW w:w="2139" w:type="dxa"/>
            <w:vAlign w:val="center"/>
          </w:tcPr>
          <w:p w14:paraId="1935E9D0" w14:textId="77777777" w:rsidR="00DA28C6" w:rsidRPr="00DA28C6" w:rsidRDefault="00DA28C6" w:rsidP="00BE5483">
            <w:pPr>
              <w:jc w:val="center"/>
            </w:pPr>
          </w:p>
        </w:tc>
      </w:tr>
      <w:tr w:rsidR="00DA28C6" w:rsidRPr="00DA28C6" w14:paraId="3E469947" w14:textId="77777777" w:rsidTr="00BE5483">
        <w:trPr>
          <w:trHeight w:val="554"/>
        </w:trPr>
        <w:tc>
          <w:tcPr>
            <w:tcW w:w="5935" w:type="dxa"/>
            <w:vAlign w:val="center"/>
          </w:tcPr>
          <w:p w14:paraId="26D8F39A" w14:textId="73A7BA6D" w:rsidR="00DA28C6" w:rsidRPr="00DA28C6" w:rsidRDefault="00FB5D40" w:rsidP="00BE5483"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hệ</w:t>
            </w:r>
            <w:proofErr w:type="spellEnd"/>
            <w:r>
              <w:t xml:space="preserve"> </w:t>
            </w:r>
            <w:proofErr w:type="spellStart"/>
            <w:r>
              <w:t>thống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chóng,mỗi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tiến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đều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vượt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5 </w:t>
            </w:r>
            <w:proofErr w:type="spellStart"/>
            <w:r>
              <w:t>giây,có</w:t>
            </w:r>
            <w:proofErr w:type="spellEnd"/>
            <w:r>
              <w:t xml:space="preserve"> </w:t>
            </w:r>
            <w:proofErr w:type="spellStart"/>
            <w:r>
              <w:t>khả</w:t>
            </w:r>
            <w:proofErr w:type="spellEnd"/>
            <w:r>
              <w:t xml:space="preserve"> </w:t>
            </w:r>
            <w:proofErr w:type="spellStart"/>
            <w:r>
              <w:t>năng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nhanh</w:t>
            </w:r>
            <w:proofErr w:type="spellEnd"/>
            <w:r>
              <w:t xml:space="preserve"> </w:t>
            </w:r>
            <w:proofErr w:type="spellStart"/>
            <w:r>
              <w:t>chóng</w:t>
            </w:r>
            <w:proofErr w:type="spellEnd"/>
            <w:r>
              <w:t>.</w:t>
            </w:r>
          </w:p>
        </w:tc>
        <w:tc>
          <w:tcPr>
            <w:tcW w:w="2070" w:type="dxa"/>
            <w:vAlign w:val="center"/>
          </w:tcPr>
          <w:p w14:paraId="6C062340" w14:textId="77777777" w:rsidR="00DA28C6" w:rsidRDefault="00DA28C6" w:rsidP="00DA28C6">
            <w:pPr>
              <w:jc w:val="center"/>
            </w:pPr>
          </w:p>
        </w:tc>
        <w:tc>
          <w:tcPr>
            <w:tcW w:w="2139" w:type="dxa"/>
            <w:vAlign w:val="center"/>
          </w:tcPr>
          <w:p w14:paraId="428332F4" w14:textId="04A7D49F" w:rsidR="00DA28C6" w:rsidRPr="00DA28C6" w:rsidRDefault="00FB5D40" w:rsidP="00BE5483">
            <w:pPr>
              <w:jc w:val="center"/>
            </w:pPr>
            <w:r>
              <w:t>x</w:t>
            </w:r>
          </w:p>
        </w:tc>
      </w:tr>
    </w:tbl>
    <w:p w14:paraId="3137FF53" w14:textId="77777777" w:rsidR="007A2546" w:rsidRPr="00DA28C6" w:rsidRDefault="007A2546" w:rsidP="007A2546"/>
    <w:p w14:paraId="665CDA09" w14:textId="77777777" w:rsidR="00923801" w:rsidRPr="00DA28C6" w:rsidRDefault="00923801" w:rsidP="00D676E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79BF4B9" w14:textId="418BAB73" w:rsidR="00FA695E" w:rsidRPr="00450A5D" w:rsidRDefault="00080907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5 DANH SÁCH USE CASE</w:t>
      </w:r>
    </w:p>
    <w:p w14:paraId="333831E1" w14:textId="5BACCB28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Đăng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: </w:t>
      </w:r>
      <w:proofErr w:type="spellStart"/>
      <w:r w:rsidR="009F05C7">
        <w:rPr>
          <w:sz w:val="26"/>
          <w:szCs w:val="26"/>
        </w:rPr>
        <w:t>Chức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phép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dùng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đăng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khẩu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database.</w:t>
      </w:r>
    </w:p>
    <w:p w14:paraId="0EFAA011" w14:textId="77777777" w:rsidR="00B42446" w:rsidRPr="00DB4150" w:rsidRDefault="00B42446" w:rsidP="00FA695E">
      <w:pPr>
        <w:rPr>
          <w:szCs w:val="26"/>
        </w:rPr>
      </w:pPr>
    </w:p>
    <w:p w14:paraId="0DDE5CEF" w14:textId="35B483E6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="00D95706" w:rsidRPr="002379AD">
        <w:rPr>
          <w:b/>
          <w:bCs/>
          <w:sz w:val="26"/>
          <w:szCs w:val="26"/>
        </w:rPr>
        <w:t>sản</w:t>
      </w:r>
      <w:proofErr w:type="spellEnd"/>
      <w:r w:rsidR="00D95706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D95706" w:rsidRPr="002379AD">
        <w:rPr>
          <w:b/>
          <w:bCs/>
          <w:sz w:val="26"/>
          <w:szCs w:val="26"/>
        </w:rPr>
        <w:t>phẩm</w:t>
      </w:r>
      <w:r w:rsidR="009F05C7">
        <w:rPr>
          <w:sz w:val="26"/>
          <w:szCs w:val="26"/>
        </w:rPr>
        <w:t>:Nhân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toàn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bộ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phẩm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việc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thêm,xóa,sửa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mặc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hiện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thể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cập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nhật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nhanh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chóng</w:t>
      </w:r>
      <w:proofErr w:type="spellEnd"/>
      <w:r w:rsidR="009F05C7">
        <w:rPr>
          <w:sz w:val="26"/>
          <w:szCs w:val="26"/>
        </w:rPr>
        <w:t>.</w:t>
      </w:r>
    </w:p>
    <w:p w14:paraId="5D1F84C7" w14:textId="77777777" w:rsidR="00B42446" w:rsidRPr="00DB4150" w:rsidRDefault="00B42446" w:rsidP="00FA695E">
      <w:pPr>
        <w:rPr>
          <w:szCs w:val="26"/>
        </w:rPr>
      </w:pPr>
    </w:p>
    <w:p w14:paraId="269FE849" w14:textId="1D35BFFB" w:rsidR="00FA695E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nhân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Pr="002379AD">
        <w:rPr>
          <w:b/>
          <w:bCs/>
          <w:sz w:val="26"/>
          <w:szCs w:val="26"/>
        </w:rPr>
        <w:t>viên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được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đồng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mới,ngoài</w:t>
      </w:r>
      <w:proofErr w:type="spellEnd"/>
      <w:r w:rsidR="009F05C7">
        <w:rPr>
          <w:sz w:val="26"/>
          <w:szCs w:val="26"/>
        </w:rPr>
        <w:t xml:space="preserve"> ra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cũng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tin, </w:t>
      </w:r>
      <w:proofErr w:type="spellStart"/>
      <w:r w:rsidR="009F05C7">
        <w:rPr>
          <w:sz w:val="26"/>
          <w:szCs w:val="26"/>
        </w:rPr>
        <w:t>tài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khoản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của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trong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3212B310" w14:textId="77777777" w:rsidR="00B42446" w:rsidRPr="00DB4150" w:rsidRDefault="00B42446" w:rsidP="00FA695E">
      <w:pPr>
        <w:rPr>
          <w:szCs w:val="26"/>
        </w:rPr>
      </w:pPr>
    </w:p>
    <w:p w14:paraId="5F9EF97B" w14:textId="70764398" w:rsidR="00FA695E" w:rsidRDefault="0046699A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nhà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cung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cấp</w:t>
      </w:r>
      <w:r w:rsidR="009F05C7">
        <w:rPr>
          <w:sz w:val="26"/>
          <w:szCs w:val="26"/>
        </w:rPr>
        <w:t>:Chủ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thêm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xóa</w:t>
      </w:r>
      <w:proofErr w:type="spellEnd"/>
      <w:r w:rsidR="009F05C7">
        <w:rPr>
          <w:sz w:val="26"/>
          <w:szCs w:val="26"/>
        </w:rPr>
        <w:t xml:space="preserve"> ,</w:t>
      </w:r>
      <w:proofErr w:type="spellStart"/>
      <w:r w:rsidR="009F05C7">
        <w:rPr>
          <w:sz w:val="26"/>
          <w:szCs w:val="26"/>
        </w:rPr>
        <w:t>sửa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cung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cấp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đã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>.</w:t>
      </w:r>
    </w:p>
    <w:p w14:paraId="5B0B1270" w14:textId="77777777" w:rsidR="00B42446" w:rsidRPr="00DB4150" w:rsidRDefault="00B42446" w:rsidP="00FA695E">
      <w:pPr>
        <w:rPr>
          <w:szCs w:val="26"/>
        </w:rPr>
      </w:pPr>
    </w:p>
    <w:p w14:paraId="66C037D8" w14:textId="77777777" w:rsidR="00DD22E9" w:rsidRDefault="00FA695E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Quản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lý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hóa</w:t>
      </w:r>
      <w:proofErr w:type="spellEnd"/>
      <w:r w:rsidRPr="002379AD">
        <w:rPr>
          <w:b/>
          <w:bCs/>
          <w:sz w:val="26"/>
          <w:szCs w:val="26"/>
        </w:rPr>
        <w:t xml:space="preserve"> </w:t>
      </w:r>
      <w:proofErr w:type="spellStart"/>
      <w:r w:rsidRPr="002379AD">
        <w:rPr>
          <w:b/>
          <w:bCs/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>:</w:t>
      </w:r>
    </w:p>
    <w:p w14:paraId="559A8F68" w14:textId="08196BBC" w:rsidR="00FA695E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người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quản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các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một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hóa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thống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sẽ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lưu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trữ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lại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bán</w:t>
      </w:r>
      <w:proofErr w:type="spellEnd"/>
      <w:r w:rsidR="009F05C7">
        <w:rPr>
          <w:sz w:val="26"/>
          <w:szCs w:val="26"/>
        </w:rPr>
        <w:t>.</w:t>
      </w:r>
    </w:p>
    <w:p w14:paraId="6BC6E2A9" w14:textId="693EF69C" w:rsidR="00B42446" w:rsidRPr="00F505DC" w:rsidRDefault="00DD22E9" w:rsidP="00FA695E">
      <w:pPr>
        <w:rPr>
          <w:sz w:val="26"/>
          <w:szCs w:val="26"/>
        </w:rPr>
      </w:pPr>
      <w:r>
        <w:rPr>
          <w:sz w:val="26"/>
          <w:szCs w:val="26"/>
        </w:rPr>
        <w:t>-</w:t>
      </w:r>
      <w:proofErr w:type="spellStart"/>
      <w:r w:rsidR="00D27E71">
        <w:rPr>
          <w:sz w:val="26"/>
          <w:szCs w:val="26"/>
        </w:rPr>
        <w:t>Chủ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cửa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hàng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là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người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quản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lý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các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hóa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đơn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khi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cửa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hàng</w:t>
      </w:r>
      <w:proofErr w:type="spellEnd"/>
      <w:r w:rsidR="00B337ED">
        <w:rPr>
          <w:sz w:val="26"/>
          <w:szCs w:val="26"/>
        </w:rPr>
        <w:t xml:space="preserve"> </w:t>
      </w:r>
      <w:proofErr w:type="spellStart"/>
      <w:r w:rsidR="00B337ED">
        <w:rPr>
          <w:sz w:val="26"/>
          <w:szCs w:val="26"/>
        </w:rPr>
        <w:t>đặt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D27E71">
        <w:rPr>
          <w:sz w:val="26"/>
          <w:szCs w:val="26"/>
        </w:rPr>
        <w:t>thêm</w:t>
      </w:r>
      <w:proofErr w:type="spellEnd"/>
      <w:r w:rsidR="00D27E71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sản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phẩm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mới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khi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sẽ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được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tạo</w:t>
      </w:r>
      <w:proofErr w:type="spellEnd"/>
      <w:r w:rsidR="009B4838">
        <w:rPr>
          <w:sz w:val="26"/>
          <w:szCs w:val="26"/>
        </w:rPr>
        <w:t xml:space="preserve"> ra </w:t>
      </w:r>
      <w:proofErr w:type="spellStart"/>
      <w:r w:rsidR="009B4838">
        <w:rPr>
          <w:sz w:val="26"/>
          <w:szCs w:val="26"/>
        </w:rPr>
        <w:t>và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lưu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trữ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vào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hệ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thống</w:t>
      </w:r>
      <w:proofErr w:type="spellEnd"/>
      <w:r w:rsidR="009B4838">
        <w:rPr>
          <w:sz w:val="26"/>
          <w:szCs w:val="26"/>
        </w:rPr>
        <w:t xml:space="preserve">, </w:t>
      </w:r>
      <w:proofErr w:type="spellStart"/>
      <w:r w:rsidR="009B4838">
        <w:rPr>
          <w:sz w:val="26"/>
          <w:szCs w:val="26"/>
        </w:rPr>
        <w:t>chủ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hàng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có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thể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proofErr w:type="gramStart"/>
      <w:r w:rsidR="009B4838">
        <w:rPr>
          <w:sz w:val="26"/>
          <w:szCs w:val="26"/>
        </w:rPr>
        <w:t>xem</w:t>
      </w:r>
      <w:proofErr w:type="spell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xóa</w:t>
      </w:r>
      <w:proofErr w:type="spellEnd"/>
      <w:proofErr w:type="gramEnd"/>
      <w:r w:rsidR="009B4838">
        <w:rPr>
          <w:sz w:val="26"/>
          <w:szCs w:val="26"/>
        </w:rPr>
        <w:t xml:space="preserve"> ,</w:t>
      </w:r>
      <w:proofErr w:type="spellStart"/>
      <w:r w:rsidR="009B4838">
        <w:rPr>
          <w:sz w:val="26"/>
          <w:szCs w:val="26"/>
        </w:rPr>
        <w:t>sửa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hóa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đơn</w:t>
      </w:r>
      <w:proofErr w:type="spellEnd"/>
      <w:r w:rsidR="009B4838">
        <w:rPr>
          <w:sz w:val="26"/>
          <w:szCs w:val="26"/>
        </w:rPr>
        <w:t xml:space="preserve"> </w:t>
      </w:r>
      <w:proofErr w:type="spellStart"/>
      <w:r w:rsidR="009B4838">
        <w:rPr>
          <w:sz w:val="26"/>
          <w:szCs w:val="26"/>
        </w:rPr>
        <w:t>nhập</w:t>
      </w:r>
      <w:proofErr w:type="spellEnd"/>
      <w:r w:rsidR="00D27E71">
        <w:rPr>
          <w:sz w:val="26"/>
          <w:szCs w:val="26"/>
        </w:rPr>
        <w:t>.</w:t>
      </w:r>
    </w:p>
    <w:p w14:paraId="5264209F" w14:textId="4E145E14" w:rsidR="00B42446" w:rsidRPr="002379AD" w:rsidRDefault="000F40E0" w:rsidP="00FA695E">
      <w:pPr>
        <w:rPr>
          <w:sz w:val="26"/>
          <w:szCs w:val="26"/>
        </w:rPr>
      </w:pPr>
      <w:proofErr w:type="spellStart"/>
      <w:r w:rsidRPr="002379AD">
        <w:rPr>
          <w:b/>
          <w:bCs/>
          <w:sz w:val="26"/>
          <w:szCs w:val="26"/>
        </w:rPr>
        <w:t>Thông</w:t>
      </w:r>
      <w:proofErr w:type="spellEnd"/>
      <w:r w:rsidRPr="002379AD">
        <w:rPr>
          <w:b/>
          <w:bCs/>
          <w:sz w:val="26"/>
          <w:szCs w:val="26"/>
        </w:rPr>
        <w:t xml:space="preserve"> tin</w:t>
      </w:r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r w:rsidR="00FA695E" w:rsidRPr="002379AD">
        <w:rPr>
          <w:b/>
          <w:bCs/>
          <w:sz w:val="26"/>
          <w:szCs w:val="26"/>
        </w:rPr>
        <w:t>Khách</w:t>
      </w:r>
      <w:proofErr w:type="spellEnd"/>
      <w:r w:rsidR="00FA695E" w:rsidRPr="002379AD">
        <w:rPr>
          <w:b/>
          <w:bCs/>
          <w:sz w:val="26"/>
          <w:szCs w:val="26"/>
        </w:rPr>
        <w:t xml:space="preserve"> </w:t>
      </w:r>
      <w:proofErr w:type="spellStart"/>
      <w:proofErr w:type="gramStart"/>
      <w:r w:rsidR="00FA695E" w:rsidRPr="002379AD">
        <w:rPr>
          <w:b/>
          <w:bCs/>
          <w:sz w:val="26"/>
          <w:szCs w:val="26"/>
        </w:rPr>
        <w:t>hàng</w:t>
      </w:r>
      <w:r w:rsidR="009F05C7" w:rsidRPr="002379AD">
        <w:rPr>
          <w:b/>
          <w:bCs/>
          <w:sz w:val="26"/>
          <w:szCs w:val="26"/>
        </w:rPr>
        <w:t>:</w:t>
      </w:r>
      <w:r w:rsidR="009F05C7">
        <w:rPr>
          <w:sz w:val="26"/>
          <w:szCs w:val="26"/>
        </w:rPr>
        <w:t>Nhân</w:t>
      </w:r>
      <w:proofErr w:type="spellEnd"/>
      <w:proofErr w:type="gram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tạo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hàng,khi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cần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thiết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thì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nhân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chủ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cửa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đều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có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quyền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xem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thông</w:t>
      </w:r>
      <w:proofErr w:type="spellEnd"/>
      <w:r w:rsidR="009F05C7">
        <w:rPr>
          <w:sz w:val="26"/>
          <w:szCs w:val="26"/>
        </w:rPr>
        <w:t xml:space="preserve"> tin </w:t>
      </w:r>
      <w:proofErr w:type="spellStart"/>
      <w:r w:rsidR="009F05C7">
        <w:rPr>
          <w:sz w:val="26"/>
          <w:szCs w:val="26"/>
        </w:rPr>
        <w:t>và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liên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hệ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với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khách</w:t>
      </w:r>
      <w:proofErr w:type="spellEnd"/>
      <w:r w:rsidR="009F05C7">
        <w:rPr>
          <w:sz w:val="26"/>
          <w:szCs w:val="26"/>
        </w:rPr>
        <w:t xml:space="preserve"> </w:t>
      </w:r>
      <w:proofErr w:type="spellStart"/>
      <w:r w:rsidR="009F05C7">
        <w:rPr>
          <w:sz w:val="26"/>
          <w:szCs w:val="26"/>
        </w:rPr>
        <w:t>hàng</w:t>
      </w:r>
      <w:proofErr w:type="spellEnd"/>
    </w:p>
    <w:p w14:paraId="5580B118" w14:textId="702B742A" w:rsidR="0046138A" w:rsidRDefault="009F05C7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Tìm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: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chủ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cửa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có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thể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thấy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sản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phẩm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bằng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thanh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công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cụ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tìm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kiếm</w:t>
      </w:r>
      <w:proofErr w:type="spellEnd"/>
      <w:r w:rsidRPr="008A317B">
        <w:rPr>
          <w:rFonts w:eastAsiaTheme="minorEastAsia"/>
          <w:bCs/>
          <w:lang w:eastAsia="ja-JP"/>
        </w:rPr>
        <w:t xml:space="preserve"> </w:t>
      </w:r>
      <w:proofErr w:type="spellStart"/>
      <w:r w:rsidRPr="008A317B">
        <w:rPr>
          <w:rFonts w:eastAsiaTheme="minorEastAsia"/>
          <w:bCs/>
          <w:lang w:eastAsia="ja-JP"/>
        </w:rPr>
        <w:t>th</w:t>
      </w:r>
      <w:r>
        <w:rPr>
          <w:rFonts w:eastAsiaTheme="minorEastAsia"/>
          <w:bCs/>
          <w:lang w:eastAsia="ja-JP"/>
        </w:rPr>
        <w:t>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minh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hoặc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mã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trong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2F568EFE" w14:textId="4516CC4C" w:rsidR="00707A9B" w:rsidRDefault="00707A9B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bán: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6A84CA3" w14:textId="5C317391" w:rsidR="0046138A" w:rsidRDefault="0046138A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Tạo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hóa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nhập</w:t>
      </w:r>
      <w:r w:rsidRPr="00707A9B">
        <w:rPr>
          <w:rFonts w:eastAsiaTheme="minorEastAsia"/>
          <w:bCs/>
          <w:lang w:eastAsia="ja-JP"/>
        </w:rPr>
        <w:t>:</w:t>
      </w:r>
      <w:r>
        <w:rPr>
          <w:rFonts w:eastAsiaTheme="minorEastAsia"/>
          <w:bCs/>
          <w:lang w:eastAsia="ja-JP"/>
        </w:rPr>
        <w:t>Khi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nhập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một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số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sản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phẩm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thì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đó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nhân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viên</w:t>
      </w:r>
      <w:proofErr w:type="spellEnd"/>
      <w:r w:rsidR="0082576D">
        <w:rPr>
          <w:rFonts w:eastAsiaTheme="minorEastAsia"/>
          <w:bCs/>
          <w:lang w:eastAsia="ja-JP"/>
        </w:rPr>
        <w:t xml:space="preserve"> ,</w:t>
      </w:r>
      <w:proofErr w:type="spellStart"/>
      <w:r w:rsidR="0082576D">
        <w:rPr>
          <w:rFonts w:eastAsiaTheme="minorEastAsia"/>
          <w:bCs/>
          <w:lang w:eastAsia="ja-JP"/>
        </w:rPr>
        <w:t>chủ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cửa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hàng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sẽ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kiểm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tra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sau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đó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tạo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một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hóa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đơn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mới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lưu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vào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hệ</w:t>
      </w:r>
      <w:proofErr w:type="spellEnd"/>
      <w:r w:rsidR="0082576D">
        <w:rPr>
          <w:rFonts w:eastAsiaTheme="minorEastAsia"/>
          <w:bCs/>
          <w:lang w:eastAsia="ja-JP"/>
        </w:rPr>
        <w:t xml:space="preserve"> </w:t>
      </w:r>
      <w:proofErr w:type="spellStart"/>
      <w:r w:rsidR="0082576D"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401551DA" w14:textId="3C927583" w:rsidR="009D64DD" w:rsidRDefault="009D64DD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  <w:proofErr w:type="spellStart"/>
      <w:r w:rsidRPr="002379AD">
        <w:rPr>
          <w:rFonts w:eastAsiaTheme="minorEastAsia"/>
          <w:b/>
          <w:lang w:eastAsia="ja-JP"/>
        </w:rPr>
        <w:t>Yêu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cầu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r w:rsidRPr="002379AD">
        <w:rPr>
          <w:rFonts w:eastAsiaTheme="minorEastAsia"/>
          <w:b/>
          <w:lang w:eastAsia="ja-JP"/>
        </w:rPr>
        <w:t>đơn</w:t>
      </w:r>
      <w:proofErr w:type="spellEnd"/>
      <w:r w:rsidRPr="002379AD">
        <w:rPr>
          <w:rFonts w:eastAsiaTheme="minorEastAsia"/>
          <w:b/>
          <w:lang w:eastAsia="ja-JP"/>
        </w:rPr>
        <w:t xml:space="preserve"> </w:t>
      </w:r>
      <w:proofErr w:type="spellStart"/>
      <w:proofErr w:type="gramStart"/>
      <w:r w:rsidRPr="002379AD">
        <w:rPr>
          <w:rFonts w:eastAsiaTheme="minorEastAsia"/>
          <w:b/>
          <w:lang w:eastAsia="ja-JP"/>
        </w:rPr>
        <w:t>hàng</w:t>
      </w:r>
      <w:r>
        <w:rPr>
          <w:rFonts w:eastAsiaTheme="minorEastAsia"/>
          <w:bCs/>
          <w:lang w:eastAsia="ja-JP"/>
        </w:rPr>
        <w:t>:Tuy</w:t>
      </w:r>
      <w:proofErr w:type="spellEnd"/>
      <w:proofErr w:type="gram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không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thể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tham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gia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trực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tiếp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vào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nhưng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khách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hàng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là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đối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tượng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cung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cấp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thông</w:t>
      </w:r>
      <w:proofErr w:type="spellEnd"/>
      <w:r>
        <w:rPr>
          <w:rFonts w:eastAsiaTheme="minorEastAsia"/>
          <w:bCs/>
          <w:lang w:eastAsia="ja-JP"/>
        </w:rPr>
        <w:t xml:space="preserve"> tin </w:t>
      </w:r>
      <w:proofErr w:type="spellStart"/>
      <w:r>
        <w:rPr>
          <w:rFonts w:eastAsiaTheme="minorEastAsia"/>
          <w:bCs/>
          <w:lang w:eastAsia="ja-JP"/>
        </w:rPr>
        <w:t>và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các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yêu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cầu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cho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hệ</w:t>
      </w:r>
      <w:proofErr w:type="spellEnd"/>
      <w:r>
        <w:rPr>
          <w:rFonts w:eastAsiaTheme="minorEastAsia"/>
          <w:bCs/>
          <w:lang w:eastAsia="ja-JP"/>
        </w:rPr>
        <w:t xml:space="preserve"> </w:t>
      </w:r>
      <w:proofErr w:type="spellStart"/>
      <w:r>
        <w:rPr>
          <w:rFonts w:eastAsiaTheme="minorEastAsia"/>
          <w:bCs/>
          <w:lang w:eastAsia="ja-JP"/>
        </w:rPr>
        <w:t>thống</w:t>
      </w:r>
      <w:proofErr w:type="spellEnd"/>
      <w:r>
        <w:rPr>
          <w:rFonts w:eastAsiaTheme="minorEastAsia"/>
          <w:bCs/>
          <w:lang w:eastAsia="ja-JP"/>
        </w:rPr>
        <w:t>.</w:t>
      </w:r>
    </w:p>
    <w:p w14:paraId="1ED895DA" w14:textId="7C007B7F" w:rsidR="00E9773C" w:rsidRDefault="00AC79ED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Thống</w:t>
      </w:r>
      <w:proofErr w:type="spellEnd"/>
      <w:r w:rsidRPr="00AC79ED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Pr="00AC79ED">
        <w:rPr>
          <w:rFonts w:ascii="Times New Roman" w:hAnsi="Times New Roman"/>
          <w:b/>
          <w:bCs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DB4150">
        <w:rPr>
          <w:rFonts w:ascii="Times New Roman" w:hAnsi="Times New Roman"/>
          <w:sz w:val="26"/>
          <w:szCs w:val="26"/>
        </w:rPr>
        <w:t>Thống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DB4150">
        <w:rPr>
          <w:rFonts w:ascii="Times New Roman" w:hAnsi="Times New Roman"/>
          <w:sz w:val="26"/>
          <w:szCs w:val="26"/>
        </w:rPr>
        <w:t>kê</w:t>
      </w:r>
      <w:proofErr w:type="spellEnd"/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doanh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 w:rsidR="005E2E41">
        <w:rPr>
          <w:rFonts w:ascii="Times New Roman" w:hAnsi="Times New Roman"/>
          <w:sz w:val="26"/>
          <w:szCs w:val="26"/>
        </w:rPr>
        <w:t>thu,nhập</w:t>
      </w:r>
      <w:proofErr w:type="spellEnd"/>
      <w:proofErr w:type="gramEnd"/>
      <w:r w:rsidR="005E2E4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5E2E41">
        <w:rPr>
          <w:rFonts w:ascii="Times New Roman" w:hAnsi="Times New Roman"/>
          <w:sz w:val="26"/>
          <w:szCs w:val="26"/>
        </w:rPr>
        <w:t>xuất</w:t>
      </w:r>
      <w:proofErr w:type="spellEnd"/>
      <w:r w:rsidR="005E2E41">
        <w:rPr>
          <w:rFonts w:ascii="Times New Roman" w:hAnsi="Times New Roman"/>
          <w:sz w:val="26"/>
          <w:szCs w:val="26"/>
        </w:rPr>
        <w:t xml:space="preserve"> ,</w:t>
      </w:r>
      <w:r w:rsidRPr="00DB4150"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hóa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cửa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hàng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theo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398EAA9A" w14:textId="77777777" w:rsidR="005E2E41" w:rsidRPr="00216F15" w:rsidRDefault="005E2E41" w:rsidP="00216F15">
      <w:pPr>
        <w:pStyle w:val="ListParagraph1"/>
        <w:spacing w:line="360" w:lineRule="auto"/>
        <w:ind w:left="0"/>
        <w:jc w:val="both"/>
        <w:rPr>
          <w:rFonts w:ascii="Times New Roman" w:hAnsi="Times New Roman"/>
          <w:sz w:val="26"/>
          <w:szCs w:val="26"/>
        </w:rPr>
      </w:pPr>
    </w:p>
    <w:p w14:paraId="27C2E071" w14:textId="14671BEA" w:rsidR="004C65AF" w:rsidRDefault="004C65A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6 MÔ HÌNH USE CASE.</w:t>
      </w:r>
    </w:p>
    <w:p w14:paraId="52A69F52" w14:textId="04541AEF" w:rsidR="004C65AF" w:rsidRDefault="00280158" w:rsidP="00E806C8">
      <w:pPr>
        <w:pStyle w:val="Nidungvnbn"/>
        <w:ind w:left="-397" w:firstLine="0"/>
        <w:jc w:val="left"/>
        <w:rPr>
          <w:rFonts w:eastAsiaTheme="minorEastAsia"/>
          <w:b/>
          <w:lang w:eastAsia="ja-JP"/>
        </w:rPr>
      </w:pPr>
      <w:r>
        <w:rPr>
          <w:noProof/>
        </w:rPr>
        <w:drawing>
          <wp:inline distT="0" distB="0" distL="0" distR="0" wp14:anchorId="2999EEBC" wp14:editId="09C1ADAA">
            <wp:extent cx="6484620" cy="5036820"/>
            <wp:effectExtent l="0" t="0" r="0" b="0"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E11CE" w14:textId="1824BA56" w:rsidR="009A058F" w:rsidRDefault="009A058F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M</w:t>
      </w:r>
      <w:r w:rsidR="00CC1EDE">
        <w:rPr>
          <w:rFonts w:eastAsiaTheme="minorEastAsia"/>
          <w:b/>
          <w:lang w:eastAsia="ja-JP"/>
        </w:rPr>
        <w:t xml:space="preserve">Ô TẢ USE CASE </w:t>
      </w:r>
    </w:p>
    <w:p w14:paraId="540D2D83" w14:textId="6EEC235F" w:rsidR="003519CA" w:rsidRDefault="003519CA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proofErr w:type="spellStart"/>
      <w:r>
        <w:rPr>
          <w:rFonts w:eastAsiaTheme="minorEastAsia"/>
          <w:b/>
          <w:lang w:eastAsia="ja-JP"/>
        </w:rPr>
        <w:t>Quản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lý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sản</w:t>
      </w:r>
      <w:proofErr w:type="spellEnd"/>
      <w:r>
        <w:rPr>
          <w:rFonts w:eastAsiaTheme="minorEastAsia"/>
          <w:b/>
          <w:lang w:eastAsia="ja-JP"/>
        </w:rPr>
        <w:t xml:space="preserve"> </w:t>
      </w:r>
      <w:proofErr w:type="spellStart"/>
      <w:r>
        <w:rPr>
          <w:rFonts w:eastAsiaTheme="minorEastAsia"/>
          <w:b/>
          <w:lang w:eastAsia="ja-JP"/>
        </w:rPr>
        <w:t>phẩm</w:t>
      </w:r>
      <w:proofErr w:type="spellEnd"/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CF7FEA" w14:paraId="0AD40826" w14:textId="77777777" w:rsidTr="00CF7FEA">
        <w:tc>
          <w:tcPr>
            <w:tcW w:w="4668" w:type="dxa"/>
          </w:tcPr>
          <w:p w14:paraId="1302175D" w14:textId="6A951327" w:rsidR="00CF7FEA" w:rsidRPr="00F803DB" w:rsidRDefault="00CF7FEA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2470D3F" w14:textId="56D4AE08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Quản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</w:p>
        </w:tc>
      </w:tr>
      <w:tr w:rsidR="00CF7FEA" w14:paraId="530B9F13" w14:textId="77777777" w:rsidTr="00CF7FEA">
        <w:tc>
          <w:tcPr>
            <w:tcW w:w="4668" w:type="dxa"/>
          </w:tcPr>
          <w:p w14:paraId="06512F45" w14:textId="7BE484A0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AD1A5D2" w14:textId="77777777" w:rsidR="00CF7FEA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738F1453" w14:textId="7FADF9EC" w:rsidR="00D938FF" w:rsidRPr="00F803DB" w:rsidRDefault="00D938FF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CF7FEA" w14:paraId="2995F890" w14:textId="77777777" w:rsidTr="00CF7FEA">
        <w:tc>
          <w:tcPr>
            <w:tcW w:w="4668" w:type="dxa"/>
          </w:tcPr>
          <w:p w14:paraId="1EAEE401" w14:textId="3E6AB4B6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72FBD8DF" w14:textId="77777777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tìm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kiếm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xem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A5BE8B9" w14:textId="42BBD0C8" w:rsidR="00C40083" w:rsidRDefault="00C40083" w:rsidP="00C4008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 </w:t>
            </w:r>
            <w:proofErr w:type="spellStart"/>
            <w:r>
              <w:t>theo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các</w:t>
            </w:r>
            <w:proofErr w:type="spellEnd"/>
            <w:r>
              <w:t xml:space="preserve"> </w:t>
            </w:r>
            <w:proofErr w:type="spellStart"/>
            <w:r w:rsidRPr="00E34C03">
              <w:lastRenderedPageBreak/>
              <w:t>thông</w:t>
            </w:r>
            <w:proofErr w:type="spellEnd"/>
            <w:r w:rsidRPr="00E34C03">
              <w:t xml:space="preserve"> tin </w:t>
            </w:r>
            <w:proofErr w:type="spellStart"/>
            <w:r w:rsidRPr="00E34C03">
              <w:t>như</w:t>
            </w:r>
            <w:proofErr w:type="spellEnd"/>
            <w:r>
              <w:t>:</w:t>
            </w:r>
            <w:r w:rsidRPr="00E34C03">
              <w:t xml:space="preserve"> </w:t>
            </w:r>
            <w:proofErr w:type="spellStart"/>
            <w:r w:rsidRPr="00E34C03">
              <w:t>mã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tên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máy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tính</w:t>
            </w:r>
            <w:proofErr w:type="spellEnd"/>
            <w:r w:rsidRPr="00E34C03">
              <w:t xml:space="preserve">, </w:t>
            </w:r>
            <w:proofErr w:type="spellStart"/>
            <w:r w:rsidRPr="00E34C03">
              <w:t>giá</w:t>
            </w:r>
            <w:proofErr w:type="spellEnd"/>
            <w:r w:rsidRPr="00E34C03">
              <w:t xml:space="preserve"> </w:t>
            </w:r>
            <w:proofErr w:type="spellStart"/>
            <w:r w:rsidRPr="00E34C03">
              <w:t>bán</w:t>
            </w:r>
            <w:proofErr w:type="spellEnd"/>
            <w:r w:rsidRPr="00E34C03">
              <w:t>,</w:t>
            </w:r>
            <w:r>
              <w:t xml:space="preserve"> </w:t>
            </w:r>
            <w:proofErr w:type="spellStart"/>
            <w:r>
              <w:t>thương</w:t>
            </w:r>
            <w:proofErr w:type="spellEnd"/>
            <w:r>
              <w:t xml:space="preserve"> </w:t>
            </w:r>
            <w:proofErr w:type="spellStart"/>
            <w:r>
              <w:t>hiệu</w:t>
            </w:r>
            <w:proofErr w:type="spellEnd"/>
            <w:r w:rsidRPr="00E34C03">
              <w:t>.</w:t>
            </w:r>
          </w:p>
          <w:p w14:paraId="01AB5A8E" w14:textId="0E3FA2F9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 xml:space="preserve">Khi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xong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”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được</w:t>
            </w:r>
            <w:proofErr w:type="spellEnd"/>
            <w:r w:rsidRPr="00F803DB">
              <w:rPr>
                <w:sz w:val="22"/>
                <w:szCs w:val="22"/>
              </w:rPr>
              <w:t xml:space="preserve"> load </w:t>
            </w:r>
            <w:proofErr w:type="spellStart"/>
            <w:r w:rsidRPr="00F803DB">
              <w:rPr>
                <w:sz w:val="22"/>
                <w:szCs w:val="22"/>
              </w:rPr>
              <w:t>lên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thêm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25BDA532" w14:textId="5CD0FA4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muốn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gramStart"/>
            <w:r w:rsidRPr="00F803DB">
              <w:rPr>
                <w:sz w:val="22"/>
                <w:szCs w:val="22"/>
              </w:rPr>
              <w:t xml:space="preserve">“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”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máy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tính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7773E10" w14:textId="183E2E02" w:rsidR="00D938FF" w:rsidRPr="00F803DB" w:rsidRDefault="00D938FF" w:rsidP="00D938FF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Tương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như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vậy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với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chức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năng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Xoá</w:t>
            </w:r>
            <w:proofErr w:type="spellEnd"/>
            <w:r w:rsidRPr="00F803DB">
              <w:rPr>
                <w:sz w:val="22"/>
                <w:szCs w:val="22"/>
              </w:rPr>
              <w:t xml:space="preserve">” ta </w:t>
            </w:r>
            <w:proofErr w:type="spellStart"/>
            <w:r w:rsidRPr="00F803DB">
              <w:rPr>
                <w:sz w:val="22"/>
                <w:szCs w:val="22"/>
              </w:rPr>
              <w:t>chỉ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chọn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trên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bấm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xóa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366DB3C2" w14:textId="3BCF794F" w:rsidR="00CF7FEA" w:rsidRPr="00F803DB" w:rsidRDefault="00D938FF" w:rsidP="00BE382C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Nếu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sử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dụng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nhấn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nút</w:t>
            </w:r>
            <w:proofErr w:type="spellEnd"/>
            <w:r w:rsidRPr="00F803DB">
              <w:rPr>
                <w:sz w:val="22"/>
                <w:szCs w:val="22"/>
              </w:rPr>
              <w:t xml:space="preserve"> “</w:t>
            </w:r>
            <w:proofErr w:type="spellStart"/>
            <w:r w:rsidRPr="00F803DB">
              <w:rPr>
                <w:sz w:val="22"/>
                <w:szCs w:val="22"/>
              </w:rPr>
              <w:t>Làm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Pr="00F803DB">
              <w:rPr>
                <w:sz w:val="22"/>
                <w:szCs w:val="22"/>
              </w:rPr>
              <w:t xml:space="preserve">” 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toàn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bộ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đang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rỗng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có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thể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mới</w:t>
            </w:r>
            <w:proofErr w:type="spellEnd"/>
            <w:r w:rsidR="00BC35A3">
              <w:rPr>
                <w:sz w:val="22"/>
                <w:szCs w:val="22"/>
              </w:rPr>
              <w:t>.</w:t>
            </w:r>
          </w:p>
        </w:tc>
      </w:tr>
      <w:tr w:rsidR="00CF7FEA" w14:paraId="19526370" w14:textId="77777777" w:rsidTr="00CF7FEA">
        <w:tc>
          <w:tcPr>
            <w:tcW w:w="4668" w:type="dxa"/>
          </w:tcPr>
          <w:p w14:paraId="4DCAA2FE" w14:textId="77592E53" w:rsidR="00CF7FEA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13DBBD84" w14:textId="005D7EC8" w:rsidR="00CF7FEA" w:rsidRPr="00F803DB" w:rsidRDefault="00992BA4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="005B3B49" w:rsidRPr="00F803DB">
              <w:rPr>
                <w:sz w:val="22"/>
                <w:szCs w:val="22"/>
              </w:rPr>
              <w:t>.</w:t>
            </w:r>
          </w:p>
          <w:p w14:paraId="6E265E99" w14:textId="77777777" w:rsidR="00992BA4" w:rsidRDefault="005B3B49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ở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71DBD39F" w14:textId="640F01AB" w:rsidR="00EF751C" w:rsidRPr="00F803DB" w:rsidRDefault="00EF751C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</w:tc>
      </w:tr>
      <w:tr w:rsidR="00217467" w14:paraId="28053EDC" w14:textId="77777777" w:rsidTr="00CF7FEA">
        <w:tc>
          <w:tcPr>
            <w:tcW w:w="4668" w:type="dxa"/>
          </w:tcPr>
          <w:p w14:paraId="7A4D2C9A" w14:textId="1ED972A8" w:rsidR="00217467" w:rsidRPr="00F803DB" w:rsidRDefault="00217467" w:rsidP="00CC1EDE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48B5BBC" w14:textId="77777777" w:rsidR="00217467" w:rsidRPr="00F803DB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điền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đúng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của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sản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phẩm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dữ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liệu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cho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EFFDDA3" w14:textId="77777777" w:rsidR="00437F6E" w:rsidRDefault="00437F6E" w:rsidP="00CC1EDE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không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đầy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thông</w:t>
            </w:r>
            <w:proofErr w:type="spellEnd"/>
            <w:r w:rsidRPr="00F803DB">
              <w:rPr>
                <w:sz w:val="22"/>
                <w:szCs w:val="22"/>
              </w:rPr>
              <w:t xml:space="preserve"> tin </w:t>
            </w:r>
            <w:proofErr w:type="spellStart"/>
            <w:r w:rsidRPr="00F803DB">
              <w:rPr>
                <w:sz w:val="22"/>
                <w:szCs w:val="22"/>
              </w:rPr>
              <w:t>hoặc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ký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tự</w:t>
            </w:r>
            <w:proofErr w:type="spellEnd"/>
            <w:r w:rsidRPr="00F803DB">
              <w:rPr>
                <w:sz w:val="22"/>
                <w:szCs w:val="22"/>
              </w:rPr>
              <w:t xml:space="preserve"> ở </w:t>
            </w:r>
            <w:proofErr w:type="spellStart"/>
            <w:r w:rsidRPr="00F803DB">
              <w:rPr>
                <w:sz w:val="22"/>
                <w:szCs w:val="22"/>
              </w:rPr>
              <w:t>các</w:t>
            </w:r>
            <w:proofErr w:type="spellEnd"/>
            <w:r w:rsidRPr="00F803DB">
              <w:rPr>
                <w:sz w:val="22"/>
                <w:szCs w:val="22"/>
              </w:rPr>
              <w:t xml:space="preserve"> ô </w:t>
            </w:r>
            <w:proofErr w:type="spellStart"/>
            <w:r w:rsidRPr="00F803DB">
              <w:rPr>
                <w:sz w:val="22"/>
                <w:szCs w:val="22"/>
              </w:rPr>
              <w:t>số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lượng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đơn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giá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thì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hệ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thống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sẽ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báo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lỗi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và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yêu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cầu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người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dùng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nhập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lại</w:t>
            </w:r>
            <w:proofErr w:type="spellEnd"/>
            <w:r w:rsidRPr="00F803DB">
              <w:rPr>
                <w:sz w:val="22"/>
                <w:szCs w:val="22"/>
              </w:rPr>
              <w:t>.</w:t>
            </w:r>
          </w:p>
          <w:p w14:paraId="48E6A6D5" w14:textId="77777777" w:rsidR="00EF751C" w:rsidRDefault="00EF751C" w:rsidP="00EF751C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theo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tính,tên</w:t>
            </w:r>
            <w:proofErr w:type="spellEnd"/>
            <w:proofErr w:type="gram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máy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  <w:r>
              <w:rPr>
                <w:sz w:val="22"/>
                <w:szCs w:val="22"/>
              </w:rPr>
              <w:t xml:space="preserve"> ,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bán,thương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phù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DB51C22" w14:textId="539B1371" w:rsidR="00EF751C" w:rsidRPr="00F803DB" w:rsidRDefault="00EF751C" w:rsidP="00EF751C">
            <w:pPr>
              <w:rPr>
                <w:sz w:val="22"/>
                <w:szCs w:val="22"/>
              </w:rPr>
            </w:pPr>
            <w:r w:rsidRPr="002A193D">
              <w:rPr>
                <w:sz w:val="22"/>
                <w:szCs w:val="22"/>
              </w:rPr>
              <w:t xml:space="preserve">Khi </w:t>
            </w:r>
            <w:proofErr w:type="spellStart"/>
            <w:r w:rsidRPr="002A193D">
              <w:rPr>
                <w:sz w:val="22"/>
                <w:szCs w:val="22"/>
              </w:rPr>
              <w:t>người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dùng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nhập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sai</w:t>
            </w:r>
            <w:proofErr w:type="spellEnd"/>
            <w:r w:rsidRPr="002A193D">
              <w:rPr>
                <w:sz w:val="22"/>
                <w:szCs w:val="22"/>
              </w:rPr>
              <w:t xml:space="preserve"> </w:t>
            </w:r>
            <w:proofErr w:type="spellStart"/>
            <w:r w:rsidRPr="002A193D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biết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65A16F6E" w14:textId="77777777" w:rsidR="00604E3C" w:rsidRPr="002A193D" w:rsidRDefault="00604E3C" w:rsidP="009F05C7">
      <w:pPr>
        <w:pStyle w:val="Nidungvnbn"/>
        <w:ind w:firstLine="0"/>
        <w:jc w:val="left"/>
        <w:rPr>
          <w:rFonts w:eastAsiaTheme="minorEastAsia"/>
          <w:bCs/>
          <w:lang w:eastAsia="ja-JP"/>
        </w:rPr>
      </w:pPr>
    </w:p>
    <w:p w14:paraId="4E843CCD" w14:textId="4718B7A8" w:rsidR="00F933D0" w:rsidRPr="002A193D" w:rsidRDefault="0095267D" w:rsidP="009F05C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ĐĂNG NHẬP.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F5C5E" w14:paraId="4CF31262" w14:textId="77777777" w:rsidTr="00D00C60">
        <w:tc>
          <w:tcPr>
            <w:tcW w:w="4668" w:type="dxa"/>
          </w:tcPr>
          <w:p w14:paraId="28C22B18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BFBFBAE" w14:textId="7012D7AF" w:rsidR="00BF5C5E" w:rsidRPr="00F803DB" w:rsidRDefault="00E76E5B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BF5C5E" w14:paraId="2C2AE9B6" w14:textId="77777777" w:rsidTr="00D00C60">
        <w:tc>
          <w:tcPr>
            <w:tcW w:w="4668" w:type="dxa"/>
          </w:tcPr>
          <w:p w14:paraId="24152114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9A2D02F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561985B2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F5C5E" w14:paraId="7AB74FB8" w14:textId="77777777" w:rsidTr="00D00C60">
        <w:tc>
          <w:tcPr>
            <w:tcW w:w="4668" w:type="dxa"/>
          </w:tcPr>
          <w:p w14:paraId="0554C21D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E047218" w14:textId="3747C8B7" w:rsidR="00E32D57" w:rsidRPr="00E32D57" w:rsidRDefault="00E32D57" w:rsidP="00E32D57">
            <w:proofErr w:type="spellStart"/>
            <w:r w:rsidRPr="00E32D57">
              <w:t>Usecase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này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bắt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chạy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. </w:t>
            </w:r>
          </w:p>
          <w:p w14:paraId="3B9A0505" w14:textId="77777777" w:rsidR="00E32D57" w:rsidRPr="00E32D57" w:rsidRDefault="00E32D57" w:rsidP="00E32D57"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kiểm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Tài</w:t>
            </w:r>
            <w:proofErr w:type="spellEnd"/>
            <w:r w:rsidRPr="00E32D57">
              <w:t xml:space="preserve"> </w:t>
            </w:r>
            <w:proofErr w:type="spellStart"/>
            <w:r w:rsidRPr="00E32D57">
              <w:lastRenderedPageBreak/>
              <w:t>Khoản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Mật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khẩu</w:t>
            </w:r>
            <w:proofErr w:type="spellEnd"/>
            <w:r w:rsidRPr="00E32D57">
              <w:t xml:space="preserve">. </w:t>
            </w:r>
          </w:p>
          <w:p w14:paraId="1EBF65DD" w14:textId="77777777" w:rsidR="00E32D57" w:rsidRPr="00E32D57" w:rsidRDefault="00E32D57" w:rsidP="00E32D57">
            <w:proofErr w:type="spellStart"/>
            <w:r w:rsidRPr="00E32D57">
              <w:t>Nếu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đúng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màn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giao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diện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chính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chương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trình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hệ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thống</w:t>
            </w:r>
            <w:proofErr w:type="spellEnd"/>
            <w:r w:rsidRPr="00E32D57">
              <w:t xml:space="preserve"> menu </w:t>
            </w:r>
            <w:proofErr w:type="spellStart"/>
            <w:r w:rsidRPr="00E32D57">
              <w:t>hiển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thị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phù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hợp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với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chức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phụ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thuộc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nhóm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sử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dụng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của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tên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đó</w:t>
            </w:r>
            <w:proofErr w:type="spellEnd"/>
            <w:r w:rsidRPr="00E32D57">
              <w:t xml:space="preserve">. </w:t>
            </w:r>
          </w:p>
          <w:p w14:paraId="37E581F4" w14:textId="57EBD3F2" w:rsidR="00BF5C5E" w:rsidRPr="00F803DB" w:rsidRDefault="00E32D57" w:rsidP="00E32D57">
            <w:proofErr w:type="spellStart"/>
            <w:r w:rsidRPr="00E32D57">
              <w:t>Ngược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 xml:space="preserve">, </w:t>
            </w:r>
            <w:proofErr w:type="spellStart"/>
            <w:r w:rsidRPr="00E32D57">
              <w:t>sẽ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đưa</w:t>
            </w:r>
            <w:proofErr w:type="spellEnd"/>
            <w:r w:rsidRPr="00E32D57">
              <w:t xml:space="preserve"> ra </w:t>
            </w:r>
            <w:proofErr w:type="spellStart"/>
            <w:r w:rsidRPr="00E32D57">
              <w:t>thông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báo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lỗi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và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yêu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cầu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người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dùng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Đăng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nhập</w:t>
            </w:r>
            <w:proofErr w:type="spellEnd"/>
            <w:r w:rsidRPr="00E32D57">
              <w:t xml:space="preserve"> </w:t>
            </w:r>
            <w:proofErr w:type="spellStart"/>
            <w:r w:rsidRPr="00E32D57">
              <w:t>lại</w:t>
            </w:r>
            <w:proofErr w:type="spellEnd"/>
            <w:r w:rsidRPr="00E32D57">
              <w:t>.</w:t>
            </w:r>
          </w:p>
        </w:tc>
      </w:tr>
      <w:tr w:rsidR="00BF5C5E" w14:paraId="1BB4B1B5" w14:textId="77777777" w:rsidTr="00D00C60">
        <w:tc>
          <w:tcPr>
            <w:tcW w:w="4668" w:type="dxa"/>
          </w:tcPr>
          <w:p w14:paraId="657A3D21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04C52F50" w14:textId="4EB79242" w:rsidR="00BF5C5E" w:rsidRPr="00F803DB" w:rsidRDefault="008F6207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khoản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mật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hợp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</w:t>
            </w:r>
            <w:r w:rsidR="0058185F">
              <w:rPr>
                <w:sz w:val="22"/>
                <w:szCs w:val="22"/>
              </w:rPr>
              <w:t>ệ</w:t>
            </w:r>
            <w:proofErr w:type="spellEnd"/>
            <w:r w:rsidR="0058185F">
              <w:rPr>
                <w:sz w:val="22"/>
                <w:szCs w:val="22"/>
              </w:rPr>
              <w:t>.</w:t>
            </w:r>
          </w:p>
        </w:tc>
      </w:tr>
      <w:tr w:rsidR="00BF5C5E" w14:paraId="764F1E69" w14:textId="77777777" w:rsidTr="00D00C60">
        <w:tc>
          <w:tcPr>
            <w:tcW w:w="4668" w:type="dxa"/>
          </w:tcPr>
          <w:p w14:paraId="7E123595" w14:textId="77777777" w:rsidR="00BF5C5E" w:rsidRPr="00F803DB" w:rsidRDefault="00BF5C5E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23245705" w14:textId="10D91D90" w:rsidR="00E32D57" w:rsidRPr="00E32D57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đúng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biểu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mẫu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mở</w:t>
            </w:r>
            <w:proofErr w:type="spellEnd"/>
            <w:r w:rsidRPr="00E32D57">
              <w:rPr>
                <w:sz w:val="22"/>
                <w:szCs w:val="22"/>
              </w:rPr>
              <w:t>.</w:t>
            </w:r>
          </w:p>
          <w:p w14:paraId="2B444D1D" w14:textId="77FD53A1" w:rsidR="00BF5C5E" w:rsidRPr="00F803DB" w:rsidRDefault="00E32D57" w:rsidP="00E32D57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</w:t>
            </w:r>
            <w:r w:rsidRPr="00E32D57">
              <w:rPr>
                <w:sz w:val="22"/>
                <w:szCs w:val="22"/>
              </w:rPr>
              <w:t>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của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người</w:t>
            </w:r>
            <w:proofErr w:type="spellEnd"/>
            <w:r w:rsidR="00D64145">
              <w:rPr>
                <w:sz w:val="22"/>
                <w:szCs w:val="22"/>
              </w:rPr>
              <w:t xml:space="preserve"> </w:t>
            </w:r>
            <w:proofErr w:type="spellStart"/>
            <w:r w:rsidR="00D64145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chính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hệ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thống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Đăng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hiển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thị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thông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báo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yêu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nhập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lại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tên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người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dùng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và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mật</w:t>
            </w:r>
            <w:proofErr w:type="spellEnd"/>
            <w:r w:rsidRPr="00E32D57">
              <w:rPr>
                <w:sz w:val="22"/>
                <w:szCs w:val="22"/>
              </w:rPr>
              <w:t xml:space="preserve"> </w:t>
            </w:r>
            <w:proofErr w:type="spellStart"/>
            <w:r w:rsidRPr="00E32D57">
              <w:rPr>
                <w:sz w:val="22"/>
                <w:szCs w:val="22"/>
              </w:rPr>
              <w:t>khẩu</w:t>
            </w:r>
            <w:proofErr w:type="spellEnd"/>
            <w:r w:rsidR="00BF5C5E" w:rsidRPr="00F803DB">
              <w:rPr>
                <w:sz w:val="22"/>
                <w:szCs w:val="22"/>
              </w:rPr>
              <w:t>.</w:t>
            </w:r>
          </w:p>
        </w:tc>
      </w:tr>
    </w:tbl>
    <w:p w14:paraId="1E86C4CA" w14:textId="35B1922B" w:rsidR="00FA695E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KHÁCH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D629D" w:rsidRPr="00F803DB" w14:paraId="694DDA7B" w14:textId="77777777" w:rsidTr="00D00C60">
        <w:tc>
          <w:tcPr>
            <w:tcW w:w="4668" w:type="dxa"/>
          </w:tcPr>
          <w:p w14:paraId="7CC9096D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477B8944" w14:textId="7CF99AC6" w:rsidR="009D629D" w:rsidRPr="00F803DB" w:rsidRDefault="0080137E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9D629D" w:rsidRPr="00F803DB" w14:paraId="6DF6800D" w14:textId="77777777" w:rsidTr="00D00C60">
        <w:tc>
          <w:tcPr>
            <w:tcW w:w="4668" w:type="dxa"/>
          </w:tcPr>
          <w:p w14:paraId="6AC38649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A03840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23ED9EEC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Nhân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D629D" w:rsidRPr="00F803DB" w14:paraId="38EBF287" w14:textId="77777777" w:rsidTr="00D00C60">
        <w:tc>
          <w:tcPr>
            <w:tcW w:w="4668" w:type="dxa"/>
          </w:tcPr>
          <w:p w14:paraId="249B5508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872BF52" w14:textId="6DFA9308" w:rsidR="00FF69BE" w:rsidRPr="0018403E" w:rsidRDefault="00AC00A1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sẽ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nhập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đầy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đủ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thông</w:t>
            </w:r>
            <w:proofErr w:type="spellEnd"/>
            <w:r w:rsidR="001E0ADD">
              <w:rPr>
                <w:sz w:val="22"/>
                <w:szCs w:val="22"/>
              </w:rPr>
              <w:t xml:space="preserve"> tin </w:t>
            </w:r>
            <w:proofErr w:type="spellStart"/>
            <w:r w:rsidR="001E0ADD">
              <w:rPr>
                <w:sz w:val="22"/>
                <w:szCs w:val="22"/>
              </w:rPr>
              <w:t>của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khách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hàng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vào</w:t>
            </w:r>
            <w:proofErr w:type="spellEnd"/>
            <w:r w:rsidR="001E0ADD">
              <w:rPr>
                <w:sz w:val="22"/>
                <w:szCs w:val="22"/>
              </w:rPr>
              <w:t xml:space="preserve"> </w:t>
            </w:r>
            <w:proofErr w:type="spellStart"/>
            <w:r w:rsidR="001E0ADD">
              <w:rPr>
                <w:sz w:val="22"/>
                <w:szCs w:val="22"/>
              </w:rPr>
              <w:t>các</w:t>
            </w:r>
            <w:proofErr w:type="spellEnd"/>
            <w:r w:rsidR="001E0ADD">
              <w:rPr>
                <w:sz w:val="22"/>
                <w:szCs w:val="22"/>
              </w:rPr>
              <w:t xml:space="preserve"> ô textbox.</w:t>
            </w:r>
          </w:p>
          <w:p w14:paraId="45228B6C" w14:textId="29876CA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18403E">
              <w:rPr>
                <w:sz w:val="22"/>
                <w:szCs w:val="22"/>
              </w:rPr>
              <w:t xml:space="preserve">Khi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xong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Thêm</w:t>
            </w:r>
            <w:proofErr w:type="spellEnd"/>
            <w:r w:rsidRPr="0018403E">
              <w:rPr>
                <w:sz w:val="22"/>
                <w:szCs w:val="22"/>
              </w:rPr>
              <w:t xml:space="preserve">”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sẽ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được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kiểm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tra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lưu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vào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dữ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liệu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594B97E2" w14:textId="743D011A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muốn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gramStart"/>
            <w:r w:rsidRPr="0018403E">
              <w:rPr>
                <w:sz w:val="22"/>
                <w:szCs w:val="22"/>
              </w:rPr>
              <w:t xml:space="preserve">“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”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load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lại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</w:t>
            </w:r>
            <w:proofErr w:type="spellStart"/>
            <w:r w:rsidR="00D4685D">
              <w:rPr>
                <w:sz w:val="22"/>
                <w:szCs w:val="22"/>
              </w:rPr>
              <w:t>khi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có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thể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tin.</w:t>
            </w:r>
          </w:p>
          <w:p w14:paraId="440E9749" w14:textId="1C78FDA2" w:rsidR="00FF69BE" w:rsidRPr="0018403E" w:rsidRDefault="00FF69BE" w:rsidP="003952DA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Tương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tự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như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vậy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chức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năng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Xoá</w:t>
            </w:r>
            <w:proofErr w:type="spellEnd"/>
            <w:r w:rsidRPr="0018403E">
              <w:rPr>
                <w:sz w:val="22"/>
                <w:szCs w:val="22"/>
              </w:rPr>
              <w:t xml:space="preserve">” ta </w:t>
            </w:r>
            <w:proofErr w:type="spellStart"/>
            <w:r w:rsidRPr="0018403E">
              <w:rPr>
                <w:sz w:val="22"/>
                <w:szCs w:val="22"/>
              </w:rPr>
              <w:t>chỉ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chọn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cần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</w:t>
            </w:r>
            <w:r w:rsidR="00D4685D">
              <w:rPr>
                <w:sz w:val="22"/>
                <w:szCs w:val="22"/>
              </w:rPr>
              <w:t>ong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hệ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="00D4685D">
              <w:rPr>
                <w:sz w:val="22"/>
                <w:szCs w:val="22"/>
              </w:rPr>
              <w:t>thống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vào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xóa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được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thông</w:t>
            </w:r>
            <w:proofErr w:type="spellEnd"/>
            <w:r w:rsidRPr="0018403E">
              <w:rPr>
                <w:sz w:val="22"/>
                <w:szCs w:val="22"/>
              </w:rPr>
              <w:t xml:space="preserve"> tin </w:t>
            </w:r>
            <w:proofErr w:type="spellStart"/>
            <w:r w:rsidRPr="0018403E">
              <w:rPr>
                <w:sz w:val="22"/>
                <w:szCs w:val="22"/>
              </w:rPr>
              <w:t>của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khách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hàng</w:t>
            </w:r>
            <w:proofErr w:type="spellEnd"/>
            <w:r w:rsidR="00D4685D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đó</w:t>
            </w:r>
            <w:proofErr w:type="spellEnd"/>
            <w:r w:rsidRPr="0018403E">
              <w:rPr>
                <w:sz w:val="22"/>
                <w:szCs w:val="22"/>
              </w:rPr>
              <w:t>.</w:t>
            </w:r>
          </w:p>
          <w:p w14:paraId="45F090B3" w14:textId="0B7A24DC" w:rsidR="009D629D" w:rsidRPr="0018403E" w:rsidRDefault="00FF69BE" w:rsidP="0018403E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18403E">
              <w:rPr>
                <w:sz w:val="22"/>
                <w:szCs w:val="22"/>
              </w:rPr>
              <w:t>Nếu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sử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dụng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nhấn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nút</w:t>
            </w:r>
            <w:proofErr w:type="spellEnd"/>
            <w:r w:rsidRPr="0018403E">
              <w:rPr>
                <w:sz w:val="22"/>
                <w:szCs w:val="22"/>
              </w:rPr>
              <w:t xml:space="preserve"> “</w:t>
            </w:r>
            <w:proofErr w:type="spellStart"/>
            <w:r w:rsidRPr="0018403E">
              <w:rPr>
                <w:sz w:val="22"/>
                <w:szCs w:val="22"/>
              </w:rPr>
              <w:t>Làm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”  </w:t>
            </w:r>
            <w:proofErr w:type="spellStart"/>
            <w:r w:rsidRPr="0018403E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toàn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bộ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các</w:t>
            </w:r>
            <w:proofErr w:type="spellEnd"/>
            <w:r w:rsidRPr="0018403E">
              <w:rPr>
                <w:sz w:val="22"/>
                <w:szCs w:val="22"/>
              </w:rPr>
              <w:t xml:space="preserve"> ô textbox  </w:t>
            </w:r>
            <w:proofErr w:type="spellStart"/>
            <w:r w:rsidRPr="0018403E">
              <w:rPr>
                <w:sz w:val="22"/>
                <w:szCs w:val="22"/>
              </w:rPr>
              <w:t>sẽ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trở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về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rỗng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cho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phép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người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dùng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nhập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mới</w:t>
            </w:r>
            <w:proofErr w:type="spellEnd"/>
            <w:r w:rsidRPr="0018403E">
              <w:rPr>
                <w:sz w:val="22"/>
                <w:szCs w:val="22"/>
              </w:rPr>
              <w:t xml:space="preserve"> </w:t>
            </w:r>
            <w:proofErr w:type="spellStart"/>
            <w:r w:rsidRPr="0018403E">
              <w:rPr>
                <w:sz w:val="22"/>
                <w:szCs w:val="22"/>
              </w:rPr>
              <w:t>một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thông</w:t>
            </w:r>
            <w:proofErr w:type="spellEnd"/>
            <w:r w:rsidR="006C6251">
              <w:rPr>
                <w:sz w:val="22"/>
                <w:szCs w:val="22"/>
              </w:rPr>
              <w:t xml:space="preserve"> tin </w:t>
            </w:r>
            <w:proofErr w:type="spellStart"/>
            <w:r w:rsidR="006C6251">
              <w:rPr>
                <w:sz w:val="22"/>
                <w:szCs w:val="22"/>
              </w:rPr>
              <w:t>khách</w:t>
            </w:r>
            <w:proofErr w:type="spellEnd"/>
            <w:r w:rsidR="006C6251">
              <w:rPr>
                <w:sz w:val="22"/>
                <w:szCs w:val="22"/>
              </w:rPr>
              <w:t xml:space="preserve"> </w:t>
            </w:r>
            <w:proofErr w:type="spellStart"/>
            <w:r w:rsidR="006C6251">
              <w:rPr>
                <w:sz w:val="22"/>
                <w:szCs w:val="22"/>
              </w:rPr>
              <w:t>hàng</w:t>
            </w:r>
            <w:proofErr w:type="spellEnd"/>
            <w:r w:rsidR="00881F37">
              <w:rPr>
                <w:sz w:val="22"/>
                <w:szCs w:val="22"/>
              </w:rPr>
              <w:t>.</w:t>
            </w:r>
          </w:p>
        </w:tc>
      </w:tr>
      <w:tr w:rsidR="009D629D" w:rsidRPr="00830595" w14:paraId="5C2D5FF4" w14:textId="77777777" w:rsidTr="00D00C60">
        <w:tc>
          <w:tcPr>
            <w:tcW w:w="4668" w:type="dxa"/>
          </w:tcPr>
          <w:p w14:paraId="4EC3F42B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3A3930E2" w14:textId="77777777" w:rsidR="009D629D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4E7AE844" w14:textId="297B2509" w:rsidR="00830595" w:rsidRPr="00830595" w:rsidRDefault="0083059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tự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chuỗi</w:t>
            </w:r>
            <w:proofErr w:type="spellEnd"/>
            <w:r>
              <w:rPr>
                <w:sz w:val="22"/>
                <w:szCs w:val="22"/>
              </w:rPr>
              <w:t xml:space="preserve"> ở ô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điện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thoại</w:t>
            </w:r>
            <w:proofErr w:type="spellEnd"/>
            <w:r w:rsidR="000B5B06">
              <w:rPr>
                <w:sz w:val="22"/>
                <w:szCs w:val="22"/>
              </w:rPr>
              <w:t>.</w:t>
            </w:r>
          </w:p>
        </w:tc>
      </w:tr>
      <w:tr w:rsidR="009D629D" w:rsidRPr="00F803DB" w14:paraId="5EE1363A" w14:textId="77777777" w:rsidTr="00D00C60">
        <w:tc>
          <w:tcPr>
            <w:tcW w:w="4668" w:type="dxa"/>
          </w:tcPr>
          <w:p w14:paraId="53C6F905" w14:textId="77777777" w:rsidR="009D629D" w:rsidRPr="00F803DB" w:rsidRDefault="009D629D" w:rsidP="00D00C60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SCRIPT</w:t>
            </w:r>
          </w:p>
        </w:tc>
        <w:tc>
          <w:tcPr>
            <w:tcW w:w="4669" w:type="dxa"/>
          </w:tcPr>
          <w:p w14:paraId="2B9076C9" w14:textId="77777777" w:rsidR="009D629D" w:rsidRDefault="00D64145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679849C" w14:textId="7CFEB089" w:rsidR="00D64145" w:rsidRPr="00F803DB" w:rsidRDefault="00A03740" w:rsidP="00D00C60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784150E3" w14:textId="77777777" w:rsidR="009D629D" w:rsidRPr="009D629D" w:rsidRDefault="009D629D" w:rsidP="008A317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26E39DE5" w14:textId="0C621631" w:rsidR="00835530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THÔNG TIN NHÀ CUNG CẤP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835530" w:rsidRPr="00F803DB" w14:paraId="7CF9162A" w14:textId="77777777" w:rsidTr="007A27F1">
        <w:tc>
          <w:tcPr>
            <w:tcW w:w="4668" w:type="dxa"/>
          </w:tcPr>
          <w:p w14:paraId="052D2B1E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0DBD7F8" w14:textId="59EF5841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cung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</w:p>
        </w:tc>
      </w:tr>
      <w:tr w:rsidR="00835530" w:rsidRPr="00F803DB" w14:paraId="074F9469" w14:textId="77777777" w:rsidTr="007A27F1">
        <w:tc>
          <w:tcPr>
            <w:tcW w:w="4668" w:type="dxa"/>
          </w:tcPr>
          <w:p w14:paraId="7AD437A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854C67E" w14:textId="067D0AC5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835530" w:rsidRPr="00F803DB" w14:paraId="01FC610D" w14:textId="77777777" w:rsidTr="007A27F1">
        <w:tc>
          <w:tcPr>
            <w:tcW w:w="4668" w:type="dxa"/>
          </w:tcPr>
          <w:p w14:paraId="12FD424F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31BB386C" w14:textId="78D41946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quản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sẽ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của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F75E4">
              <w:rPr>
                <w:sz w:val="22"/>
                <w:szCs w:val="22"/>
              </w:rPr>
              <w:t>cấp,tên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.</w:t>
            </w:r>
          </w:p>
          <w:p w14:paraId="284F55FD" w14:textId="1109FF1D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các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đầy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đủ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Thêm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toàn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bộ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kiểm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đồng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lưu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cơ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dữ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liệu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06A2849C" w14:textId="75E7C96E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gramStart"/>
            <w:r w:rsidRPr="000F75E4">
              <w:rPr>
                <w:sz w:val="22"/>
                <w:szCs w:val="22"/>
              </w:rPr>
              <w:t xml:space="preserve">“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proofErr w:type="gramEnd"/>
            <w:r w:rsidRPr="000F75E4">
              <w:rPr>
                <w:sz w:val="22"/>
                <w:szCs w:val="22"/>
              </w:rPr>
              <w:t xml:space="preserve"> ”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đổi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gì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ta </w:t>
            </w:r>
            <w:proofErr w:type="spellStart"/>
            <w:r w:rsidRPr="000F75E4">
              <w:rPr>
                <w:sz w:val="22"/>
                <w:szCs w:val="22"/>
              </w:rPr>
              <w:t>chọn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cần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trong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hệ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thống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được</w:t>
            </w:r>
            <w:proofErr w:type="spellEnd"/>
            <w:r w:rsidRPr="000F75E4">
              <w:rPr>
                <w:sz w:val="22"/>
                <w:szCs w:val="22"/>
              </w:rPr>
              <w:t xml:space="preserve"> load </w:t>
            </w:r>
            <w:proofErr w:type="spellStart"/>
            <w:r w:rsidRPr="000F75E4">
              <w:rPr>
                <w:sz w:val="22"/>
                <w:szCs w:val="22"/>
              </w:rPr>
              <w:t>trở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lại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lúc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có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thể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tin.</w:t>
            </w:r>
          </w:p>
          <w:p w14:paraId="23C602E8" w14:textId="77777777" w:rsidR="00835530" w:rsidRPr="000F75E4" w:rsidRDefault="00835530" w:rsidP="00835530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“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”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khi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sử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dụng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xóa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một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lý</w:t>
            </w:r>
            <w:proofErr w:type="spellEnd"/>
            <w:r w:rsidRPr="000F75E4">
              <w:rPr>
                <w:sz w:val="22"/>
                <w:szCs w:val="22"/>
              </w:rPr>
              <w:t xml:space="preserve"> do </w:t>
            </w:r>
            <w:proofErr w:type="spellStart"/>
            <w:r w:rsidRPr="000F75E4">
              <w:rPr>
                <w:sz w:val="22"/>
                <w:szCs w:val="22"/>
              </w:rPr>
              <w:t>nào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đó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  <w:p w14:paraId="470ABCDE" w14:textId="2CBBB506" w:rsidR="00835530" w:rsidRPr="0061642E" w:rsidRDefault="00835530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r w:rsidRPr="000F75E4">
              <w:rPr>
                <w:sz w:val="22"/>
                <w:szCs w:val="22"/>
              </w:rPr>
              <w:t xml:space="preserve">Khi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muốn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kiếm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người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dùng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nhập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vào</w:t>
            </w:r>
            <w:proofErr w:type="spellEnd"/>
            <w:r w:rsidRPr="000F75E4">
              <w:rPr>
                <w:sz w:val="22"/>
                <w:szCs w:val="22"/>
              </w:rPr>
              <w:t xml:space="preserve"> textbox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ấn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nút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tìm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thì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thông</w:t>
            </w:r>
            <w:proofErr w:type="spellEnd"/>
            <w:r w:rsidRPr="000F75E4">
              <w:rPr>
                <w:sz w:val="22"/>
                <w:szCs w:val="22"/>
              </w:rPr>
              <w:t xml:space="preserve"> tin bao </w:t>
            </w:r>
            <w:proofErr w:type="spellStart"/>
            <w:r w:rsidRPr="000F75E4">
              <w:rPr>
                <w:sz w:val="22"/>
                <w:szCs w:val="22"/>
              </w:rPr>
              <w:t>gồm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mã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và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tên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nhà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cung</w:t>
            </w:r>
            <w:proofErr w:type="spellEnd"/>
            <w:r w:rsidRPr="000F75E4">
              <w:rPr>
                <w:sz w:val="22"/>
                <w:szCs w:val="22"/>
              </w:rPr>
              <w:t xml:space="preserve"> </w:t>
            </w:r>
            <w:proofErr w:type="spellStart"/>
            <w:r w:rsidRPr="000F75E4">
              <w:rPr>
                <w:sz w:val="22"/>
                <w:szCs w:val="22"/>
              </w:rPr>
              <w:t>cấp</w:t>
            </w:r>
            <w:proofErr w:type="spellEnd"/>
            <w:r w:rsidRPr="000F75E4">
              <w:rPr>
                <w:sz w:val="22"/>
                <w:szCs w:val="22"/>
              </w:rPr>
              <w:t>.</w:t>
            </w:r>
          </w:p>
        </w:tc>
      </w:tr>
      <w:tr w:rsidR="00835530" w:rsidRPr="00830595" w14:paraId="54A8018D" w14:textId="77777777" w:rsidTr="007A27F1">
        <w:tc>
          <w:tcPr>
            <w:tcW w:w="4668" w:type="dxa"/>
          </w:tcPr>
          <w:p w14:paraId="4A23DF60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14C49580" w14:textId="712CA20C" w:rsidR="00835530" w:rsidRPr="00830595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835530" w:rsidRPr="00F803DB" w14:paraId="250156CA" w14:textId="77777777" w:rsidTr="007A27F1">
        <w:tc>
          <w:tcPr>
            <w:tcW w:w="4668" w:type="dxa"/>
          </w:tcPr>
          <w:p w14:paraId="4C5064F3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433D993E" w14:textId="0645A4BD" w:rsidR="00835530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61642E">
              <w:rPr>
                <w:sz w:val="22"/>
                <w:szCs w:val="22"/>
              </w:rPr>
              <w:t>nhà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cung</w:t>
            </w:r>
            <w:proofErr w:type="spellEnd"/>
            <w:r w:rsidR="0061642E">
              <w:rPr>
                <w:sz w:val="22"/>
                <w:szCs w:val="22"/>
              </w:rPr>
              <w:t xml:space="preserve"> </w:t>
            </w:r>
            <w:proofErr w:type="spellStart"/>
            <w:r w:rsidR="0061642E"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D2CA6A2" w14:textId="77777777" w:rsidR="00835530" w:rsidRPr="00F803DB" w:rsidRDefault="00835530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F6B573A" w14:textId="77777777" w:rsidR="00835530" w:rsidRPr="009D629D" w:rsidRDefault="00835530" w:rsidP="00835530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13FE2FBA" w14:textId="77777777" w:rsidR="00835530" w:rsidRPr="002A193D" w:rsidRDefault="00835530" w:rsidP="00835530">
      <w:pPr>
        <w:pStyle w:val="Nidungvnbn"/>
        <w:rPr>
          <w:rFonts w:eastAsiaTheme="minorEastAsia"/>
          <w:b/>
          <w:lang w:eastAsia="ja-JP"/>
        </w:rPr>
      </w:pPr>
    </w:p>
    <w:p w14:paraId="13293840" w14:textId="2F5FAB92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5BBFC" w14:textId="02497204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56A7B129" w14:textId="7A444417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7F5212A" w14:textId="02061703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46D1113D" w14:textId="1372B886" w:rsidR="00956EAB" w:rsidRDefault="00956EAB" w:rsidP="00956EAB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NHÂN VIÊN</w:t>
      </w:r>
      <w:r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956EAB" w:rsidRPr="00F803DB" w14:paraId="4A8C6AB1" w14:textId="77777777" w:rsidTr="007A27F1">
        <w:tc>
          <w:tcPr>
            <w:tcW w:w="4668" w:type="dxa"/>
          </w:tcPr>
          <w:p w14:paraId="5D8F19FD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55E4EE07" w14:textId="15342CFD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956EAB" w:rsidRPr="00F803DB" w14:paraId="25CD703F" w14:textId="77777777" w:rsidTr="007A27F1">
        <w:tc>
          <w:tcPr>
            <w:tcW w:w="4668" w:type="dxa"/>
          </w:tcPr>
          <w:p w14:paraId="07E5F49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BE470F0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956EAB" w:rsidRPr="00F803DB" w14:paraId="53659D34" w14:textId="77777777" w:rsidTr="007A27F1">
        <w:tc>
          <w:tcPr>
            <w:tcW w:w="4668" w:type="dxa"/>
          </w:tcPr>
          <w:p w14:paraId="5557D82F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00956B1D" w14:textId="76BB1381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012880">
              <w:rPr>
                <w:sz w:val="22"/>
                <w:szCs w:val="22"/>
              </w:rPr>
              <w:t>Nhà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quản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bao </w:t>
            </w:r>
            <w:proofErr w:type="spellStart"/>
            <w:r w:rsidRPr="00012880">
              <w:rPr>
                <w:sz w:val="22"/>
                <w:szCs w:val="22"/>
              </w:rPr>
              <w:t>gồm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như</w:t>
            </w:r>
            <w:proofErr w:type="spellEnd"/>
            <w:r w:rsidRPr="00012880">
              <w:rPr>
                <w:sz w:val="22"/>
                <w:szCs w:val="22"/>
              </w:rPr>
              <w:t xml:space="preserve">: </w:t>
            </w:r>
            <w:proofErr w:type="spellStart"/>
            <w:r w:rsidRPr="00012880">
              <w:rPr>
                <w:sz w:val="22"/>
                <w:szCs w:val="22"/>
              </w:rPr>
              <w:t>mã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tên</w:t>
            </w:r>
            <w:proofErr w:type="spellEnd"/>
            <w:r w:rsidRPr="00012880">
              <w:rPr>
                <w:sz w:val="22"/>
                <w:szCs w:val="22"/>
              </w:rPr>
              <w:t xml:space="preserve"> NV, </w:t>
            </w:r>
            <w:proofErr w:type="spellStart"/>
            <w:r w:rsidRPr="00012880">
              <w:rPr>
                <w:sz w:val="22"/>
                <w:szCs w:val="22"/>
              </w:rPr>
              <w:t>giới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tính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địa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chỉ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số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điện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thoại</w:t>
            </w:r>
            <w:proofErr w:type="spellEnd"/>
            <w:r w:rsidRPr="00012880">
              <w:rPr>
                <w:sz w:val="22"/>
                <w:szCs w:val="22"/>
              </w:rPr>
              <w:t xml:space="preserve">,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textbox.</w:t>
            </w:r>
          </w:p>
          <w:p w14:paraId="7F3AEE87" w14:textId="78C4EE68" w:rsidR="00012880" w:rsidRPr="00012880" w:rsidRDefault="00012880" w:rsidP="00012880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012880">
              <w:rPr>
                <w:sz w:val="22"/>
                <w:szCs w:val="22"/>
              </w:rPr>
              <w:t xml:space="preserve">Khi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xong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Thêm</w:t>
            </w:r>
            <w:proofErr w:type="spellEnd"/>
            <w:r w:rsidRPr="00012880">
              <w:rPr>
                <w:sz w:val="22"/>
                <w:szCs w:val="22"/>
              </w:rPr>
              <w:t xml:space="preserve">”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thông</w:t>
            </w:r>
            <w:proofErr w:type="spellEnd"/>
            <w:r w:rsidRPr="00012880">
              <w:rPr>
                <w:sz w:val="22"/>
                <w:szCs w:val="22"/>
              </w:rPr>
              <w:t xml:space="preserve"> tin </w:t>
            </w:r>
            <w:proofErr w:type="spellStart"/>
            <w:r w:rsidRPr="00012880">
              <w:rPr>
                <w:sz w:val="22"/>
                <w:szCs w:val="22"/>
              </w:rPr>
              <w:t>của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nhân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viên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load </w:t>
            </w:r>
            <w:proofErr w:type="spellStart"/>
            <w:r w:rsidRPr="00012880">
              <w:rPr>
                <w:sz w:val="22"/>
                <w:szCs w:val="22"/>
              </w:rPr>
              <w:t>lên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hệ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thống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đồng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thời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được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lưu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vào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trong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cơ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dữ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liệu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  <w:p w14:paraId="40352F55" w14:textId="79440AAB" w:rsidR="00956EAB" w:rsidRPr="0061642E" w:rsidRDefault="00012880" w:rsidP="00012880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012880">
              <w:rPr>
                <w:sz w:val="22"/>
                <w:szCs w:val="22"/>
              </w:rPr>
              <w:t>Nếu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sử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dụng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nhấn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nút</w:t>
            </w:r>
            <w:proofErr w:type="spellEnd"/>
            <w:r w:rsidRPr="00012880">
              <w:rPr>
                <w:sz w:val="22"/>
                <w:szCs w:val="22"/>
              </w:rPr>
              <w:t xml:space="preserve"> “</w:t>
            </w:r>
            <w:proofErr w:type="spellStart"/>
            <w:r w:rsidRPr="00012880">
              <w:rPr>
                <w:sz w:val="22"/>
                <w:szCs w:val="22"/>
              </w:rPr>
              <w:t>Làm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”  </w:t>
            </w:r>
            <w:proofErr w:type="spellStart"/>
            <w:r w:rsidRPr="00012880">
              <w:rPr>
                <w:sz w:val="22"/>
                <w:szCs w:val="22"/>
              </w:rPr>
              <w:t>thì</w:t>
            </w:r>
            <w:proofErr w:type="spellEnd"/>
            <w:proofErr w:type="gram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toàn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bộ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các</w:t>
            </w:r>
            <w:proofErr w:type="spellEnd"/>
            <w:r w:rsidRPr="00012880">
              <w:rPr>
                <w:sz w:val="22"/>
                <w:szCs w:val="22"/>
              </w:rPr>
              <w:t xml:space="preserve"> ô textbox  </w:t>
            </w:r>
            <w:proofErr w:type="spellStart"/>
            <w:r w:rsidRPr="00012880">
              <w:rPr>
                <w:sz w:val="22"/>
                <w:szCs w:val="22"/>
              </w:rPr>
              <w:t>sẽ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trở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về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rỗng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cho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phép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người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dùng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nhập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mới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một</w:t>
            </w:r>
            <w:proofErr w:type="spellEnd"/>
            <w:r w:rsidR="006F184F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sản</w:t>
            </w:r>
            <w:proofErr w:type="spellEnd"/>
            <w:r w:rsidRPr="00012880">
              <w:rPr>
                <w:sz w:val="22"/>
                <w:szCs w:val="22"/>
              </w:rPr>
              <w:t xml:space="preserve"> </w:t>
            </w:r>
            <w:proofErr w:type="spellStart"/>
            <w:r w:rsidRPr="00012880">
              <w:rPr>
                <w:sz w:val="22"/>
                <w:szCs w:val="22"/>
              </w:rPr>
              <w:t>phẩm</w:t>
            </w:r>
            <w:proofErr w:type="spellEnd"/>
            <w:r w:rsidRPr="00012880">
              <w:rPr>
                <w:sz w:val="22"/>
                <w:szCs w:val="22"/>
              </w:rPr>
              <w:t>.</w:t>
            </w:r>
          </w:p>
        </w:tc>
      </w:tr>
      <w:tr w:rsidR="00956EAB" w:rsidRPr="00830595" w14:paraId="3FA0FA7B" w14:textId="77777777" w:rsidTr="007A27F1">
        <w:tc>
          <w:tcPr>
            <w:tcW w:w="4668" w:type="dxa"/>
          </w:tcPr>
          <w:p w14:paraId="7C4CBF1C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74C929B" w14:textId="3FD57702" w:rsidR="00956EAB" w:rsidRPr="00830595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</w:t>
            </w:r>
            <w:r w:rsidR="000B22C6">
              <w:rPr>
                <w:sz w:val="22"/>
                <w:szCs w:val="22"/>
              </w:rPr>
              <w:t xml:space="preserve">in </w:t>
            </w:r>
            <w:proofErr w:type="spellStart"/>
            <w:r w:rsidR="000B22C6">
              <w:rPr>
                <w:sz w:val="22"/>
                <w:szCs w:val="22"/>
              </w:rPr>
              <w:t>của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nhân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956EAB" w:rsidRPr="00F803DB" w14:paraId="7AAEC213" w14:textId="77777777" w:rsidTr="007A27F1">
        <w:tc>
          <w:tcPr>
            <w:tcW w:w="4668" w:type="dxa"/>
          </w:tcPr>
          <w:p w14:paraId="1DB6270A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00462C0" w14:textId="4DFE4F87" w:rsidR="00956EA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nh</w:t>
            </w:r>
            <w:r w:rsidR="000B22C6">
              <w:rPr>
                <w:sz w:val="22"/>
                <w:szCs w:val="22"/>
              </w:rPr>
              <w:t>ân</w:t>
            </w:r>
            <w:proofErr w:type="spellEnd"/>
            <w:r w:rsidR="000B22C6">
              <w:rPr>
                <w:sz w:val="22"/>
                <w:szCs w:val="22"/>
              </w:rPr>
              <w:t xml:space="preserve"> </w:t>
            </w:r>
            <w:proofErr w:type="spellStart"/>
            <w:r w:rsidR="000B22C6"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34D61D3" w14:textId="77777777" w:rsidR="00956EAB" w:rsidRPr="00F803DB" w:rsidRDefault="00956EAB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3EAD7DE5" w14:textId="20C38FB0" w:rsidR="00125138" w:rsidRPr="002A193D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448FE1F" w14:textId="7F49B058" w:rsidR="00125138" w:rsidRPr="002A193D" w:rsidRDefault="00125138" w:rsidP="003E55A2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A726EBD" w14:textId="45A7532F" w:rsidR="00BD1CA2" w:rsidRDefault="00674749" w:rsidP="00BD1CA2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BÁN</w:t>
      </w:r>
      <w:r w:rsidR="00BD1CA2">
        <w:rPr>
          <w:rFonts w:eastAsiaTheme="minorEastAsia"/>
          <w:b/>
          <w:lang w:eastAsia="ja-JP"/>
        </w:rPr>
        <w:tab/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BD1CA2" w:rsidRPr="00F803DB" w14:paraId="6632AEF2" w14:textId="77777777" w:rsidTr="007A27F1">
        <w:tc>
          <w:tcPr>
            <w:tcW w:w="4668" w:type="dxa"/>
          </w:tcPr>
          <w:p w14:paraId="430F35FB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3996B88C" w14:textId="5E1D0D7E" w:rsidR="00BD1CA2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bán</w:t>
            </w:r>
            <w:proofErr w:type="spellEnd"/>
          </w:p>
        </w:tc>
      </w:tr>
      <w:tr w:rsidR="00BD1CA2" w:rsidRPr="00F803DB" w14:paraId="0A90D92F" w14:textId="77777777" w:rsidTr="007A27F1">
        <w:tc>
          <w:tcPr>
            <w:tcW w:w="4668" w:type="dxa"/>
          </w:tcPr>
          <w:p w14:paraId="416E5CD2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C39328D" w14:textId="77777777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41EBB523" w14:textId="35C60D3E" w:rsidR="00674749" w:rsidRPr="00F803DB" w:rsidRDefault="0067474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BD1CA2" w:rsidRPr="00F803DB" w14:paraId="371773E0" w14:textId="77777777" w:rsidTr="007A27F1">
        <w:tc>
          <w:tcPr>
            <w:tcW w:w="4668" w:type="dxa"/>
          </w:tcPr>
          <w:p w14:paraId="71E88EE7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501347F8" w14:textId="6EAABC7B" w:rsidR="00D8244C" w:rsidRPr="005805CF" w:rsidRDefault="00674749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D8244C" w:rsidRPr="005805CF">
              <w:rPr>
                <w:sz w:val="22"/>
                <w:szCs w:val="22"/>
              </w:rPr>
              <w:t>Chủ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cửa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nhập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các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="00D8244C" w:rsidRPr="005805CF">
              <w:rPr>
                <w:sz w:val="22"/>
                <w:szCs w:val="22"/>
              </w:rPr>
              <w:t>về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hóa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được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lưu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trên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hệ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thống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D8244C" w:rsidRPr="005805CF">
              <w:rPr>
                <w:sz w:val="22"/>
                <w:szCs w:val="22"/>
              </w:rPr>
              <w:t>thông</w:t>
            </w:r>
            <w:proofErr w:type="spellEnd"/>
            <w:r w:rsidR="00D8244C" w:rsidRPr="005805CF">
              <w:rPr>
                <w:sz w:val="22"/>
                <w:szCs w:val="22"/>
              </w:rPr>
              <w:t xml:space="preserve"> tin.</w:t>
            </w:r>
          </w:p>
          <w:p w14:paraId="0EBCE198" w14:textId="20532EF1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 w:rsidRPr="005805CF">
              <w:rPr>
                <w:sz w:val="22"/>
                <w:szCs w:val="22"/>
              </w:rPr>
              <w:lastRenderedPageBreak/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”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Thêm</w:t>
            </w:r>
            <w:proofErr w:type="spellEnd"/>
            <w:r w:rsidRPr="005805CF">
              <w:rPr>
                <w:sz w:val="22"/>
                <w:szCs w:val="22"/>
              </w:rPr>
              <w:t xml:space="preserve"> 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mã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đơn,ngày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tháng</w:t>
            </w:r>
            <w:proofErr w:type="spellEnd"/>
            <w:r w:rsidRPr="005805CF">
              <w:rPr>
                <w:sz w:val="22"/>
                <w:szCs w:val="22"/>
              </w:rPr>
              <w:t>,</w:t>
            </w:r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tổng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tiền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lên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đồng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trong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cơ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dữ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liệu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7F27384A" w14:textId="266F58F4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bookmarkStart w:id="2" w:name="OLE_LINK13"/>
            <w:bookmarkStart w:id="3" w:name="OLE_LINK14"/>
            <w:bookmarkStart w:id="4" w:name="OLE_LINK15"/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khi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load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lại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dùng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thể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bookmarkEnd w:id="2"/>
          <w:bookmarkEnd w:id="3"/>
          <w:bookmarkEnd w:id="4"/>
          <w:p w14:paraId="1EA7784E" w14:textId="3977CAB9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Tương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tự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như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vậy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chức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năng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Xoá</w:t>
            </w:r>
            <w:proofErr w:type="spellEnd"/>
            <w:r w:rsidRPr="005805CF">
              <w:rPr>
                <w:sz w:val="22"/>
                <w:szCs w:val="22"/>
              </w:rPr>
              <w:t xml:space="preserve">”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hệ</w:t>
            </w:r>
            <w:proofErr w:type="spellEnd"/>
            <w:r w:rsidR="00B62721" w:rsidRPr="005805CF">
              <w:rPr>
                <w:sz w:val="22"/>
                <w:szCs w:val="22"/>
              </w:rPr>
              <w:t xml:space="preserve"> </w:t>
            </w:r>
            <w:proofErr w:type="spellStart"/>
            <w:r w:rsidR="00B62721"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vào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xóa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của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19BF00E9" w14:textId="77777777" w:rsidR="00D8244C" w:rsidRPr="005805CF" w:rsidRDefault="00D8244C" w:rsidP="005805CF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sử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dụng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nhấn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nút</w:t>
            </w:r>
            <w:proofErr w:type="spellEnd"/>
            <w:r w:rsidRPr="005805CF">
              <w:rPr>
                <w:sz w:val="22"/>
                <w:szCs w:val="22"/>
              </w:rPr>
              <w:t xml:space="preserve"> “</w:t>
            </w:r>
            <w:proofErr w:type="spellStart"/>
            <w:r w:rsidRPr="005805CF">
              <w:rPr>
                <w:sz w:val="22"/>
                <w:szCs w:val="22"/>
              </w:rPr>
              <w:t>Làm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toàn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bộ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ô textbox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trở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rỗng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cho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phép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người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quản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mới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một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F8C5EA4" w14:textId="6F4B4AA5" w:rsidR="00BD1CA2" w:rsidRPr="0061642E" w:rsidRDefault="00D8244C" w:rsidP="005805CF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5805CF">
              <w:rPr>
                <w:sz w:val="22"/>
                <w:szCs w:val="22"/>
              </w:rPr>
              <w:t>Nếu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muốn</w:t>
            </w:r>
            <w:proofErr w:type="spellEnd"/>
            <w:r w:rsidRPr="005805CF">
              <w:rPr>
                <w:sz w:val="22"/>
                <w:szCs w:val="22"/>
              </w:rPr>
              <w:t xml:space="preserve"> “In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”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ta </w:t>
            </w:r>
            <w:proofErr w:type="spellStart"/>
            <w:r w:rsidRPr="005805CF">
              <w:rPr>
                <w:sz w:val="22"/>
                <w:szCs w:val="22"/>
              </w:rPr>
              <w:t>chỉ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cần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chọn</w:t>
            </w:r>
            <w:proofErr w:type="spellEnd"/>
            <w:r w:rsidRPr="005805CF">
              <w:rPr>
                <w:sz w:val="22"/>
                <w:szCs w:val="22"/>
              </w:rPr>
              <w:t xml:space="preserve"> button </w:t>
            </w:r>
            <w:proofErr w:type="gramStart"/>
            <w:r w:rsidRPr="005805CF">
              <w:rPr>
                <w:sz w:val="22"/>
                <w:szCs w:val="22"/>
              </w:rPr>
              <w:t>In</w:t>
            </w:r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bán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đó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thì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In ra EXCEL</w:t>
            </w:r>
          </w:p>
        </w:tc>
      </w:tr>
      <w:tr w:rsidR="00BD1CA2" w:rsidRPr="00830595" w14:paraId="6D7FCF53" w14:textId="77777777" w:rsidTr="007A27F1">
        <w:tc>
          <w:tcPr>
            <w:tcW w:w="4668" w:type="dxa"/>
          </w:tcPr>
          <w:p w14:paraId="19C517FE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393626EB" w14:textId="0493035F" w:rsidR="00BD1CA2" w:rsidRPr="00830595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 w:rsidR="00090F14">
              <w:rPr>
                <w:sz w:val="22"/>
                <w:szCs w:val="22"/>
              </w:rPr>
              <w:t>hóa</w:t>
            </w:r>
            <w:proofErr w:type="spellEnd"/>
            <w:r w:rsidR="00090F14">
              <w:rPr>
                <w:sz w:val="22"/>
                <w:szCs w:val="22"/>
              </w:rPr>
              <w:t xml:space="preserve"> </w:t>
            </w:r>
            <w:proofErr w:type="spellStart"/>
            <w:r w:rsidR="00090F14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BD1CA2" w:rsidRPr="00F803DB" w14:paraId="69A2BD7C" w14:textId="77777777" w:rsidTr="007A27F1">
        <w:tc>
          <w:tcPr>
            <w:tcW w:w="4668" w:type="dxa"/>
          </w:tcPr>
          <w:p w14:paraId="5B4187B4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7BFFFB99" w14:textId="4FB03B5B" w:rsidR="00BD1CA2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các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</w:t>
            </w:r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hóa</w:t>
            </w:r>
            <w:proofErr w:type="spellEnd"/>
            <w:r w:rsidR="00BF460A">
              <w:rPr>
                <w:sz w:val="22"/>
                <w:szCs w:val="22"/>
              </w:rPr>
              <w:t xml:space="preserve"> </w:t>
            </w:r>
            <w:proofErr w:type="spellStart"/>
            <w:r w:rsidR="00BF460A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6641C69" w14:textId="77777777" w:rsidR="00BD1CA2" w:rsidRPr="00F803DB" w:rsidRDefault="00BD1CA2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564085BF" w14:textId="0457C3F0" w:rsidR="00125138" w:rsidRPr="002A193D" w:rsidRDefault="00125138" w:rsidP="004E19F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7ECD7909" w14:textId="3251714B" w:rsidR="003E1FF4" w:rsidRDefault="003E1FF4" w:rsidP="003E1FF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TẠO HÓA ĐƠN NHẬP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3E1FF4" w:rsidRPr="00F803DB" w14:paraId="7A54CC26" w14:textId="77777777" w:rsidTr="007A27F1">
        <w:tc>
          <w:tcPr>
            <w:tcW w:w="4668" w:type="dxa"/>
          </w:tcPr>
          <w:p w14:paraId="2BA9480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83D14D4" w14:textId="02AC70D4" w:rsidR="003E1FF4" w:rsidRPr="00F803DB" w:rsidRDefault="00C112C8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</w:p>
        </w:tc>
      </w:tr>
      <w:tr w:rsidR="003E1FF4" w:rsidRPr="00F803DB" w14:paraId="0DAF2194" w14:textId="77777777" w:rsidTr="007A27F1">
        <w:tc>
          <w:tcPr>
            <w:tcW w:w="4668" w:type="dxa"/>
          </w:tcPr>
          <w:p w14:paraId="2228C46B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11040508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241B44F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3E1FF4" w:rsidRPr="00F803DB" w14:paraId="2B99500A" w14:textId="77777777" w:rsidTr="007A27F1">
        <w:tc>
          <w:tcPr>
            <w:tcW w:w="4668" w:type="dxa"/>
          </w:tcPr>
          <w:p w14:paraId="12A7ED4E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F16B97" w14:textId="77777777" w:rsidR="00EF344A" w:rsidRPr="005805CF" w:rsidRDefault="00EF344A" w:rsidP="00EF344A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Pr="005805CF">
              <w:rPr>
                <w:sz w:val="22"/>
                <w:szCs w:val="22"/>
              </w:rPr>
              <w:t>Chủ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cửa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một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>
              <w:rPr>
                <w:sz w:val="22"/>
                <w:szCs w:val="22"/>
              </w:rPr>
              <w:t>mới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sẽ</w:t>
            </w:r>
            <w:proofErr w:type="spellEnd"/>
            <w:proofErr w:type="gram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nhập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các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 </w:t>
            </w:r>
            <w:proofErr w:type="spellStart"/>
            <w:r w:rsidRPr="005805CF">
              <w:rPr>
                <w:sz w:val="22"/>
                <w:szCs w:val="22"/>
              </w:rPr>
              <w:t>về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hóa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được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lưu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trên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hệ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 xml:space="preserve"> </w:t>
            </w:r>
            <w:proofErr w:type="spellStart"/>
            <w:r w:rsidRPr="005805CF">
              <w:rPr>
                <w:sz w:val="22"/>
                <w:szCs w:val="22"/>
              </w:rPr>
              <w:t>thông</w:t>
            </w:r>
            <w:proofErr w:type="spellEnd"/>
            <w:r w:rsidRPr="005805CF">
              <w:rPr>
                <w:sz w:val="22"/>
                <w:szCs w:val="22"/>
              </w:rPr>
              <w:t xml:space="preserve"> tin.</w:t>
            </w:r>
          </w:p>
          <w:p w14:paraId="346BC987" w14:textId="5BC4701F" w:rsidR="009E7FC7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r w:rsidRPr="009D7823">
              <w:rPr>
                <w:sz w:val="22"/>
                <w:szCs w:val="22"/>
              </w:rPr>
              <w:t xml:space="preserve">Khi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Thêm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mã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ngày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tháng</w:t>
            </w:r>
            <w:proofErr w:type="spellEnd"/>
            <w:r w:rsidRPr="009D7823">
              <w:rPr>
                <w:sz w:val="22"/>
                <w:szCs w:val="22"/>
              </w:rPr>
              <w:t xml:space="preserve">, </w:t>
            </w:r>
            <w:proofErr w:type="spellStart"/>
            <w:r w:rsidRPr="009D7823">
              <w:rPr>
                <w:sz w:val="22"/>
                <w:szCs w:val="22"/>
              </w:rPr>
              <w:t>tổng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tiền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lên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hệ</w:t>
            </w:r>
            <w:proofErr w:type="spellEnd"/>
            <w:r w:rsidR="00A6427D">
              <w:rPr>
                <w:sz w:val="22"/>
                <w:szCs w:val="22"/>
              </w:rPr>
              <w:t xml:space="preserve"> </w:t>
            </w:r>
            <w:proofErr w:type="spellStart"/>
            <w:r w:rsidR="00A6427D"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đồng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lưu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lastRenderedPageBreak/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trong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cơ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dữ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liệu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44AFB58" w14:textId="3B3AB1CD" w:rsidR="003E1FF4" w:rsidRPr="009D7823" w:rsidRDefault="009E7FC7" w:rsidP="009D7823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dùng</w:t>
            </w:r>
            <w:proofErr w:type="spellEnd"/>
            <w:r w:rsidR="00722A3B">
              <w:rPr>
                <w:sz w:val="22"/>
                <w:szCs w:val="22"/>
              </w:rPr>
              <w:t xml:space="preserve"> </w:t>
            </w:r>
            <w:proofErr w:type="spellStart"/>
            <w:r w:rsidR="00722A3B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3E1FF4" w:rsidRPr="00830595" w14:paraId="69932E80" w14:textId="77777777" w:rsidTr="007A27F1">
        <w:tc>
          <w:tcPr>
            <w:tcW w:w="4668" w:type="dxa"/>
          </w:tcPr>
          <w:p w14:paraId="33A046C8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lastRenderedPageBreak/>
              <w:t>ILLEGAL</w:t>
            </w:r>
          </w:p>
        </w:tc>
        <w:tc>
          <w:tcPr>
            <w:tcW w:w="4669" w:type="dxa"/>
          </w:tcPr>
          <w:p w14:paraId="26C83482" w14:textId="6B2B5238" w:rsidR="003E1FF4" w:rsidRPr="00830595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</w:t>
            </w:r>
            <w:r w:rsidR="00A800B0">
              <w:rPr>
                <w:sz w:val="22"/>
                <w:szCs w:val="22"/>
              </w:rPr>
              <w:t xml:space="preserve">n </w:t>
            </w:r>
            <w:proofErr w:type="spellStart"/>
            <w:r w:rsidR="00A800B0">
              <w:rPr>
                <w:sz w:val="22"/>
                <w:szCs w:val="22"/>
              </w:rPr>
              <w:t>hóa</w:t>
            </w:r>
            <w:proofErr w:type="spellEnd"/>
            <w:r w:rsidR="00A800B0">
              <w:rPr>
                <w:sz w:val="22"/>
                <w:szCs w:val="22"/>
              </w:rPr>
              <w:t xml:space="preserve"> </w:t>
            </w:r>
            <w:proofErr w:type="spellStart"/>
            <w:r w:rsidR="00A800B0"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3E1FF4" w:rsidRPr="00F803DB" w14:paraId="29851D8D" w14:textId="77777777" w:rsidTr="007A27F1">
        <w:tc>
          <w:tcPr>
            <w:tcW w:w="4668" w:type="dxa"/>
          </w:tcPr>
          <w:p w14:paraId="4E6BC515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77495A4" w14:textId="77777777" w:rsidR="003E1FF4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6E9D7457" w14:textId="77777777" w:rsidR="003E1FF4" w:rsidRPr="00F803DB" w:rsidRDefault="003E1FF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</w:tc>
      </w:tr>
    </w:tbl>
    <w:p w14:paraId="0969A468" w14:textId="77777777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3E3ED6A7" w14:textId="639B42F4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</w:p>
    <w:p w14:paraId="566485F9" w14:textId="115F3339" w:rsidR="00533129" w:rsidRDefault="00533129" w:rsidP="00533129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QUẢN LÝ HÓA ĐƠN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533129" w:rsidRPr="00F803DB" w14:paraId="088F6868" w14:textId="77777777" w:rsidTr="007A27F1">
        <w:tc>
          <w:tcPr>
            <w:tcW w:w="4668" w:type="dxa"/>
          </w:tcPr>
          <w:p w14:paraId="0BBD8795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071A7A" w14:textId="064A1741" w:rsidR="00533129" w:rsidRPr="00F803DB" w:rsidRDefault="001A3C0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</w:p>
        </w:tc>
      </w:tr>
      <w:tr w:rsidR="00533129" w:rsidRPr="00F803DB" w14:paraId="5415FD65" w14:textId="77777777" w:rsidTr="007A27F1">
        <w:tc>
          <w:tcPr>
            <w:tcW w:w="4668" w:type="dxa"/>
          </w:tcPr>
          <w:p w14:paraId="00A506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32286E23" w14:textId="6E1A8CEE" w:rsidR="00533129" w:rsidRPr="00F803DB" w:rsidRDefault="00533129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533129" w:rsidRPr="00F803DB" w14:paraId="6E3781A9" w14:textId="77777777" w:rsidTr="007A27F1">
        <w:tc>
          <w:tcPr>
            <w:tcW w:w="4668" w:type="dxa"/>
          </w:tcPr>
          <w:p w14:paraId="6AA6ECD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69C0B5F0" w14:textId="1C93B811" w:rsidR="00533129" w:rsidRPr="009D7823" w:rsidRDefault="00533129" w:rsidP="00196CAD">
            <w:pPr>
              <w:tabs>
                <w:tab w:val="left" w:pos="567"/>
              </w:tabs>
              <w:spacing w:line="36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Khi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cần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kiểm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lại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thì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chủ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cửa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hàng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vào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giao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diện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quản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="00196CAD">
              <w:rPr>
                <w:sz w:val="22"/>
                <w:szCs w:val="22"/>
              </w:rPr>
              <w:t>đơn,khi</w:t>
            </w:r>
            <w:proofErr w:type="spellEnd"/>
            <w:proofErr w:type="gram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đó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sẽ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hiển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thị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các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thông</w:t>
            </w:r>
            <w:proofErr w:type="spellEnd"/>
            <w:r w:rsidR="00196CAD">
              <w:rPr>
                <w:sz w:val="22"/>
                <w:szCs w:val="22"/>
              </w:rPr>
              <w:t xml:space="preserve"> tin </w:t>
            </w:r>
            <w:proofErr w:type="spellStart"/>
            <w:r w:rsidR="00196CAD">
              <w:rPr>
                <w:sz w:val="22"/>
                <w:szCs w:val="22"/>
              </w:rPr>
              <w:t>hóa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đơn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đã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được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lưu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trong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dữ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liệu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của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hệ</w:t>
            </w:r>
            <w:proofErr w:type="spellEnd"/>
            <w:r w:rsidR="00196CAD">
              <w:rPr>
                <w:sz w:val="22"/>
                <w:szCs w:val="22"/>
              </w:rPr>
              <w:t xml:space="preserve"> </w:t>
            </w:r>
            <w:proofErr w:type="spellStart"/>
            <w:r w:rsidR="00196CAD">
              <w:rPr>
                <w:sz w:val="22"/>
                <w:szCs w:val="22"/>
              </w:rPr>
              <w:t>thống</w:t>
            </w:r>
            <w:proofErr w:type="spellEnd"/>
            <w:r w:rsidRPr="005805CF">
              <w:rPr>
                <w:sz w:val="22"/>
                <w:szCs w:val="22"/>
              </w:rPr>
              <w:t>.</w:t>
            </w:r>
          </w:p>
          <w:p w14:paraId="2110AB21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9D7823">
              <w:rPr>
                <w:sz w:val="22"/>
                <w:szCs w:val="22"/>
              </w:rPr>
              <w:t>muốn</w:t>
            </w:r>
            <w:proofErr w:type="spellEnd"/>
            <w:r w:rsidRPr="009D7823">
              <w:rPr>
                <w:sz w:val="22"/>
                <w:szCs w:val="22"/>
              </w:rPr>
              <w:t xml:space="preserve"> ”</w:t>
            </w:r>
            <w:proofErr w:type="gram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”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khi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load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lại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dùng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có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thể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tin.</w:t>
            </w:r>
          </w:p>
          <w:p w14:paraId="1781DCE5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Tương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tự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như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vậy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chức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năng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Xoá</w:t>
            </w:r>
            <w:proofErr w:type="spellEnd"/>
            <w:r w:rsidRPr="009D7823">
              <w:rPr>
                <w:sz w:val="22"/>
                <w:szCs w:val="22"/>
              </w:rPr>
              <w:t xml:space="preserve">” ta </w:t>
            </w:r>
            <w:proofErr w:type="spellStart"/>
            <w:r w:rsidRPr="009D7823">
              <w:rPr>
                <w:sz w:val="22"/>
                <w:szCs w:val="22"/>
              </w:rPr>
              <w:t>chỉ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chọn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cần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trên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vào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xóa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được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thông</w:t>
            </w:r>
            <w:proofErr w:type="spellEnd"/>
            <w:r w:rsidRPr="009D7823">
              <w:rPr>
                <w:sz w:val="22"/>
                <w:szCs w:val="22"/>
              </w:rPr>
              <w:t xml:space="preserve"> tin </w:t>
            </w:r>
            <w:proofErr w:type="spellStart"/>
            <w:r w:rsidRPr="009D7823">
              <w:rPr>
                <w:sz w:val="22"/>
                <w:szCs w:val="22"/>
              </w:rPr>
              <w:t>của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đó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  <w:p w14:paraId="6C03F0BD" w14:textId="77777777" w:rsidR="00533129" w:rsidRPr="009D7823" w:rsidRDefault="00533129" w:rsidP="007A27F1">
            <w:pPr>
              <w:tabs>
                <w:tab w:val="left" w:pos="567"/>
              </w:tabs>
              <w:spacing w:line="360" w:lineRule="auto"/>
              <w:jc w:val="both"/>
              <w:rPr>
                <w:sz w:val="22"/>
                <w:szCs w:val="22"/>
              </w:rPr>
            </w:pPr>
            <w:proofErr w:type="spellStart"/>
            <w:r w:rsidRPr="009D7823">
              <w:rPr>
                <w:sz w:val="22"/>
                <w:szCs w:val="22"/>
              </w:rPr>
              <w:t>Nếu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sử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dụng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nhấn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nút</w:t>
            </w:r>
            <w:proofErr w:type="spellEnd"/>
            <w:r w:rsidRPr="009D7823">
              <w:rPr>
                <w:sz w:val="22"/>
                <w:szCs w:val="22"/>
              </w:rPr>
              <w:t xml:space="preserve"> “</w:t>
            </w:r>
            <w:proofErr w:type="spellStart"/>
            <w:r w:rsidRPr="009D7823">
              <w:rPr>
                <w:sz w:val="22"/>
                <w:szCs w:val="22"/>
              </w:rPr>
              <w:t>Làm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” </w:t>
            </w:r>
            <w:proofErr w:type="spellStart"/>
            <w:r w:rsidRPr="009D7823">
              <w:rPr>
                <w:sz w:val="22"/>
                <w:szCs w:val="22"/>
              </w:rPr>
              <w:t>thì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toàn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bộ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các</w:t>
            </w:r>
            <w:proofErr w:type="spellEnd"/>
            <w:r w:rsidRPr="009D7823">
              <w:rPr>
                <w:sz w:val="22"/>
                <w:szCs w:val="22"/>
              </w:rPr>
              <w:t xml:space="preserve"> ô textbox </w:t>
            </w:r>
            <w:proofErr w:type="spellStart"/>
            <w:r w:rsidRPr="009D7823">
              <w:rPr>
                <w:sz w:val="22"/>
                <w:szCs w:val="22"/>
              </w:rPr>
              <w:t>sẽ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trở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về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rỗng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cho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phép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người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quản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lý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nhập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mới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một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hóa</w:t>
            </w:r>
            <w:proofErr w:type="spellEnd"/>
            <w:r w:rsidRPr="009D7823">
              <w:rPr>
                <w:sz w:val="22"/>
                <w:szCs w:val="22"/>
              </w:rPr>
              <w:t xml:space="preserve"> </w:t>
            </w:r>
            <w:proofErr w:type="spellStart"/>
            <w:r w:rsidRPr="009D7823">
              <w:rPr>
                <w:sz w:val="22"/>
                <w:szCs w:val="22"/>
              </w:rPr>
              <w:t>đơn</w:t>
            </w:r>
            <w:proofErr w:type="spellEnd"/>
            <w:r w:rsidRPr="009D7823">
              <w:rPr>
                <w:sz w:val="22"/>
                <w:szCs w:val="22"/>
              </w:rPr>
              <w:t>.</w:t>
            </w:r>
          </w:p>
        </w:tc>
      </w:tr>
      <w:tr w:rsidR="00533129" w:rsidRPr="00830595" w14:paraId="4D2AB86F" w14:textId="77777777" w:rsidTr="007A27F1">
        <w:tc>
          <w:tcPr>
            <w:tcW w:w="4668" w:type="dxa"/>
          </w:tcPr>
          <w:p w14:paraId="62762C19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6A86B716" w14:textId="7BE89125" w:rsidR="00533129" w:rsidRPr="00830595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sửa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một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hóa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đơn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nào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đó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sai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 </w:t>
            </w:r>
            <w:proofErr w:type="spellStart"/>
            <w:r w:rsidR="003E55A2">
              <w:rPr>
                <w:sz w:val="22"/>
                <w:szCs w:val="22"/>
              </w:rPr>
              <w:t>hoặc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không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nhập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đầy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đủ</w:t>
            </w:r>
            <w:proofErr w:type="spellEnd"/>
            <w:r w:rsidR="003E55A2">
              <w:rPr>
                <w:sz w:val="22"/>
                <w:szCs w:val="22"/>
              </w:rPr>
              <w:t xml:space="preserve"> </w:t>
            </w:r>
            <w:proofErr w:type="spellStart"/>
            <w:r w:rsidR="003E55A2">
              <w:rPr>
                <w:sz w:val="22"/>
                <w:szCs w:val="22"/>
              </w:rPr>
              <w:t>thông</w:t>
            </w:r>
            <w:proofErr w:type="spellEnd"/>
            <w:r w:rsidR="003E55A2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  <w:tr w:rsidR="00533129" w:rsidRPr="00F803DB" w14:paraId="6BE050D3" w14:textId="77777777" w:rsidTr="007A27F1">
        <w:tc>
          <w:tcPr>
            <w:tcW w:w="4668" w:type="dxa"/>
          </w:tcPr>
          <w:p w14:paraId="7AF2544F" w14:textId="77777777" w:rsidR="00533129" w:rsidRPr="00F803DB" w:rsidRDefault="00533129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D9960AC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sót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liệu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35F39B71" w14:textId="77777777" w:rsidR="00533129" w:rsidRDefault="0053312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sai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lastRenderedPageBreak/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tin.</w:t>
            </w:r>
          </w:p>
          <w:p w14:paraId="401E77A2" w14:textId="0C2D0385" w:rsidR="00224774" w:rsidRPr="00F803DB" w:rsidRDefault="00224774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thiếu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báo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lỗi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đầy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đủ</w:t>
            </w:r>
            <w:proofErr w:type="spellEnd"/>
            <w:r w:rsidR="00415C8A">
              <w:rPr>
                <w:sz w:val="22"/>
                <w:szCs w:val="22"/>
              </w:rPr>
              <w:t xml:space="preserve"> </w:t>
            </w:r>
            <w:proofErr w:type="spellStart"/>
            <w:r w:rsidR="00415C8A">
              <w:rPr>
                <w:sz w:val="22"/>
                <w:szCs w:val="22"/>
              </w:rPr>
              <w:t>thông</w:t>
            </w:r>
            <w:proofErr w:type="spellEnd"/>
            <w:r w:rsidR="00415C8A">
              <w:rPr>
                <w:sz w:val="22"/>
                <w:szCs w:val="22"/>
              </w:rPr>
              <w:t xml:space="preserve"> tin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510F59A9" w14:textId="0A9490F0" w:rsidR="004121C1" w:rsidRDefault="00F764B2" w:rsidP="004121C1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>TÌM KIẾM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121C1" w:rsidRPr="00F803DB" w14:paraId="537D806A" w14:textId="77777777" w:rsidTr="007A27F1">
        <w:tc>
          <w:tcPr>
            <w:tcW w:w="4668" w:type="dxa"/>
          </w:tcPr>
          <w:p w14:paraId="54EF7858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1E89A8B" w14:textId="17A2FBB5" w:rsidR="004121C1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</w:p>
        </w:tc>
      </w:tr>
      <w:tr w:rsidR="004121C1" w:rsidRPr="00F803DB" w14:paraId="523B8F33" w14:textId="77777777" w:rsidTr="007A27F1">
        <w:tc>
          <w:tcPr>
            <w:tcW w:w="4668" w:type="dxa"/>
          </w:tcPr>
          <w:p w14:paraId="10B44C03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0864CBC6" w14:textId="77777777" w:rsidR="004121C1" w:rsidRDefault="004121C1" w:rsidP="007A27F1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  <w:p w14:paraId="6FD4CFFA" w14:textId="3653A958" w:rsidR="000038B7" w:rsidRPr="00F803DB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</w:tr>
      <w:tr w:rsidR="004121C1" w:rsidRPr="00F803DB" w14:paraId="744B0E70" w14:textId="77777777" w:rsidTr="007A27F1">
        <w:tc>
          <w:tcPr>
            <w:tcW w:w="4668" w:type="dxa"/>
          </w:tcPr>
          <w:p w14:paraId="51F16839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D280B6D" w14:textId="65B10169" w:rsidR="004121C1" w:rsidRPr="000038B7" w:rsidRDefault="000038B7" w:rsidP="000038B7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 w:rsidRPr="00DE2499">
              <w:rPr>
                <w:sz w:val="22"/>
                <w:szCs w:val="22"/>
              </w:rPr>
              <w:t>Người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dùng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nhập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="004608A7" w:rsidRPr="00DE2499">
              <w:rPr>
                <w:sz w:val="22"/>
                <w:szCs w:val="22"/>
              </w:rPr>
              <w:t>sản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phẩm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cần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="004608A7" w:rsidRPr="00DE2499">
              <w:rPr>
                <w:sz w:val="22"/>
                <w:szCs w:val="22"/>
              </w:rPr>
              <w:t>tìm</w:t>
            </w:r>
            <w:proofErr w:type="spellEnd"/>
            <w:r w:rsidR="004608A7"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vào</w:t>
            </w:r>
            <w:proofErr w:type="spellEnd"/>
            <w:r w:rsidRPr="00DE2499">
              <w:rPr>
                <w:sz w:val="22"/>
                <w:szCs w:val="22"/>
              </w:rPr>
              <w:t xml:space="preserve"> ô textbox </w:t>
            </w:r>
            <w:proofErr w:type="spellStart"/>
            <w:r w:rsidRPr="00DE2499">
              <w:rPr>
                <w:sz w:val="22"/>
                <w:szCs w:val="22"/>
              </w:rPr>
              <w:t>thì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hệ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thống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sẽ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lên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thông</w:t>
            </w:r>
            <w:proofErr w:type="spellEnd"/>
            <w:r w:rsidRPr="00DE2499">
              <w:rPr>
                <w:sz w:val="22"/>
                <w:szCs w:val="22"/>
              </w:rPr>
              <w:t xml:space="preserve"> tin </w:t>
            </w:r>
            <w:proofErr w:type="spellStart"/>
            <w:r w:rsidRPr="00DE2499">
              <w:rPr>
                <w:sz w:val="22"/>
                <w:szCs w:val="22"/>
              </w:rPr>
              <w:t>mà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cần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hiện</w:t>
            </w:r>
            <w:proofErr w:type="spellEnd"/>
            <w:r w:rsidRPr="00DE2499">
              <w:rPr>
                <w:sz w:val="22"/>
                <w:szCs w:val="22"/>
              </w:rPr>
              <w:t xml:space="preserve"> </w:t>
            </w:r>
            <w:proofErr w:type="spellStart"/>
            <w:r w:rsidRPr="00DE2499">
              <w:rPr>
                <w:sz w:val="22"/>
                <w:szCs w:val="22"/>
              </w:rPr>
              <w:t>thị</w:t>
            </w:r>
            <w:proofErr w:type="spellEnd"/>
            <w:r w:rsidRPr="00DE2499">
              <w:rPr>
                <w:sz w:val="22"/>
                <w:szCs w:val="22"/>
              </w:rPr>
              <w:t>.</w:t>
            </w:r>
          </w:p>
        </w:tc>
      </w:tr>
      <w:tr w:rsidR="004121C1" w:rsidRPr="00830595" w14:paraId="5DF5BD27" w14:textId="77777777" w:rsidTr="007A27F1">
        <w:tc>
          <w:tcPr>
            <w:tcW w:w="4668" w:type="dxa"/>
          </w:tcPr>
          <w:p w14:paraId="7E75E794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0C421394" w14:textId="3D60BD3B" w:rsidR="004121C1" w:rsidRPr="00830595" w:rsidRDefault="004121C1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nhập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sai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hoặc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thông</w:t>
            </w:r>
            <w:proofErr w:type="spellEnd"/>
            <w:r w:rsidR="000038B7">
              <w:rPr>
                <w:sz w:val="22"/>
                <w:szCs w:val="22"/>
              </w:rPr>
              <w:t xml:space="preserve"> tin </w:t>
            </w:r>
            <w:proofErr w:type="spellStart"/>
            <w:r w:rsidR="000038B7">
              <w:rPr>
                <w:sz w:val="22"/>
                <w:szCs w:val="22"/>
              </w:rPr>
              <w:t>không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tồn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tại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trong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hệ</w:t>
            </w:r>
            <w:proofErr w:type="spellEnd"/>
            <w:r w:rsidR="000038B7">
              <w:rPr>
                <w:sz w:val="22"/>
                <w:szCs w:val="22"/>
              </w:rPr>
              <w:t xml:space="preserve"> </w:t>
            </w:r>
            <w:proofErr w:type="spellStart"/>
            <w:r w:rsidR="000038B7">
              <w:rPr>
                <w:sz w:val="22"/>
                <w:szCs w:val="22"/>
              </w:rPr>
              <w:t>thống</w:t>
            </w:r>
            <w:proofErr w:type="spellEnd"/>
            <w:r w:rsidR="000038B7">
              <w:rPr>
                <w:sz w:val="22"/>
                <w:szCs w:val="22"/>
              </w:rPr>
              <w:t>.</w:t>
            </w:r>
          </w:p>
        </w:tc>
      </w:tr>
      <w:tr w:rsidR="004121C1" w:rsidRPr="000038B7" w14:paraId="55F93040" w14:textId="77777777" w:rsidTr="007A27F1">
        <w:tc>
          <w:tcPr>
            <w:tcW w:w="4668" w:type="dxa"/>
          </w:tcPr>
          <w:p w14:paraId="37665756" w14:textId="77777777" w:rsidR="004121C1" w:rsidRPr="00F803DB" w:rsidRDefault="004121C1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33E3F2FB" w14:textId="77777777" w:rsidR="000038B7" w:rsidRDefault="000038B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kiếm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5B5138B4" w14:textId="060A7500" w:rsidR="000038B7" w:rsidRPr="000038B7" w:rsidRDefault="000038B7" w:rsidP="007A27F1">
            <w:pPr>
              <w:rPr>
                <w:sz w:val="22"/>
                <w:szCs w:val="22"/>
              </w:rPr>
            </w:pPr>
            <w:proofErr w:type="spellStart"/>
            <w:r w:rsidRPr="000038B7">
              <w:rPr>
                <w:sz w:val="22"/>
                <w:szCs w:val="22"/>
              </w:rPr>
              <w:t>Người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dùng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nhập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sai</w:t>
            </w:r>
            <w:proofErr w:type="spellEnd"/>
            <w:r w:rsidRPr="000038B7">
              <w:rPr>
                <w:sz w:val="22"/>
                <w:szCs w:val="22"/>
              </w:rPr>
              <w:t xml:space="preserve"> </w:t>
            </w:r>
            <w:proofErr w:type="spellStart"/>
            <w:r w:rsidRPr="000038B7">
              <w:rPr>
                <w:sz w:val="22"/>
                <w:szCs w:val="22"/>
              </w:rPr>
              <w:t>th</w:t>
            </w:r>
            <w:r>
              <w:rPr>
                <w:sz w:val="22"/>
                <w:szCs w:val="22"/>
              </w:rPr>
              <w:t>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hoặc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tồn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ra </w:t>
            </w:r>
            <w:proofErr w:type="spellStart"/>
            <w:r>
              <w:rPr>
                <w:sz w:val="22"/>
                <w:szCs w:val="22"/>
              </w:rPr>
              <w:t>kết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tìm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thấy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604869C" w14:textId="66ACDFE4" w:rsidR="00125138" w:rsidRPr="000038B7" w:rsidRDefault="00125138" w:rsidP="00C61B9C">
      <w:pPr>
        <w:pStyle w:val="Nidungvnbn"/>
        <w:ind w:firstLine="0"/>
        <w:rPr>
          <w:rFonts w:eastAsiaTheme="minorEastAsia"/>
          <w:b/>
          <w:lang w:eastAsia="ja-JP"/>
        </w:rPr>
      </w:pPr>
    </w:p>
    <w:p w14:paraId="660A3E63" w14:textId="394C62C5" w:rsidR="004608A7" w:rsidRDefault="00DE2499" w:rsidP="004608A7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YÊU CẦU ĐƠN HÀNG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4608A7" w:rsidRPr="00F803DB" w14:paraId="3078046A" w14:textId="77777777" w:rsidTr="007A27F1">
        <w:tc>
          <w:tcPr>
            <w:tcW w:w="4668" w:type="dxa"/>
          </w:tcPr>
          <w:p w14:paraId="32085786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05127751" w14:textId="1B9134B0" w:rsidR="004608A7" w:rsidRPr="00F803DB" w:rsidRDefault="00DE2499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Yêu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cầu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30D76EDF" w14:textId="77777777" w:rsidTr="007A27F1">
        <w:tc>
          <w:tcPr>
            <w:tcW w:w="4668" w:type="dxa"/>
          </w:tcPr>
          <w:p w14:paraId="074E33DF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5A3EA89D" w14:textId="5143F9BC" w:rsidR="004608A7" w:rsidRPr="00F803DB" w:rsidRDefault="00C72CFE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</w:p>
        </w:tc>
      </w:tr>
      <w:tr w:rsidR="004608A7" w:rsidRPr="00F803DB" w14:paraId="0CCA5833" w14:textId="77777777" w:rsidTr="007A27F1">
        <w:tc>
          <w:tcPr>
            <w:tcW w:w="4668" w:type="dxa"/>
          </w:tcPr>
          <w:p w14:paraId="53C520B3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16AD2A22" w14:textId="77777777" w:rsidR="004608A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nhưng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cung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cấp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yêu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hệ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thống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6945F63E" w14:textId="77777777" w:rsidR="00C72CFE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Khi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có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lực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  <w:p w14:paraId="4C845C00" w14:textId="125010BC" w:rsidR="00C72CFE" w:rsidRPr="000038B7" w:rsidRDefault="00C72CFE" w:rsidP="007A27F1">
            <w:pPr>
              <w:tabs>
                <w:tab w:val="left" w:pos="567"/>
              </w:tabs>
              <w:spacing w:line="360" w:lineRule="auto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Nếu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khách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thì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quản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sẽ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xem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xét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để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hủy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đơn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>.</w:t>
            </w:r>
          </w:p>
        </w:tc>
      </w:tr>
      <w:tr w:rsidR="004608A7" w:rsidRPr="00830595" w14:paraId="68EE527A" w14:textId="77777777" w:rsidTr="007A27F1">
        <w:tc>
          <w:tcPr>
            <w:tcW w:w="4668" w:type="dxa"/>
          </w:tcPr>
          <w:p w14:paraId="49A65B18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40F1DB42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0E0174E6" w14:textId="6DBE77F2" w:rsidR="00907B47" w:rsidRPr="00830595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4608A7" w:rsidRPr="000038B7" w14:paraId="0295BF35" w14:textId="77777777" w:rsidTr="007A27F1">
        <w:tc>
          <w:tcPr>
            <w:tcW w:w="4668" w:type="dxa"/>
          </w:tcPr>
          <w:p w14:paraId="19DEF1A2" w14:textId="77777777" w:rsidR="004608A7" w:rsidRPr="00F803DB" w:rsidRDefault="004608A7" w:rsidP="007A27F1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18E88921" w14:textId="5769CE42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vào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thống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7F64C01B" w14:textId="77777777" w:rsidR="004608A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trình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hệ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chọn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thì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>.</w:t>
            </w:r>
          </w:p>
          <w:p w14:paraId="2BE17016" w14:textId="4F902999" w:rsidR="00907B47" w:rsidRPr="000038B7" w:rsidRDefault="00907B47" w:rsidP="007A27F1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Khách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phẩm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nhưng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muốn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xem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xét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cho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hủy</w:t>
            </w:r>
            <w:proofErr w:type="spellEnd"/>
            <w:r>
              <w:rPr>
                <w:sz w:val="22"/>
                <w:szCs w:val="22"/>
              </w:rPr>
              <w:t xml:space="preserve"> hay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370E9737" w14:textId="77777777" w:rsidR="00C61B9C" w:rsidRPr="000038B7" w:rsidRDefault="00C61B9C" w:rsidP="00C61B9C">
      <w:pPr>
        <w:pStyle w:val="Nidungvnbn"/>
        <w:rPr>
          <w:rFonts w:eastAsiaTheme="minorEastAsia"/>
          <w:b/>
          <w:lang w:eastAsia="ja-JP"/>
        </w:rPr>
      </w:pPr>
    </w:p>
    <w:p w14:paraId="28DA931C" w14:textId="4E98775E" w:rsidR="006E2554" w:rsidRDefault="006E2554" w:rsidP="006E2554">
      <w:pPr>
        <w:pStyle w:val="Nidungvnbn"/>
        <w:ind w:firstLine="0"/>
        <w:jc w:val="left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t>T</w:t>
      </w:r>
      <w:r w:rsidR="000C5EF9">
        <w:rPr>
          <w:rFonts w:eastAsiaTheme="minorEastAsia"/>
          <w:b/>
          <w:lang w:eastAsia="ja-JP"/>
        </w:rPr>
        <w:t>HỐNG KÊ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4668"/>
        <w:gridCol w:w="4669"/>
      </w:tblGrid>
      <w:tr w:rsidR="006E2554" w:rsidRPr="00F803DB" w14:paraId="09147553" w14:textId="77777777" w:rsidTr="00C73459">
        <w:tc>
          <w:tcPr>
            <w:tcW w:w="4668" w:type="dxa"/>
          </w:tcPr>
          <w:p w14:paraId="644A6D7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USE CASE NAME</w:t>
            </w:r>
          </w:p>
        </w:tc>
        <w:tc>
          <w:tcPr>
            <w:tcW w:w="4669" w:type="dxa"/>
          </w:tcPr>
          <w:p w14:paraId="16565556" w14:textId="37533780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</w:t>
            </w:r>
            <w:r w:rsidR="00DA0BE7">
              <w:rPr>
                <w:sz w:val="22"/>
                <w:szCs w:val="22"/>
              </w:rPr>
              <w:t>hống</w:t>
            </w:r>
            <w:proofErr w:type="spellEnd"/>
            <w:r w:rsidR="00DA0BE7">
              <w:rPr>
                <w:sz w:val="22"/>
                <w:szCs w:val="22"/>
              </w:rPr>
              <w:t xml:space="preserve"> </w:t>
            </w:r>
            <w:proofErr w:type="spellStart"/>
            <w:r w:rsidR="00DA0BE7">
              <w:rPr>
                <w:sz w:val="22"/>
                <w:szCs w:val="22"/>
              </w:rPr>
              <w:t>kê</w:t>
            </w:r>
            <w:proofErr w:type="spellEnd"/>
          </w:p>
        </w:tc>
      </w:tr>
      <w:tr w:rsidR="006E2554" w:rsidRPr="00F803DB" w14:paraId="051D07FC" w14:textId="77777777" w:rsidTr="00C73459">
        <w:tc>
          <w:tcPr>
            <w:tcW w:w="4668" w:type="dxa"/>
          </w:tcPr>
          <w:p w14:paraId="70E5A3A7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ACTOR</w:t>
            </w:r>
          </w:p>
        </w:tc>
        <w:tc>
          <w:tcPr>
            <w:tcW w:w="4669" w:type="dxa"/>
          </w:tcPr>
          <w:p w14:paraId="64394BC7" w14:textId="74719A71" w:rsidR="006E2554" w:rsidRPr="00F803DB" w:rsidRDefault="006E2554" w:rsidP="00C73459">
            <w:pPr>
              <w:rPr>
                <w:sz w:val="22"/>
                <w:szCs w:val="22"/>
              </w:rPr>
            </w:pPr>
            <w:proofErr w:type="spellStart"/>
            <w:r w:rsidRPr="00F803DB">
              <w:rPr>
                <w:sz w:val="22"/>
                <w:szCs w:val="22"/>
              </w:rPr>
              <w:t>Chủ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cửa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  <w:proofErr w:type="spellStart"/>
            <w:r w:rsidRPr="00F803DB">
              <w:rPr>
                <w:sz w:val="22"/>
                <w:szCs w:val="22"/>
              </w:rPr>
              <w:t>hàng</w:t>
            </w:r>
            <w:proofErr w:type="spellEnd"/>
            <w:r w:rsidRPr="00F803DB">
              <w:rPr>
                <w:sz w:val="22"/>
                <w:szCs w:val="22"/>
              </w:rPr>
              <w:t xml:space="preserve"> </w:t>
            </w:r>
          </w:p>
        </w:tc>
      </w:tr>
      <w:tr w:rsidR="006E2554" w:rsidRPr="00F803DB" w14:paraId="623B0154" w14:textId="77777777" w:rsidTr="00C73459">
        <w:tc>
          <w:tcPr>
            <w:tcW w:w="4668" w:type="dxa"/>
          </w:tcPr>
          <w:p w14:paraId="45C7F73C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DESCRIBE</w:t>
            </w:r>
          </w:p>
        </w:tc>
        <w:tc>
          <w:tcPr>
            <w:tcW w:w="4669" w:type="dxa"/>
          </w:tcPr>
          <w:p w14:paraId="2364847A" w14:textId="08156FF9" w:rsidR="006E2554" w:rsidRPr="000038B7" w:rsidRDefault="003271F7" w:rsidP="003271F7">
            <w:pPr>
              <w:tabs>
                <w:tab w:val="left" w:pos="567"/>
              </w:tabs>
              <w:spacing w:line="360" w:lineRule="auto"/>
              <w:jc w:val="both"/>
              <w:rPr>
                <w:sz w:val="26"/>
                <w:szCs w:val="26"/>
              </w:rPr>
            </w:pPr>
            <w:proofErr w:type="spellStart"/>
            <w:r w:rsidRPr="00DB4150">
              <w:rPr>
                <w:sz w:val="26"/>
                <w:szCs w:val="26"/>
              </w:rPr>
              <w:t>Người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quản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nhập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thời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gian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vào</w:t>
            </w:r>
            <w:proofErr w:type="spellEnd"/>
            <w:r w:rsidRPr="00DB4150">
              <w:rPr>
                <w:sz w:val="26"/>
                <w:szCs w:val="26"/>
              </w:rPr>
              <w:t xml:space="preserve"> ô textbox </w:t>
            </w:r>
            <w:proofErr w:type="spellStart"/>
            <w:r w:rsidRPr="00DB4150">
              <w:rPr>
                <w:sz w:val="26"/>
                <w:szCs w:val="26"/>
              </w:rPr>
              <w:t>thì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datagrid</w:t>
            </w:r>
            <w:proofErr w:type="spellEnd"/>
            <w:r w:rsidRPr="00DB4150">
              <w:rPr>
                <w:sz w:val="26"/>
                <w:szCs w:val="26"/>
              </w:rPr>
              <w:t xml:space="preserve"> view </w:t>
            </w:r>
            <w:proofErr w:type="spellStart"/>
            <w:r w:rsidRPr="00DB4150">
              <w:rPr>
                <w:sz w:val="26"/>
                <w:szCs w:val="26"/>
              </w:rPr>
              <w:t>sẽ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hiện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lên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thông</w:t>
            </w:r>
            <w:proofErr w:type="spellEnd"/>
            <w:r w:rsidRPr="00DB4150">
              <w:rPr>
                <w:sz w:val="26"/>
                <w:szCs w:val="26"/>
              </w:rPr>
              <w:t xml:space="preserve"> tin </w:t>
            </w:r>
            <w:proofErr w:type="spellStart"/>
            <w:r w:rsidRPr="00DB4150">
              <w:rPr>
                <w:sz w:val="26"/>
                <w:szCs w:val="26"/>
              </w:rPr>
              <w:t>về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hóa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đơn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trong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tháng</w:t>
            </w:r>
            <w:proofErr w:type="spellEnd"/>
            <w:r w:rsidRPr="00DB4150">
              <w:rPr>
                <w:sz w:val="26"/>
                <w:szCs w:val="26"/>
              </w:rPr>
              <w:t xml:space="preserve"> </w:t>
            </w:r>
            <w:proofErr w:type="spellStart"/>
            <w:r w:rsidRPr="00DB4150">
              <w:rPr>
                <w:sz w:val="26"/>
                <w:szCs w:val="26"/>
              </w:rPr>
              <w:t>đó</w:t>
            </w:r>
            <w:proofErr w:type="spellEnd"/>
            <w:r w:rsidRPr="00DB4150">
              <w:rPr>
                <w:sz w:val="26"/>
                <w:szCs w:val="26"/>
              </w:rPr>
              <w:t>.</w:t>
            </w:r>
          </w:p>
        </w:tc>
      </w:tr>
      <w:tr w:rsidR="006E2554" w:rsidRPr="00830595" w14:paraId="05909A09" w14:textId="77777777" w:rsidTr="00C73459">
        <w:tc>
          <w:tcPr>
            <w:tcW w:w="4668" w:type="dxa"/>
          </w:tcPr>
          <w:p w14:paraId="0CAED886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ILLEGAL</w:t>
            </w:r>
          </w:p>
        </w:tc>
        <w:tc>
          <w:tcPr>
            <w:tcW w:w="4669" w:type="dxa"/>
          </w:tcPr>
          <w:p w14:paraId="2AB53A76" w14:textId="743D6ABF" w:rsidR="006E2554" w:rsidRPr="00830595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nếu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chủ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cửa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hàng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  <w:tr w:rsidR="006E2554" w:rsidRPr="000038B7" w14:paraId="4719DD25" w14:textId="77777777" w:rsidTr="00C73459">
        <w:tc>
          <w:tcPr>
            <w:tcW w:w="4668" w:type="dxa"/>
          </w:tcPr>
          <w:p w14:paraId="17720498" w14:textId="77777777" w:rsidR="006E2554" w:rsidRPr="00F803DB" w:rsidRDefault="006E2554" w:rsidP="00C73459">
            <w:pPr>
              <w:rPr>
                <w:sz w:val="22"/>
                <w:szCs w:val="22"/>
              </w:rPr>
            </w:pPr>
            <w:r w:rsidRPr="00F803DB">
              <w:rPr>
                <w:sz w:val="22"/>
                <w:szCs w:val="22"/>
              </w:rPr>
              <w:t>SCRIPT</w:t>
            </w:r>
          </w:p>
        </w:tc>
        <w:tc>
          <w:tcPr>
            <w:tcW w:w="4669" w:type="dxa"/>
          </w:tcPr>
          <w:p w14:paraId="0C26ECFA" w14:textId="74A88A9D" w:rsidR="006E2554" w:rsidRDefault="006E2554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đú</w:t>
            </w:r>
            <w:r w:rsidR="00AA64AF">
              <w:rPr>
                <w:sz w:val="22"/>
                <w:szCs w:val="22"/>
              </w:rPr>
              <w:t>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thời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gian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thì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hệ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sẽ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thống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kê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hóa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đơn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cho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chủ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cửa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hàng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biết</w:t>
            </w:r>
            <w:proofErr w:type="spellEnd"/>
            <w:r w:rsidR="00AA64AF">
              <w:rPr>
                <w:sz w:val="22"/>
                <w:szCs w:val="22"/>
              </w:rPr>
              <w:t xml:space="preserve"> </w:t>
            </w:r>
            <w:proofErr w:type="spellStart"/>
            <w:r w:rsidR="00AA64AF">
              <w:rPr>
                <w:sz w:val="22"/>
                <w:szCs w:val="22"/>
              </w:rPr>
              <w:t>được</w:t>
            </w:r>
            <w:proofErr w:type="spellEnd"/>
            <w:r w:rsidR="00AA64AF">
              <w:rPr>
                <w:sz w:val="22"/>
                <w:szCs w:val="22"/>
              </w:rPr>
              <w:t>.</w:t>
            </w:r>
          </w:p>
          <w:p w14:paraId="4C5DD74F" w14:textId="7CDA1B1C" w:rsidR="006E2554" w:rsidRPr="000038B7" w:rsidRDefault="00AA64AF" w:rsidP="00C73459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không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hiển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người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dùng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đã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xóa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thông</w:t>
            </w:r>
            <w:proofErr w:type="spellEnd"/>
            <w:r>
              <w:rPr>
                <w:sz w:val="22"/>
                <w:szCs w:val="22"/>
              </w:rPr>
              <w:t xml:space="preserve"> tin </w:t>
            </w:r>
            <w:proofErr w:type="spellStart"/>
            <w:r>
              <w:rPr>
                <w:sz w:val="22"/>
                <w:szCs w:val="22"/>
              </w:rPr>
              <w:t>hóa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đó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</w:tr>
    </w:tbl>
    <w:p w14:paraId="11162A23" w14:textId="1A5B414E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39E516D7" w14:textId="24AA173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C495C0B" w14:textId="155CDB47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654FEFF" w14:textId="25C74C10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9BDC9F7" w14:textId="30FA05DD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02BFAFCD" w14:textId="0EC80E03" w:rsidR="00125138" w:rsidRPr="000038B7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2BCE47F5" w14:textId="15AB37EF" w:rsidR="00125138" w:rsidRDefault="00125138" w:rsidP="0064189C">
      <w:pPr>
        <w:pStyle w:val="Nidungvnbn"/>
        <w:rPr>
          <w:rFonts w:eastAsiaTheme="minorEastAsia"/>
          <w:b/>
          <w:lang w:eastAsia="ja-JP"/>
        </w:rPr>
      </w:pPr>
    </w:p>
    <w:p w14:paraId="648D98EC" w14:textId="2730926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D6DCFF1" w14:textId="48CF0573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4910EFC2" w14:textId="29CABD4B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1CCBB96" w14:textId="064565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2F50CAB5" w14:textId="497D5FD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9D38084" w14:textId="71F642FC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0F74A121" w14:textId="085631E7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6DC52642" w14:textId="3F59ACC9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31EE8B7A" w14:textId="2769A6EE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</w:p>
    <w:p w14:paraId="1B35C99C" w14:textId="28EE496D" w:rsidR="00B9282E" w:rsidRDefault="00B9282E" w:rsidP="0064189C">
      <w:pPr>
        <w:pStyle w:val="Nidungvnbn"/>
        <w:rPr>
          <w:rFonts w:eastAsiaTheme="minorEastAsia"/>
          <w:b/>
          <w:lang w:eastAsia="ja-JP"/>
        </w:rPr>
      </w:pPr>
      <w:r>
        <w:rPr>
          <w:rFonts w:eastAsiaTheme="minorEastAsia"/>
          <w:b/>
          <w:lang w:eastAsia="ja-JP"/>
        </w:rPr>
        <w:lastRenderedPageBreak/>
        <w:t xml:space="preserve">CHƯƠNG </w:t>
      </w:r>
      <w:proofErr w:type="gramStart"/>
      <w:r>
        <w:rPr>
          <w:rFonts w:eastAsiaTheme="minorEastAsia"/>
          <w:b/>
          <w:lang w:eastAsia="ja-JP"/>
        </w:rPr>
        <w:t>3  -</w:t>
      </w:r>
      <w:proofErr w:type="gramEnd"/>
      <w:r>
        <w:rPr>
          <w:rFonts w:eastAsiaTheme="minorEastAsia"/>
          <w:b/>
          <w:lang w:eastAsia="ja-JP"/>
        </w:rPr>
        <w:t xml:space="preserve"> </w:t>
      </w:r>
      <w:r w:rsidR="003B72F0">
        <w:rPr>
          <w:rFonts w:eastAsiaTheme="minorEastAsia"/>
          <w:b/>
          <w:lang w:eastAsia="ja-JP"/>
        </w:rPr>
        <w:t>Design Document</w:t>
      </w:r>
    </w:p>
    <w:p w14:paraId="31DC723A" w14:textId="020D5703" w:rsidR="00B9282E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>1</w:t>
      </w:r>
      <w:r w:rsidR="000C0DE0">
        <w:rPr>
          <w:rFonts w:eastAsiaTheme="minorEastAsia"/>
          <w:bCs/>
          <w:lang w:eastAsia="ja-JP"/>
        </w:rPr>
        <w:t xml:space="preserve"> Class diagram</w:t>
      </w:r>
    </w:p>
    <w:p w14:paraId="38376BDF" w14:textId="6A9073B1" w:rsidR="003B72F0" w:rsidRPr="008544CA" w:rsidRDefault="003B72F0" w:rsidP="000C0DE0">
      <w:pPr>
        <w:pStyle w:val="Nidungvnbn"/>
        <w:jc w:val="left"/>
        <w:rPr>
          <w:rFonts w:eastAsiaTheme="minorEastAsia"/>
          <w:bCs/>
          <w:lang w:eastAsia="ja-JP"/>
        </w:rPr>
      </w:pPr>
      <w:r w:rsidRPr="008544CA">
        <w:rPr>
          <w:rFonts w:eastAsiaTheme="minorEastAsia"/>
          <w:bCs/>
          <w:lang w:eastAsia="ja-JP"/>
        </w:rPr>
        <w:t xml:space="preserve">2 </w:t>
      </w:r>
      <w:r w:rsidR="000C0DE0">
        <w:rPr>
          <w:rFonts w:eastAsiaTheme="minorEastAsia"/>
          <w:bCs/>
          <w:lang w:eastAsia="ja-JP"/>
        </w:rPr>
        <w:t>Activity and sequence diagram</w:t>
      </w:r>
    </w:p>
    <w:p w14:paraId="5A19C9E0" w14:textId="7E7FF3A1" w:rsidR="003B72F0" w:rsidRDefault="00DA2B33" w:rsidP="00DA2B33">
      <w:pPr>
        <w:pStyle w:val="Nidungvnbn"/>
        <w:jc w:val="left"/>
        <w:rPr>
          <w:rFonts w:eastAsiaTheme="minorEastAsia"/>
          <w:bCs/>
          <w:lang w:eastAsia="ja-JP"/>
        </w:rPr>
      </w:pPr>
      <w:r>
        <w:rPr>
          <w:rFonts w:eastAsiaTheme="minorEastAsia"/>
          <w:bCs/>
          <w:lang w:eastAsia="ja-JP"/>
        </w:rPr>
        <w:t>3 Entity Relationship Diagram.</w:t>
      </w:r>
    </w:p>
    <w:p w14:paraId="0DB25869" w14:textId="77777777" w:rsidR="00DA2B33" w:rsidRPr="00DA2B33" w:rsidRDefault="00DA2B33" w:rsidP="00DA2B33">
      <w:pPr>
        <w:pStyle w:val="Nidungvnbn"/>
        <w:jc w:val="left"/>
        <w:rPr>
          <w:rFonts w:eastAsiaTheme="minorEastAsia"/>
          <w:bCs/>
          <w:lang w:eastAsia="ja-JP"/>
        </w:rPr>
      </w:pPr>
    </w:p>
    <w:p w14:paraId="124F33C4" w14:textId="6CDB03B1" w:rsidR="006706CF" w:rsidRDefault="003B72F0" w:rsidP="006706CF">
      <w:pPr>
        <w:pStyle w:val="Nidungvnbn"/>
      </w:pPr>
      <w:r>
        <w:rPr>
          <w:rFonts w:eastAsiaTheme="minorEastAsia"/>
          <w:b/>
          <w:lang w:eastAsia="ja-JP"/>
        </w:rPr>
        <w:t xml:space="preserve">CHƯƠNG 4 - </w:t>
      </w:r>
      <w:r w:rsidR="006706CF" w:rsidRPr="006706CF">
        <w:rPr>
          <w:b/>
          <w:bCs/>
        </w:rPr>
        <w:t>REALIZE SOFTWARE.</w:t>
      </w:r>
    </w:p>
    <w:p w14:paraId="29299C9B" w14:textId="7FD5AEC2" w:rsidR="006706CF" w:rsidRDefault="006706CF" w:rsidP="000C0DE0">
      <w:pPr>
        <w:pStyle w:val="Nidungvnbn"/>
        <w:jc w:val="left"/>
      </w:pPr>
      <w:r w:rsidRPr="008544CA">
        <w:t>1</w:t>
      </w:r>
      <w:r w:rsidR="00203C8E" w:rsidRPr="008544CA">
        <w:t xml:space="preserve"> database</w:t>
      </w:r>
    </w:p>
    <w:p w14:paraId="439E34D3" w14:textId="43A43CF0" w:rsidR="000C0DE0" w:rsidRDefault="00A14CB2" w:rsidP="000C0DE0">
      <w:pPr>
        <w:pStyle w:val="Nidungvnbn"/>
        <w:jc w:val="left"/>
      </w:pPr>
      <w:r>
        <w:t>Data diagram:</w:t>
      </w:r>
    </w:p>
    <w:p w14:paraId="0EC28C65" w14:textId="4163FB8A" w:rsidR="00A14CB2" w:rsidRDefault="00A14CB2" w:rsidP="000C0DE0">
      <w:pPr>
        <w:pStyle w:val="Nidungvnbn"/>
        <w:jc w:val="left"/>
      </w:pPr>
      <w:r>
        <w:rPr>
          <w:noProof/>
        </w:rPr>
        <w:drawing>
          <wp:inline distT="0" distB="0" distL="0" distR="0" wp14:anchorId="6B52D78D" wp14:editId="29F39E4E">
            <wp:extent cx="5791835" cy="4041775"/>
            <wp:effectExtent l="0" t="0" r="0" b="0"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5BF24" w14:textId="2D906E01" w:rsidR="00AB049D" w:rsidRDefault="00AB049D" w:rsidP="000C0DE0">
      <w:pPr>
        <w:pStyle w:val="Nidungvnbn"/>
        <w:jc w:val="left"/>
      </w:pPr>
      <w:r>
        <w:t>Details of the tables:</w:t>
      </w:r>
    </w:p>
    <w:p w14:paraId="5D8AEA1A" w14:textId="3543DA76" w:rsidR="00871468" w:rsidRDefault="00871468" w:rsidP="004E1DFC">
      <w:pPr>
        <w:pStyle w:val="22"/>
        <w:ind w:left="0"/>
        <w:rPr>
          <w:color w:val="auto"/>
        </w:rPr>
      </w:pPr>
      <w:bookmarkStart w:id="5" w:name="_Toc280434823"/>
      <w:bookmarkStart w:id="6" w:name="_Toc280434982"/>
      <w:bookmarkStart w:id="7" w:name="_Toc280435133"/>
      <w:bookmarkStart w:id="8" w:name="_Toc280435290"/>
      <w:bookmarkStart w:id="9" w:name="_Toc280435896"/>
      <w:bookmarkStart w:id="10" w:name="_Toc280436531"/>
      <w:bookmarkStart w:id="11" w:name="_Toc280436688"/>
      <w:bookmarkStart w:id="12" w:name="_Toc280436839"/>
      <w:bookmarkStart w:id="13" w:name="_Toc280436996"/>
      <w:bookmarkStart w:id="14" w:name="_Toc280793230"/>
      <w:bookmarkStart w:id="15" w:name="_Toc359862294"/>
      <w:bookmarkStart w:id="16" w:name="_Toc359862919"/>
      <w:bookmarkStart w:id="17" w:name="_Toc359868215"/>
      <w:bookmarkStart w:id="18" w:name="_Toc359868527"/>
      <w:bookmarkStart w:id="19" w:name="_Toc389728932"/>
    </w:p>
    <w:p w14:paraId="0720B3BE" w14:textId="77777777" w:rsidR="00871468" w:rsidRDefault="00871468" w:rsidP="004E1DFC">
      <w:pPr>
        <w:pStyle w:val="22"/>
        <w:ind w:left="0"/>
        <w:rPr>
          <w:color w:val="auto"/>
        </w:rPr>
      </w:pPr>
    </w:p>
    <w:p w14:paraId="1B570FEB" w14:textId="41EA43AA" w:rsidR="001976AD" w:rsidRPr="00871468" w:rsidRDefault="004E1DFC" w:rsidP="00871468">
      <w:pPr>
        <w:pStyle w:val="KhngDncch"/>
      </w:pPr>
      <w:r>
        <w:t xml:space="preserve">   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Pr="00871468">
        <w:t xml:space="preserve">TABLE </w:t>
      </w:r>
      <w:proofErr w:type="spellStart"/>
      <w:r w:rsidRPr="00871468">
        <w:t>T</w:t>
      </w:r>
      <w:r w:rsidR="001976AD" w:rsidRPr="00871468">
        <w:t>h</w:t>
      </w:r>
      <w:r w:rsidRPr="00871468">
        <w:t>o</w:t>
      </w:r>
      <w:r w:rsidR="001976AD" w:rsidRPr="00871468">
        <w:t>ng</w:t>
      </w:r>
      <w:r w:rsidRPr="00871468">
        <w:t>T</w:t>
      </w:r>
      <w:r w:rsidR="001976AD" w:rsidRPr="00871468">
        <w:t>in</w:t>
      </w:r>
      <w:r w:rsidRPr="00871468">
        <w:t>Ma</w:t>
      </w:r>
      <w:r w:rsidR="001976AD" w:rsidRPr="00871468">
        <w:t>y</w:t>
      </w:r>
      <w:r w:rsidRPr="00871468">
        <w:t>Ti</w:t>
      </w:r>
      <w:r w:rsidR="001976AD" w:rsidRPr="00871468">
        <w:t>nh</w:t>
      </w:r>
      <w:bookmarkEnd w:id="19"/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82"/>
        <w:gridCol w:w="1753"/>
        <w:gridCol w:w="1390"/>
        <w:gridCol w:w="1603"/>
        <w:gridCol w:w="3125"/>
      </w:tblGrid>
      <w:tr w:rsidR="001976AD" w:rsidRPr="00DB4150" w14:paraId="04771E1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760A6E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094302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6AC518E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2659860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376827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4AC0895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8CA27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2E5C4C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390" w:type="dxa"/>
          </w:tcPr>
          <w:p w14:paraId="25E423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C38C9C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69A1F1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53280F9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56D1F93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5051CE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TenMT</w:t>
            </w:r>
            <w:proofErr w:type="spellEnd"/>
          </w:p>
        </w:tc>
        <w:tc>
          <w:tcPr>
            <w:tcW w:w="1390" w:type="dxa"/>
          </w:tcPr>
          <w:p w14:paraId="6D690E9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2611B9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126BF8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47478E6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2EB52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58B68A2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NCC</w:t>
            </w:r>
          </w:p>
        </w:tc>
        <w:tc>
          <w:tcPr>
            <w:tcW w:w="1390" w:type="dxa"/>
          </w:tcPr>
          <w:p w14:paraId="6DDF73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30546F9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324976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23F304D3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F2E57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4FD9633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390" w:type="dxa"/>
          </w:tcPr>
          <w:p w14:paraId="61C13C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4D28D8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32F60A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0BBF285E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3D0CDD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319A8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390" w:type="dxa"/>
          </w:tcPr>
          <w:p w14:paraId="109287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606BA1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</w:pPr>
          </w:p>
        </w:tc>
        <w:tc>
          <w:tcPr>
            <w:tcW w:w="3125" w:type="dxa"/>
          </w:tcPr>
          <w:p w14:paraId="1C1FD1C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</w:tbl>
    <w:p w14:paraId="3C0ADF1E" w14:textId="0581090F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81E5B4B" w14:textId="75DAAA80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bookmarkStart w:id="20" w:name="_Toc389728933"/>
      <w:r>
        <w:rPr>
          <w:color w:val="auto"/>
        </w:rPr>
        <w:t xml:space="preserve"> </w:t>
      </w:r>
      <w:r w:rsidR="001976AD" w:rsidRPr="00DB4150">
        <w:rPr>
          <w:color w:val="auto"/>
        </w:rPr>
        <w:t xml:space="preserve"> </w:t>
      </w:r>
      <w:bookmarkEnd w:id="20"/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nhanvien</w:t>
      </w:r>
      <w:proofErr w:type="spellEnd"/>
    </w:p>
    <w:tbl>
      <w:tblPr>
        <w:tblW w:w="865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77"/>
        <w:gridCol w:w="1721"/>
        <w:gridCol w:w="1562"/>
        <w:gridCol w:w="1569"/>
        <w:gridCol w:w="3024"/>
      </w:tblGrid>
      <w:tr w:rsidR="001976AD" w:rsidRPr="00DB4150" w14:paraId="04080CC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FA0F4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753" w:type="dxa"/>
            <w:shd w:val="clear" w:color="auto" w:fill="F2F2F2"/>
          </w:tcPr>
          <w:p w14:paraId="2CC1A1E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390" w:type="dxa"/>
            <w:shd w:val="clear" w:color="auto" w:fill="F2F2F2"/>
          </w:tcPr>
          <w:p w14:paraId="1B6DCD1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03" w:type="dxa"/>
            <w:shd w:val="clear" w:color="auto" w:fill="F2F2F2"/>
          </w:tcPr>
          <w:p w14:paraId="5E6132C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3125" w:type="dxa"/>
            <w:shd w:val="clear" w:color="auto" w:fill="F2F2F2"/>
          </w:tcPr>
          <w:p w14:paraId="51E61D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F39F7E9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43DEF95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</w:t>
            </w:r>
          </w:p>
        </w:tc>
        <w:tc>
          <w:tcPr>
            <w:tcW w:w="1753" w:type="dxa"/>
          </w:tcPr>
          <w:p w14:paraId="5C118B8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390" w:type="dxa"/>
          </w:tcPr>
          <w:p w14:paraId="28218D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03" w:type="dxa"/>
          </w:tcPr>
          <w:p w14:paraId="2A2F3C5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3125" w:type="dxa"/>
          </w:tcPr>
          <w:p w14:paraId="7129E4C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  <w:r w:rsidRPr="00DB4150">
              <w:t xml:space="preserve">-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77FC8CE8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1DE895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2</w:t>
            </w:r>
          </w:p>
        </w:tc>
        <w:tc>
          <w:tcPr>
            <w:tcW w:w="1753" w:type="dxa"/>
          </w:tcPr>
          <w:p w14:paraId="7EB1244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TenNV</w:t>
            </w:r>
            <w:proofErr w:type="spellEnd"/>
          </w:p>
        </w:tc>
        <w:tc>
          <w:tcPr>
            <w:tcW w:w="1390" w:type="dxa"/>
          </w:tcPr>
          <w:p w14:paraId="6CCA056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1D3DDDB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96F903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43AE2F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2EB694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3</w:t>
            </w:r>
          </w:p>
        </w:tc>
        <w:tc>
          <w:tcPr>
            <w:tcW w:w="1753" w:type="dxa"/>
          </w:tcPr>
          <w:p w14:paraId="2D7CDAB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390" w:type="dxa"/>
          </w:tcPr>
          <w:p w14:paraId="29DF46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75B168A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3209F95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20CE7BB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0C69D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4</w:t>
            </w:r>
          </w:p>
        </w:tc>
        <w:tc>
          <w:tcPr>
            <w:tcW w:w="1753" w:type="dxa"/>
          </w:tcPr>
          <w:p w14:paraId="54A5295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390" w:type="dxa"/>
          </w:tcPr>
          <w:p w14:paraId="5F3062D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03" w:type="dxa"/>
          </w:tcPr>
          <w:p w14:paraId="5E4DE4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3125" w:type="dxa"/>
          </w:tcPr>
          <w:p w14:paraId="6D4599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4D05711" w14:textId="77777777" w:rsidTr="00547EFD">
        <w:trPr>
          <w:jc w:val="center"/>
        </w:trPr>
        <w:tc>
          <w:tcPr>
            <w:tcW w:w="782" w:type="dxa"/>
            <w:shd w:val="clear" w:color="auto" w:fill="F2F2F2"/>
          </w:tcPr>
          <w:p w14:paraId="6422B5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</w:t>
            </w:r>
          </w:p>
        </w:tc>
        <w:tc>
          <w:tcPr>
            <w:tcW w:w="1753" w:type="dxa"/>
          </w:tcPr>
          <w:p w14:paraId="2293C49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390" w:type="dxa"/>
          </w:tcPr>
          <w:p w14:paraId="19E9A3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03" w:type="dxa"/>
          </w:tcPr>
          <w:p w14:paraId="333647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3125" w:type="dxa"/>
          </w:tcPr>
          <w:p w14:paraId="4460E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0ADAB9A5" w14:textId="40E4B452" w:rsidR="001976AD" w:rsidRPr="00DB4150" w:rsidRDefault="001976AD" w:rsidP="004E1DFC">
      <w:pPr>
        <w:spacing w:line="360" w:lineRule="auto"/>
        <w:rPr>
          <w:b/>
          <w:sz w:val="26"/>
          <w:szCs w:val="26"/>
        </w:rPr>
      </w:pPr>
    </w:p>
    <w:p w14:paraId="0410A0C6" w14:textId="593D3F44" w:rsidR="001976AD" w:rsidRPr="00871468" w:rsidRDefault="00871468" w:rsidP="001976AD">
      <w:pPr>
        <w:pStyle w:val="22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TABLE </w:t>
      </w:r>
      <w:proofErr w:type="spellStart"/>
      <w:r>
        <w:rPr>
          <w:b w:val="0"/>
          <w:bCs w:val="0"/>
          <w:color w:val="auto"/>
        </w:rPr>
        <w:t>hoadonban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2738684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F477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1994F84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03061B3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1C4F72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2EF926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0BE627DB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3A0621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18336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MaHDB</w:t>
            </w:r>
            <w:proofErr w:type="spellEnd"/>
          </w:p>
        </w:tc>
        <w:tc>
          <w:tcPr>
            <w:tcW w:w="1690" w:type="dxa"/>
          </w:tcPr>
          <w:p w14:paraId="0826C6B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A219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FC74D1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chủng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loại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489BFD5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1793B9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19450A6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08AC5A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729C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9C6544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1EBA8E2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539D0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59BC9B0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3394CBF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E627E5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39539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0FC0E5A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5EC2D4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4</w:t>
            </w:r>
          </w:p>
        </w:tc>
        <w:tc>
          <w:tcPr>
            <w:tcW w:w="1969" w:type="dxa"/>
          </w:tcPr>
          <w:p w14:paraId="0091149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58CEE58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14493B2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586E04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2F68114A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637D9F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57B0BFF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32C0BF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2781116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1D85C1C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361A21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66C12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3B0DE74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Ngayban</w:t>
            </w:r>
            <w:proofErr w:type="spellEnd"/>
          </w:p>
        </w:tc>
        <w:tc>
          <w:tcPr>
            <w:tcW w:w="1690" w:type="dxa"/>
          </w:tcPr>
          <w:p w14:paraId="1F6E6C8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A4659C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7EFD0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6A6B0BA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37CA8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004B62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66FFE81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0277E0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BF3FE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Địra</w:t>
            </w:r>
            <w:proofErr w:type="spellEnd"/>
            <w:r w:rsidRPr="00DB4150">
              <w:t xml:space="preserve"> chi</w:t>
            </w:r>
          </w:p>
        </w:tc>
      </w:tr>
      <w:tr w:rsidR="001976AD" w:rsidRPr="00DB4150" w14:paraId="191C68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27AB919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7BFDFC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59CC3A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0ADBDB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F7791A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69800E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1EB4B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6ABBEE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46A740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629D6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73C907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0B9A2015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0A9337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11</w:t>
            </w:r>
          </w:p>
        </w:tc>
        <w:tc>
          <w:tcPr>
            <w:tcW w:w="1969" w:type="dxa"/>
          </w:tcPr>
          <w:p w14:paraId="26273A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49FD74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B6B77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4DF750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5CDDCBB4" w14:textId="6409C965" w:rsidR="001976AD" w:rsidRPr="00DB4150" w:rsidRDefault="00871468" w:rsidP="00871468">
      <w:pPr>
        <w:pStyle w:val="22"/>
        <w:ind w:left="0"/>
        <w:rPr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hoadonnhap</w:t>
      </w:r>
      <w:proofErr w:type="spellEnd"/>
      <w:r w:rsidR="001976AD" w:rsidRPr="00DB4150">
        <w:rPr>
          <w:color w:val="auto"/>
        </w:rPr>
        <w:tab/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1D33645D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43DC9F7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01DF7C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5AD22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0E1EA2A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48526D2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4C1C3F3E" w14:textId="77777777" w:rsidTr="00547EFD">
        <w:trPr>
          <w:trHeight w:val="683"/>
          <w:jc w:val="center"/>
        </w:trPr>
        <w:tc>
          <w:tcPr>
            <w:tcW w:w="810" w:type="dxa"/>
            <w:shd w:val="clear" w:color="auto" w:fill="F2F2F2"/>
          </w:tcPr>
          <w:p w14:paraId="579E17C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67031EE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MaHDN</w:t>
            </w:r>
            <w:proofErr w:type="spellEnd"/>
          </w:p>
        </w:tc>
        <w:tc>
          <w:tcPr>
            <w:tcW w:w="1690" w:type="dxa"/>
          </w:tcPr>
          <w:p w14:paraId="7DC4AC0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7D085FE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45543F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Đơn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  <w:r w:rsidRPr="00DB4150">
              <w:t xml:space="preserve"> – </w:t>
            </w:r>
            <w:proofErr w:type="spellStart"/>
            <w:r w:rsidRPr="00DB4150">
              <w:t>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25EC1EE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2B3147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</w:tcPr>
          <w:p w14:paraId="5B2555D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MaNV</w:t>
            </w:r>
            <w:proofErr w:type="spellEnd"/>
          </w:p>
        </w:tc>
        <w:tc>
          <w:tcPr>
            <w:tcW w:w="1690" w:type="dxa"/>
          </w:tcPr>
          <w:p w14:paraId="425A60D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2041BBC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4CD60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nhân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viên</w:t>
            </w:r>
            <w:proofErr w:type="spellEnd"/>
          </w:p>
        </w:tc>
      </w:tr>
      <w:tr w:rsidR="001976AD" w:rsidRPr="00DB4150" w14:paraId="786D1DC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6E6B82B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</w:tcPr>
          <w:p w14:paraId="2D82F37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MaMT</w:t>
            </w:r>
            <w:proofErr w:type="spellEnd"/>
          </w:p>
        </w:tc>
        <w:tc>
          <w:tcPr>
            <w:tcW w:w="1690" w:type="dxa"/>
          </w:tcPr>
          <w:p w14:paraId="13C3B4B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5F7993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16BD54D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máy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1791FC4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D1CAC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</w:tcPr>
          <w:p w14:paraId="2003DDB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4F5E18D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67EAC1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3400A3A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6C718BF6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68810C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</w:tcPr>
          <w:p w14:paraId="3CF7713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Soluong</w:t>
            </w:r>
            <w:proofErr w:type="spellEnd"/>
          </w:p>
        </w:tc>
        <w:tc>
          <w:tcPr>
            <w:tcW w:w="1690" w:type="dxa"/>
          </w:tcPr>
          <w:p w14:paraId="7BC002A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1033BF0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2C34461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lượng</w:t>
            </w:r>
            <w:proofErr w:type="spellEnd"/>
          </w:p>
        </w:tc>
      </w:tr>
      <w:tr w:rsidR="001976AD" w:rsidRPr="00DB4150" w14:paraId="1FCE8F59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B1351A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6</w:t>
            </w:r>
          </w:p>
        </w:tc>
        <w:tc>
          <w:tcPr>
            <w:tcW w:w="1969" w:type="dxa"/>
          </w:tcPr>
          <w:p w14:paraId="0F2F71A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Ngaynhap</w:t>
            </w:r>
            <w:proofErr w:type="spellEnd"/>
          </w:p>
        </w:tc>
        <w:tc>
          <w:tcPr>
            <w:tcW w:w="1690" w:type="dxa"/>
          </w:tcPr>
          <w:p w14:paraId="2A28815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Date</w:t>
            </w:r>
          </w:p>
        </w:tc>
        <w:tc>
          <w:tcPr>
            <w:tcW w:w="1631" w:type="dxa"/>
          </w:tcPr>
          <w:p w14:paraId="6EF6C6B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0C331C3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Ngày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nhập</w:t>
            </w:r>
            <w:proofErr w:type="spellEnd"/>
          </w:p>
        </w:tc>
      </w:tr>
      <w:tr w:rsidR="001976AD" w:rsidRPr="00DB4150" w14:paraId="13E0E373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25E1E9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7</w:t>
            </w:r>
          </w:p>
        </w:tc>
        <w:tc>
          <w:tcPr>
            <w:tcW w:w="1969" w:type="dxa"/>
          </w:tcPr>
          <w:p w14:paraId="7FC8C88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</w:tcPr>
          <w:p w14:paraId="54C26B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</w:tcPr>
          <w:p w14:paraId="41932F1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</w:tcPr>
          <w:p w14:paraId="4682681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5D4BCC5B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5826E1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8</w:t>
            </w:r>
          </w:p>
        </w:tc>
        <w:tc>
          <w:tcPr>
            <w:tcW w:w="1969" w:type="dxa"/>
          </w:tcPr>
          <w:p w14:paraId="67C76FB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</w:tcPr>
          <w:p w14:paraId="6915416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</w:tcPr>
          <w:p w14:paraId="6F7BE82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7F86468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  <w:tr w:rsidR="001976AD" w:rsidRPr="00DB4150" w14:paraId="20FF3AF8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3FEBA4E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9</w:t>
            </w:r>
          </w:p>
        </w:tc>
        <w:tc>
          <w:tcPr>
            <w:tcW w:w="1969" w:type="dxa"/>
          </w:tcPr>
          <w:p w14:paraId="4E216C8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Giaban</w:t>
            </w:r>
            <w:proofErr w:type="spellEnd"/>
          </w:p>
        </w:tc>
        <w:tc>
          <w:tcPr>
            <w:tcW w:w="1690" w:type="dxa"/>
          </w:tcPr>
          <w:p w14:paraId="734D95F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027F08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5E77478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Giá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bán</w:t>
            </w:r>
            <w:proofErr w:type="spellEnd"/>
          </w:p>
        </w:tc>
      </w:tr>
      <w:tr w:rsidR="001976AD" w:rsidRPr="00DB4150" w14:paraId="571A7622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A86066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10</w:t>
            </w:r>
          </w:p>
        </w:tc>
        <w:tc>
          <w:tcPr>
            <w:tcW w:w="1969" w:type="dxa"/>
          </w:tcPr>
          <w:p w14:paraId="02B13E4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Tongtien</w:t>
            </w:r>
            <w:proofErr w:type="spellEnd"/>
          </w:p>
        </w:tc>
        <w:tc>
          <w:tcPr>
            <w:tcW w:w="1690" w:type="dxa"/>
          </w:tcPr>
          <w:p w14:paraId="64AE99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Fload</w:t>
            </w:r>
            <w:proofErr w:type="spellEnd"/>
          </w:p>
        </w:tc>
        <w:tc>
          <w:tcPr>
            <w:tcW w:w="1631" w:type="dxa"/>
          </w:tcPr>
          <w:p w14:paraId="1939672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</w:tcPr>
          <w:p w14:paraId="4A37BB5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Tổng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tiền</w:t>
            </w:r>
            <w:proofErr w:type="spellEnd"/>
          </w:p>
        </w:tc>
      </w:tr>
    </w:tbl>
    <w:p w14:paraId="2B464CF3" w14:textId="54161480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color w:val="auto"/>
        </w:rPr>
        <w:t xml:space="preserve">   </w:t>
      </w:r>
      <w:r>
        <w:rPr>
          <w:b w:val="0"/>
          <w:bCs w:val="0"/>
          <w:color w:val="auto"/>
        </w:rPr>
        <w:t xml:space="preserve">TABLE </w:t>
      </w:r>
      <w:proofErr w:type="spellStart"/>
      <w:r>
        <w:rPr>
          <w:b w:val="0"/>
          <w:bCs w:val="0"/>
          <w:color w:val="auto"/>
        </w:rPr>
        <w:t>nhacungcap</w:t>
      </w:r>
      <w:proofErr w:type="spellEnd"/>
    </w:p>
    <w:p w14:paraId="4302CE5C" w14:textId="77777777" w:rsidR="001976AD" w:rsidRPr="00DB4150" w:rsidRDefault="001976AD" w:rsidP="001976AD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7299264F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DB36F3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7BEA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7766CC2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3DB1F6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6F53881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3C4C19C0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785F8F0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04FEA9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MaNCC</w:t>
            </w:r>
            <w:proofErr w:type="spellEnd"/>
          </w:p>
        </w:tc>
        <w:tc>
          <w:tcPr>
            <w:tcW w:w="1690" w:type="dxa"/>
          </w:tcPr>
          <w:p w14:paraId="38B6A91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5282BAA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7C3FF2A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152FC2A8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4E84BFF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55C5C2D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TenNCC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1ED1B1D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6D9F59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15345F11" w14:textId="22C0DB06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nh</w:t>
            </w:r>
            <w:r w:rsidR="00190236">
              <w:t>à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cung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cấp</w:t>
            </w:r>
            <w:proofErr w:type="spellEnd"/>
          </w:p>
        </w:tc>
      </w:tr>
      <w:tr w:rsidR="001976AD" w:rsidRPr="00DB4150" w14:paraId="4067BAB4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44B5257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8A2ACF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53D380D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74036A0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207CD9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06A7EEBE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66726DD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lastRenderedPageBreak/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4EECEB3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7209289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Int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6468551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1194706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6D38CE5" w14:textId="0A23F9E9" w:rsidR="001976AD" w:rsidRPr="00871468" w:rsidRDefault="00871468" w:rsidP="00871468">
      <w:pPr>
        <w:pStyle w:val="22"/>
        <w:ind w:left="0"/>
        <w:rPr>
          <w:b w:val="0"/>
          <w:bCs w:val="0"/>
          <w:color w:val="auto"/>
        </w:rPr>
      </w:pPr>
      <w:r>
        <w:rPr>
          <w:b w:val="0"/>
          <w:bCs w:val="0"/>
          <w:color w:val="auto"/>
        </w:rPr>
        <w:t xml:space="preserve">   TABLE </w:t>
      </w:r>
      <w:proofErr w:type="spellStart"/>
      <w:r>
        <w:rPr>
          <w:b w:val="0"/>
          <w:bCs w:val="0"/>
          <w:color w:val="auto"/>
        </w:rPr>
        <w:t>khachhang</w:t>
      </w:r>
      <w:proofErr w:type="spellEnd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0"/>
        <w:gridCol w:w="1969"/>
        <w:gridCol w:w="1690"/>
        <w:gridCol w:w="1631"/>
        <w:gridCol w:w="2516"/>
      </w:tblGrid>
      <w:tr w:rsidR="001976AD" w:rsidRPr="00DB4150" w14:paraId="0288C547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0CD11A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>STT</w:t>
            </w:r>
          </w:p>
        </w:tc>
        <w:tc>
          <w:tcPr>
            <w:tcW w:w="1969" w:type="dxa"/>
            <w:shd w:val="clear" w:color="auto" w:fill="F2F2F2"/>
          </w:tcPr>
          <w:p w14:paraId="4CED2E36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Tên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thuộc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tính</w:t>
            </w:r>
            <w:proofErr w:type="spellEnd"/>
          </w:p>
        </w:tc>
        <w:tc>
          <w:tcPr>
            <w:tcW w:w="1690" w:type="dxa"/>
            <w:shd w:val="clear" w:color="auto" w:fill="F2F2F2"/>
          </w:tcPr>
          <w:p w14:paraId="4212B1F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Kiểu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dữ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liệu</w:t>
            </w:r>
            <w:proofErr w:type="spellEnd"/>
          </w:p>
        </w:tc>
        <w:tc>
          <w:tcPr>
            <w:tcW w:w="1631" w:type="dxa"/>
            <w:shd w:val="clear" w:color="auto" w:fill="F2F2F2"/>
          </w:tcPr>
          <w:p w14:paraId="6241731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proofErr w:type="spellStart"/>
            <w:r w:rsidRPr="00DB4150">
              <w:rPr>
                <w:b/>
              </w:rPr>
              <w:t>Kích</w:t>
            </w:r>
            <w:proofErr w:type="spellEnd"/>
            <w:r w:rsidRPr="00DB4150">
              <w:rPr>
                <w:b/>
              </w:rPr>
              <w:t xml:space="preserve"> </w:t>
            </w:r>
            <w:proofErr w:type="spellStart"/>
            <w:r w:rsidRPr="00DB4150">
              <w:rPr>
                <w:b/>
              </w:rPr>
              <w:t>thước</w:t>
            </w:r>
            <w:proofErr w:type="spellEnd"/>
          </w:p>
        </w:tc>
        <w:tc>
          <w:tcPr>
            <w:tcW w:w="2516" w:type="dxa"/>
            <w:shd w:val="clear" w:color="auto" w:fill="F2F2F2"/>
          </w:tcPr>
          <w:p w14:paraId="03E8516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  <w:rPr>
                <w:b/>
              </w:rPr>
            </w:pPr>
            <w:r w:rsidRPr="00DB4150">
              <w:rPr>
                <w:b/>
              </w:rPr>
              <w:t xml:space="preserve">Ý </w:t>
            </w:r>
            <w:proofErr w:type="spellStart"/>
            <w:r w:rsidRPr="00DB4150">
              <w:rPr>
                <w:b/>
              </w:rPr>
              <w:t>nghĩa</w:t>
            </w:r>
            <w:proofErr w:type="spellEnd"/>
          </w:p>
        </w:tc>
      </w:tr>
      <w:tr w:rsidR="001976AD" w:rsidRPr="00DB4150" w14:paraId="6C26919C" w14:textId="77777777" w:rsidTr="00547EFD">
        <w:trPr>
          <w:jc w:val="center"/>
        </w:trPr>
        <w:tc>
          <w:tcPr>
            <w:tcW w:w="810" w:type="dxa"/>
            <w:shd w:val="clear" w:color="auto" w:fill="F2F2F2"/>
          </w:tcPr>
          <w:p w14:paraId="5404DFE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1</w:t>
            </w:r>
          </w:p>
        </w:tc>
        <w:tc>
          <w:tcPr>
            <w:tcW w:w="1969" w:type="dxa"/>
          </w:tcPr>
          <w:p w14:paraId="5A0D7F3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MaKH</w:t>
            </w:r>
            <w:proofErr w:type="spellEnd"/>
          </w:p>
        </w:tc>
        <w:tc>
          <w:tcPr>
            <w:tcW w:w="1690" w:type="dxa"/>
          </w:tcPr>
          <w:p w14:paraId="52D69F4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Char(</w:t>
            </w:r>
            <w:proofErr w:type="gramEnd"/>
            <w:r w:rsidRPr="00DB4150">
              <w:t>10)</w:t>
            </w:r>
          </w:p>
        </w:tc>
        <w:tc>
          <w:tcPr>
            <w:tcW w:w="1631" w:type="dxa"/>
          </w:tcPr>
          <w:p w14:paraId="0EAA0E8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10</w:t>
            </w:r>
          </w:p>
        </w:tc>
        <w:tc>
          <w:tcPr>
            <w:tcW w:w="2516" w:type="dxa"/>
          </w:tcPr>
          <w:p w14:paraId="2CFC752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Mã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hàng-khóa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chính</w:t>
            </w:r>
            <w:proofErr w:type="spellEnd"/>
          </w:p>
        </w:tc>
      </w:tr>
      <w:tr w:rsidR="001976AD" w:rsidRPr="00DB4150" w14:paraId="6D198A77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1EACFBF8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2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6D4B1AF4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TenKH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7555F5E1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gramStart"/>
            <w:r w:rsidRPr="00DB4150">
              <w:t>Varchar(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DC6A0A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480E713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Tên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khách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hàng</w:t>
            </w:r>
            <w:proofErr w:type="spellEnd"/>
          </w:p>
        </w:tc>
      </w:tr>
      <w:tr w:rsidR="001976AD" w:rsidRPr="00DB4150" w14:paraId="2E65ED7F" w14:textId="77777777" w:rsidTr="00547EFD">
        <w:trPr>
          <w:trHeight w:val="285"/>
          <w:jc w:val="center"/>
        </w:trPr>
        <w:tc>
          <w:tcPr>
            <w:tcW w:w="810" w:type="dxa"/>
            <w:tcBorders>
              <w:bottom w:val="single" w:sz="4" w:space="0" w:color="auto"/>
            </w:tcBorders>
            <w:shd w:val="clear" w:color="auto" w:fill="F2F2F2"/>
          </w:tcPr>
          <w:p w14:paraId="07E1E860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3</w:t>
            </w:r>
          </w:p>
        </w:tc>
        <w:tc>
          <w:tcPr>
            <w:tcW w:w="1969" w:type="dxa"/>
            <w:tcBorders>
              <w:bottom w:val="single" w:sz="4" w:space="0" w:color="auto"/>
            </w:tcBorders>
          </w:tcPr>
          <w:p w14:paraId="009C692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Gioitinh</w:t>
            </w:r>
            <w:proofErr w:type="spellEnd"/>
          </w:p>
        </w:tc>
        <w:tc>
          <w:tcPr>
            <w:tcW w:w="1690" w:type="dxa"/>
            <w:tcBorders>
              <w:bottom w:val="single" w:sz="4" w:space="0" w:color="auto"/>
            </w:tcBorders>
          </w:tcPr>
          <w:p w14:paraId="0B7A61BF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bottom w:val="single" w:sz="4" w:space="0" w:color="auto"/>
            </w:tcBorders>
          </w:tcPr>
          <w:p w14:paraId="7104A3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bottom w:val="single" w:sz="4" w:space="0" w:color="auto"/>
            </w:tcBorders>
          </w:tcPr>
          <w:p w14:paraId="5A0C8C0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Giới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tính</w:t>
            </w:r>
            <w:proofErr w:type="spellEnd"/>
          </w:p>
        </w:tc>
      </w:tr>
      <w:tr w:rsidR="001976AD" w:rsidRPr="00DB4150" w14:paraId="72180C68" w14:textId="77777777" w:rsidTr="00547EFD">
        <w:trPr>
          <w:trHeight w:val="165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754F702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4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3194C159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Diachi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32CA40F5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proofErr w:type="gramStart"/>
            <w:r w:rsidRPr="00DB4150">
              <w:t>Nvarchar</w:t>
            </w:r>
            <w:proofErr w:type="spellEnd"/>
            <w:r w:rsidRPr="00DB4150">
              <w:t>(</w:t>
            </w:r>
            <w:proofErr w:type="gramEnd"/>
            <w:r w:rsidRPr="00DB4150">
              <w:t>50)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142AD7BD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  <w:r w:rsidRPr="00DB4150">
              <w:t>50</w:t>
            </w: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4AA3343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Địa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chỉ</w:t>
            </w:r>
            <w:proofErr w:type="spellEnd"/>
          </w:p>
        </w:tc>
      </w:tr>
      <w:tr w:rsidR="001976AD" w:rsidRPr="00DB4150" w14:paraId="1E35C574" w14:textId="77777777" w:rsidTr="00547EFD">
        <w:trPr>
          <w:trHeight w:val="330"/>
          <w:jc w:val="center"/>
        </w:trPr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  <w:shd w:val="clear" w:color="auto" w:fill="F2F2F2"/>
          </w:tcPr>
          <w:p w14:paraId="1FA0E27A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>5</w:t>
            </w:r>
          </w:p>
        </w:tc>
        <w:tc>
          <w:tcPr>
            <w:tcW w:w="1969" w:type="dxa"/>
            <w:tcBorders>
              <w:top w:val="single" w:sz="4" w:space="0" w:color="auto"/>
              <w:bottom w:val="single" w:sz="4" w:space="0" w:color="auto"/>
            </w:tcBorders>
          </w:tcPr>
          <w:p w14:paraId="7A1D1CFC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Sdt</w:t>
            </w:r>
            <w:proofErr w:type="spellEnd"/>
          </w:p>
        </w:tc>
        <w:tc>
          <w:tcPr>
            <w:tcW w:w="1690" w:type="dxa"/>
            <w:tcBorders>
              <w:top w:val="single" w:sz="4" w:space="0" w:color="auto"/>
              <w:bottom w:val="single" w:sz="4" w:space="0" w:color="auto"/>
            </w:tcBorders>
          </w:tcPr>
          <w:p w14:paraId="49EDF85E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r w:rsidRPr="00DB4150">
              <w:t xml:space="preserve">Int </w:t>
            </w:r>
          </w:p>
        </w:tc>
        <w:tc>
          <w:tcPr>
            <w:tcW w:w="1631" w:type="dxa"/>
            <w:tcBorders>
              <w:top w:val="single" w:sz="4" w:space="0" w:color="auto"/>
              <w:bottom w:val="single" w:sz="4" w:space="0" w:color="auto"/>
            </w:tcBorders>
          </w:tcPr>
          <w:p w14:paraId="495DFBB3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center"/>
            </w:pPr>
          </w:p>
        </w:tc>
        <w:tc>
          <w:tcPr>
            <w:tcW w:w="2516" w:type="dxa"/>
            <w:tcBorders>
              <w:top w:val="single" w:sz="4" w:space="0" w:color="auto"/>
              <w:bottom w:val="single" w:sz="4" w:space="0" w:color="auto"/>
            </w:tcBorders>
          </w:tcPr>
          <w:p w14:paraId="358DDBCB" w14:textId="77777777" w:rsidR="001976AD" w:rsidRPr="00DB4150" w:rsidRDefault="001976AD" w:rsidP="00547EFD">
            <w:pPr>
              <w:pStyle w:val="oancuaDanhsach"/>
              <w:spacing w:line="360" w:lineRule="auto"/>
              <w:ind w:left="0"/>
              <w:jc w:val="both"/>
            </w:pPr>
            <w:proofErr w:type="spellStart"/>
            <w:r w:rsidRPr="00DB4150">
              <w:t>Số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điện</w:t>
            </w:r>
            <w:proofErr w:type="spellEnd"/>
            <w:r w:rsidRPr="00DB4150">
              <w:t xml:space="preserve"> </w:t>
            </w:r>
            <w:proofErr w:type="spellStart"/>
            <w:r w:rsidRPr="00DB4150">
              <w:t>thoại</w:t>
            </w:r>
            <w:proofErr w:type="spellEnd"/>
          </w:p>
        </w:tc>
      </w:tr>
    </w:tbl>
    <w:p w14:paraId="5E67F6FB" w14:textId="79FB00EC" w:rsidR="004E1DFC" w:rsidRPr="004E1DFC" w:rsidRDefault="004E1DFC" w:rsidP="004E1DFC">
      <w:pPr>
        <w:spacing w:line="360" w:lineRule="auto"/>
        <w:rPr>
          <w:b/>
          <w:sz w:val="26"/>
          <w:szCs w:val="26"/>
        </w:rPr>
      </w:pPr>
    </w:p>
    <w:p w14:paraId="793591F0" w14:textId="27974252" w:rsidR="00203C8E" w:rsidRDefault="00203C8E" w:rsidP="006706CF">
      <w:pPr>
        <w:pStyle w:val="Nidungvnbn"/>
      </w:pPr>
      <w:r>
        <w:t>2. Interface design and manipulation.</w:t>
      </w:r>
    </w:p>
    <w:p w14:paraId="70D810AA" w14:textId="2C043189" w:rsidR="0017636A" w:rsidRDefault="0017636A" w:rsidP="006706CF">
      <w:pPr>
        <w:pStyle w:val="Nidungvnbn"/>
        <w:rPr>
          <w:b/>
          <w:bCs/>
        </w:rPr>
      </w:pPr>
    </w:p>
    <w:p w14:paraId="37ED1E46" w14:textId="232AAEDD" w:rsidR="0017636A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5 – TEST CASE</w:t>
      </w:r>
    </w:p>
    <w:p w14:paraId="37832608" w14:textId="7D6DD054" w:rsidR="008544CA" w:rsidRDefault="008544CA" w:rsidP="006706CF">
      <w:pPr>
        <w:pStyle w:val="Nidungvnbn"/>
      </w:pPr>
      <w:r>
        <w:t>1 test case</w:t>
      </w:r>
    </w:p>
    <w:p w14:paraId="78DE1D20" w14:textId="4963642E" w:rsidR="008544CA" w:rsidRDefault="008544CA" w:rsidP="006706CF">
      <w:pPr>
        <w:pStyle w:val="Nidungvnbn"/>
      </w:pPr>
      <w:proofErr w:type="gramStart"/>
      <w:r>
        <w:t>2 unit</w:t>
      </w:r>
      <w:proofErr w:type="gramEnd"/>
      <w:r>
        <w:t xml:space="preserve"> test</w:t>
      </w:r>
    </w:p>
    <w:p w14:paraId="05071241" w14:textId="14FF1104" w:rsidR="008544CA" w:rsidRDefault="008544CA" w:rsidP="006706CF">
      <w:pPr>
        <w:pStyle w:val="Nidungvnbn"/>
      </w:pPr>
      <w:r>
        <w:t>3 SVN/GIT</w:t>
      </w:r>
    </w:p>
    <w:p w14:paraId="183C87F1" w14:textId="26FB6315" w:rsidR="008544CA" w:rsidRPr="008544CA" w:rsidRDefault="008544CA" w:rsidP="006706CF">
      <w:pPr>
        <w:pStyle w:val="Nidungvnbn"/>
      </w:pPr>
      <w:r>
        <w:t>4</w:t>
      </w:r>
      <w:r>
        <w:t>.Hardware and software requirements:</w:t>
      </w:r>
    </w:p>
    <w:p w14:paraId="53A3EEE6" w14:textId="58105EAC" w:rsidR="0017636A" w:rsidRPr="006706CF" w:rsidRDefault="0017636A" w:rsidP="006706CF">
      <w:pPr>
        <w:pStyle w:val="Nidungvnbn"/>
        <w:rPr>
          <w:b/>
          <w:bCs/>
        </w:rPr>
      </w:pPr>
      <w:r>
        <w:rPr>
          <w:b/>
          <w:bCs/>
        </w:rPr>
        <w:t>CHƯƠNG 6 - REFERENCES</w:t>
      </w:r>
    </w:p>
    <w:sectPr w:rsidR="0017636A" w:rsidRPr="006706CF" w:rsidSect="00DB7595">
      <w:headerReference w:type="default" r:id="rId16"/>
      <w:pgSz w:w="12240" w:h="15840"/>
      <w:pgMar w:top="1985" w:right="1134" w:bottom="1701" w:left="1985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3DC11" w14:textId="77777777" w:rsidR="001D42BE" w:rsidRDefault="001D42BE" w:rsidP="00453AB1">
      <w:r>
        <w:separator/>
      </w:r>
    </w:p>
  </w:endnote>
  <w:endnote w:type="continuationSeparator" w:id="0">
    <w:p w14:paraId="44BC8F6F" w14:textId="77777777" w:rsidR="001D42BE" w:rsidRDefault="001D42BE" w:rsidP="00453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523B0A" w14:textId="77777777" w:rsidR="001D42BE" w:rsidRDefault="001D42BE" w:rsidP="00453AB1">
      <w:r>
        <w:separator/>
      </w:r>
    </w:p>
  </w:footnote>
  <w:footnote w:type="continuationSeparator" w:id="0">
    <w:p w14:paraId="4B0465A9" w14:textId="77777777" w:rsidR="001D42BE" w:rsidRDefault="001D42BE" w:rsidP="00453A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F253F" w14:textId="77777777" w:rsidR="001623B0" w:rsidRDefault="001623B0">
    <w:pPr>
      <w:pStyle w:val="utrang"/>
      <w:jc w:val="center"/>
    </w:pPr>
  </w:p>
  <w:p w14:paraId="6FD4B0A2" w14:textId="77777777" w:rsidR="001623B0" w:rsidRDefault="001623B0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755206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D104A74" w14:textId="77777777" w:rsidR="001623B0" w:rsidRDefault="001623B0">
        <w:pPr>
          <w:pStyle w:val="u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14:paraId="1505154A" w14:textId="77777777" w:rsidR="001623B0" w:rsidRDefault="001623B0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A3388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-4767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-4047" w:hanging="360"/>
      </w:pPr>
    </w:lvl>
    <w:lvl w:ilvl="2" w:tplc="0409001B" w:tentative="1">
      <w:start w:val="1"/>
      <w:numFmt w:val="lowerRoman"/>
      <w:lvlText w:val="%3."/>
      <w:lvlJc w:val="right"/>
      <w:pPr>
        <w:ind w:left="-3327" w:hanging="180"/>
      </w:pPr>
    </w:lvl>
    <w:lvl w:ilvl="3" w:tplc="0409000F" w:tentative="1">
      <w:start w:val="1"/>
      <w:numFmt w:val="decimal"/>
      <w:lvlText w:val="%4."/>
      <w:lvlJc w:val="left"/>
      <w:pPr>
        <w:ind w:left="-2607" w:hanging="360"/>
      </w:pPr>
    </w:lvl>
    <w:lvl w:ilvl="4" w:tplc="04090019" w:tentative="1">
      <w:start w:val="1"/>
      <w:numFmt w:val="lowerLetter"/>
      <w:lvlText w:val="%5."/>
      <w:lvlJc w:val="left"/>
      <w:pPr>
        <w:ind w:left="-1887" w:hanging="360"/>
      </w:pPr>
    </w:lvl>
    <w:lvl w:ilvl="5" w:tplc="0409001B" w:tentative="1">
      <w:start w:val="1"/>
      <w:numFmt w:val="lowerRoman"/>
      <w:lvlText w:val="%6."/>
      <w:lvlJc w:val="right"/>
      <w:pPr>
        <w:ind w:left="-1167" w:hanging="180"/>
      </w:pPr>
    </w:lvl>
    <w:lvl w:ilvl="6" w:tplc="0409000F" w:tentative="1">
      <w:start w:val="1"/>
      <w:numFmt w:val="decimal"/>
      <w:lvlText w:val="%7."/>
      <w:lvlJc w:val="left"/>
      <w:pPr>
        <w:ind w:left="-447" w:hanging="360"/>
      </w:pPr>
    </w:lvl>
    <w:lvl w:ilvl="7" w:tplc="04090019" w:tentative="1">
      <w:start w:val="1"/>
      <w:numFmt w:val="lowerLetter"/>
      <w:lvlText w:val="%8."/>
      <w:lvlJc w:val="left"/>
      <w:pPr>
        <w:ind w:left="273" w:hanging="360"/>
      </w:pPr>
    </w:lvl>
    <w:lvl w:ilvl="8" w:tplc="0409001B" w:tentative="1">
      <w:start w:val="1"/>
      <w:numFmt w:val="lowerRoman"/>
      <w:lvlText w:val="%9."/>
      <w:lvlJc w:val="right"/>
      <w:pPr>
        <w:ind w:left="993" w:hanging="180"/>
      </w:pPr>
    </w:lvl>
  </w:abstractNum>
  <w:abstractNum w:abstractNumId="1" w15:restartNumberingAfterBreak="0">
    <w:nsid w:val="058C6D2D"/>
    <w:multiLevelType w:val="hybridMultilevel"/>
    <w:tmpl w:val="DDDCD20C"/>
    <w:lvl w:ilvl="0" w:tplc="A6B4F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5B657DB"/>
    <w:multiLevelType w:val="hybridMultilevel"/>
    <w:tmpl w:val="5BD802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4F30E7"/>
    <w:multiLevelType w:val="hybridMultilevel"/>
    <w:tmpl w:val="853848F6"/>
    <w:lvl w:ilvl="0" w:tplc="042A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4" w15:restartNumberingAfterBreak="0">
    <w:nsid w:val="0E3A6EDA"/>
    <w:multiLevelType w:val="hybridMultilevel"/>
    <w:tmpl w:val="60E6BED0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A968E5"/>
    <w:multiLevelType w:val="multilevel"/>
    <w:tmpl w:val="0FA968E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0FAE3A3D"/>
    <w:multiLevelType w:val="hybridMultilevel"/>
    <w:tmpl w:val="F19EDF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E81267"/>
    <w:multiLevelType w:val="hybridMultilevel"/>
    <w:tmpl w:val="6792E1F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9EE"/>
    <w:multiLevelType w:val="hybridMultilevel"/>
    <w:tmpl w:val="DB24A15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A5846B0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6E3524"/>
    <w:multiLevelType w:val="hybridMultilevel"/>
    <w:tmpl w:val="20F23D58"/>
    <w:lvl w:ilvl="0" w:tplc="0148903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1759E5"/>
    <w:multiLevelType w:val="hybridMultilevel"/>
    <w:tmpl w:val="E39C668A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1F56F6D"/>
    <w:multiLevelType w:val="multilevel"/>
    <w:tmpl w:val="EFCAD00E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34C49F3"/>
    <w:multiLevelType w:val="hybridMultilevel"/>
    <w:tmpl w:val="5D2CEA92"/>
    <w:lvl w:ilvl="0" w:tplc="042A0001">
      <w:start w:val="1"/>
      <w:numFmt w:val="bullet"/>
      <w:lvlText w:val=""/>
      <w:lvlJc w:val="left"/>
      <w:pPr>
        <w:ind w:left="201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73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45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17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</w:abstractNum>
  <w:abstractNum w:abstractNumId="14" w15:restartNumberingAfterBreak="0">
    <w:nsid w:val="2603716F"/>
    <w:multiLevelType w:val="hybridMultilevel"/>
    <w:tmpl w:val="E7D0AA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B31936"/>
    <w:multiLevelType w:val="hybridMultilevel"/>
    <w:tmpl w:val="D58E262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378A6"/>
    <w:multiLevelType w:val="hybridMultilevel"/>
    <w:tmpl w:val="7CB22ED6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2D4278"/>
    <w:multiLevelType w:val="hybridMultilevel"/>
    <w:tmpl w:val="6A5A892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0F">
      <w:start w:val="1"/>
      <w:numFmt w:val="decimal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AD521B"/>
    <w:multiLevelType w:val="hybridMultilevel"/>
    <w:tmpl w:val="4D16CC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CD232F"/>
    <w:multiLevelType w:val="multilevel"/>
    <w:tmpl w:val="181AE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AD35DBA"/>
    <w:multiLevelType w:val="hybridMultilevel"/>
    <w:tmpl w:val="D618EA8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A0793"/>
    <w:multiLevelType w:val="multilevel"/>
    <w:tmpl w:val="3D9A0793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B31724"/>
    <w:multiLevelType w:val="hybridMultilevel"/>
    <w:tmpl w:val="C24C5A3A"/>
    <w:lvl w:ilvl="0" w:tplc="042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469E555C"/>
    <w:multiLevelType w:val="hybridMultilevel"/>
    <w:tmpl w:val="B89A6F78"/>
    <w:lvl w:ilvl="0" w:tplc="9ED84D7A">
      <w:start w:val="4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0D123B"/>
    <w:multiLevelType w:val="multilevel"/>
    <w:tmpl w:val="4A0D12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 w15:restartNumberingAfterBreak="0">
    <w:nsid w:val="4A543B5D"/>
    <w:multiLevelType w:val="hybridMultilevel"/>
    <w:tmpl w:val="209C731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B66C8"/>
    <w:multiLevelType w:val="hybridMultilevel"/>
    <w:tmpl w:val="9118B95E"/>
    <w:lvl w:ilvl="0" w:tplc="270697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2A5327"/>
    <w:multiLevelType w:val="hybridMultilevel"/>
    <w:tmpl w:val="B7B2DDCE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727381F"/>
    <w:multiLevelType w:val="hybridMultilevel"/>
    <w:tmpl w:val="86E45F22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8F04130"/>
    <w:multiLevelType w:val="hybridMultilevel"/>
    <w:tmpl w:val="3BD6EAD6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2F22FF"/>
    <w:multiLevelType w:val="hybridMultilevel"/>
    <w:tmpl w:val="E30852F2"/>
    <w:lvl w:ilvl="0" w:tplc="5D6A33F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4B2C51"/>
    <w:multiLevelType w:val="hybridMultilevel"/>
    <w:tmpl w:val="C7A6E20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239678E"/>
    <w:multiLevelType w:val="hybridMultilevel"/>
    <w:tmpl w:val="DAFC6DF4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67B79"/>
    <w:multiLevelType w:val="multilevel"/>
    <w:tmpl w:val="4486513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65472133"/>
    <w:multiLevelType w:val="multilevel"/>
    <w:tmpl w:val="C024ACE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6BA4732"/>
    <w:multiLevelType w:val="hybridMultilevel"/>
    <w:tmpl w:val="9C70E27C"/>
    <w:lvl w:ilvl="0" w:tplc="0409000F">
      <w:start w:val="28"/>
      <w:numFmt w:val="decimal"/>
      <w:lvlText w:val="%1."/>
      <w:lvlJc w:val="left"/>
      <w:pPr>
        <w:ind w:left="74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167" w:hanging="360"/>
      </w:pPr>
    </w:lvl>
    <w:lvl w:ilvl="2" w:tplc="0409001B" w:tentative="1">
      <w:start w:val="1"/>
      <w:numFmt w:val="lowerRoman"/>
      <w:lvlText w:val="%3."/>
      <w:lvlJc w:val="right"/>
      <w:pPr>
        <w:ind w:left="8887" w:hanging="180"/>
      </w:pPr>
    </w:lvl>
    <w:lvl w:ilvl="3" w:tplc="0409000F" w:tentative="1">
      <w:start w:val="1"/>
      <w:numFmt w:val="decimal"/>
      <w:lvlText w:val="%4."/>
      <w:lvlJc w:val="left"/>
      <w:pPr>
        <w:ind w:left="9607" w:hanging="360"/>
      </w:pPr>
    </w:lvl>
    <w:lvl w:ilvl="4" w:tplc="04090019" w:tentative="1">
      <w:start w:val="1"/>
      <w:numFmt w:val="lowerLetter"/>
      <w:lvlText w:val="%5."/>
      <w:lvlJc w:val="left"/>
      <w:pPr>
        <w:ind w:left="10327" w:hanging="360"/>
      </w:pPr>
    </w:lvl>
    <w:lvl w:ilvl="5" w:tplc="0409001B" w:tentative="1">
      <w:start w:val="1"/>
      <w:numFmt w:val="lowerRoman"/>
      <w:lvlText w:val="%6."/>
      <w:lvlJc w:val="right"/>
      <w:pPr>
        <w:ind w:left="11047" w:hanging="180"/>
      </w:pPr>
    </w:lvl>
    <w:lvl w:ilvl="6" w:tplc="0409000F" w:tentative="1">
      <w:start w:val="1"/>
      <w:numFmt w:val="decimal"/>
      <w:lvlText w:val="%7."/>
      <w:lvlJc w:val="left"/>
      <w:pPr>
        <w:ind w:left="11767" w:hanging="360"/>
      </w:pPr>
    </w:lvl>
    <w:lvl w:ilvl="7" w:tplc="04090019" w:tentative="1">
      <w:start w:val="1"/>
      <w:numFmt w:val="lowerLetter"/>
      <w:lvlText w:val="%8."/>
      <w:lvlJc w:val="left"/>
      <w:pPr>
        <w:ind w:left="12487" w:hanging="360"/>
      </w:pPr>
    </w:lvl>
    <w:lvl w:ilvl="8" w:tplc="0409001B" w:tentative="1">
      <w:start w:val="1"/>
      <w:numFmt w:val="lowerRoman"/>
      <w:lvlText w:val="%9."/>
      <w:lvlJc w:val="right"/>
      <w:pPr>
        <w:ind w:left="13207" w:hanging="180"/>
      </w:pPr>
    </w:lvl>
  </w:abstractNum>
  <w:abstractNum w:abstractNumId="36" w15:restartNumberingAfterBreak="0">
    <w:nsid w:val="672716BF"/>
    <w:multiLevelType w:val="hybridMultilevel"/>
    <w:tmpl w:val="9A9E1288"/>
    <w:lvl w:ilvl="0" w:tplc="042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7626E37"/>
    <w:multiLevelType w:val="multilevel"/>
    <w:tmpl w:val="237801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67724F17"/>
    <w:multiLevelType w:val="hybridMultilevel"/>
    <w:tmpl w:val="ED206B0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C00D55"/>
    <w:multiLevelType w:val="multilevel"/>
    <w:tmpl w:val="67C00D55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B7651E3"/>
    <w:multiLevelType w:val="hybridMultilevel"/>
    <w:tmpl w:val="6D04C74A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59535B"/>
    <w:multiLevelType w:val="hybridMultilevel"/>
    <w:tmpl w:val="08D2D85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811F32"/>
    <w:multiLevelType w:val="hybridMultilevel"/>
    <w:tmpl w:val="07CA2C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96907DB"/>
    <w:multiLevelType w:val="hybridMultilevel"/>
    <w:tmpl w:val="283498B2"/>
    <w:lvl w:ilvl="0" w:tplc="042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A33DFE"/>
    <w:multiLevelType w:val="hybridMultilevel"/>
    <w:tmpl w:val="10700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B7762A8"/>
    <w:multiLevelType w:val="hybridMultilevel"/>
    <w:tmpl w:val="C1CE738C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252C1D"/>
    <w:multiLevelType w:val="hybridMultilevel"/>
    <w:tmpl w:val="1BEEEFA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6"/>
  </w:num>
  <w:num w:numId="3">
    <w:abstractNumId w:val="35"/>
  </w:num>
  <w:num w:numId="4">
    <w:abstractNumId w:val="45"/>
  </w:num>
  <w:num w:numId="5">
    <w:abstractNumId w:val="0"/>
  </w:num>
  <w:num w:numId="6">
    <w:abstractNumId w:val="9"/>
  </w:num>
  <w:num w:numId="7">
    <w:abstractNumId w:val="30"/>
  </w:num>
  <w:num w:numId="8">
    <w:abstractNumId w:val="42"/>
  </w:num>
  <w:num w:numId="9">
    <w:abstractNumId w:val="2"/>
  </w:num>
  <w:num w:numId="10">
    <w:abstractNumId w:val="19"/>
  </w:num>
  <w:num w:numId="11">
    <w:abstractNumId w:val="44"/>
  </w:num>
  <w:num w:numId="12">
    <w:abstractNumId w:val="34"/>
  </w:num>
  <w:num w:numId="13">
    <w:abstractNumId w:val="43"/>
  </w:num>
  <w:num w:numId="14">
    <w:abstractNumId w:val="6"/>
  </w:num>
  <w:num w:numId="15">
    <w:abstractNumId w:val="18"/>
  </w:num>
  <w:num w:numId="16">
    <w:abstractNumId w:val="7"/>
  </w:num>
  <w:num w:numId="17">
    <w:abstractNumId w:val="40"/>
  </w:num>
  <w:num w:numId="18">
    <w:abstractNumId w:val="38"/>
  </w:num>
  <w:num w:numId="19">
    <w:abstractNumId w:val="17"/>
  </w:num>
  <w:num w:numId="20">
    <w:abstractNumId w:val="27"/>
  </w:num>
  <w:num w:numId="21">
    <w:abstractNumId w:val="37"/>
  </w:num>
  <w:num w:numId="22">
    <w:abstractNumId w:val="33"/>
  </w:num>
  <w:num w:numId="23">
    <w:abstractNumId w:val="12"/>
  </w:num>
  <w:num w:numId="24">
    <w:abstractNumId w:val="25"/>
  </w:num>
  <w:num w:numId="25">
    <w:abstractNumId w:val="15"/>
  </w:num>
  <w:num w:numId="26">
    <w:abstractNumId w:val="32"/>
  </w:num>
  <w:num w:numId="27">
    <w:abstractNumId w:val="29"/>
  </w:num>
  <w:num w:numId="28">
    <w:abstractNumId w:val="46"/>
  </w:num>
  <w:num w:numId="29">
    <w:abstractNumId w:val="28"/>
  </w:num>
  <w:num w:numId="30">
    <w:abstractNumId w:val="36"/>
  </w:num>
  <w:num w:numId="31">
    <w:abstractNumId w:val="20"/>
  </w:num>
  <w:num w:numId="32">
    <w:abstractNumId w:val="11"/>
  </w:num>
  <w:num w:numId="33">
    <w:abstractNumId w:val="8"/>
  </w:num>
  <w:num w:numId="34">
    <w:abstractNumId w:val="41"/>
  </w:num>
  <w:num w:numId="35">
    <w:abstractNumId w:val="14"/>
  </w:num>
  <w:num w:numId="36">
    <w:abstractNumId w:val="31"/>
  </w:num>
  <w:num w:numId="37">
    <w:abstractNumId w:val="16"/>
  </w:num>
  <w:num w:numId="38">
    <w:abstractNumId w:val="10"/>
  </w:num>
  <w:num w:numId="39">
    <w:abstractNumId w:val="23"/>
  </w:num>
  <w:num w:numId="40">
    <w:abstractNumId w:val="24"/>
  </w:num>
  <w:num w:numId="41">
    <w:abstractNumId w:val="5"/>
  </w:num>
  <w:num w:numId="42">
    <w:abstractNumId w:val="21"/>
  </w:num>
  <w:num w:numId="43">
    <w:abstractNumId w:val="39"/>
  </w:num>
  <w:num w:numId="44">
    <w:abstractNumId w:val="4"/>
  </w:num>
  <w:num w:numId="45">
    <w:abstractNumId w:val="3"/>
  </w:num>
  <w:num w:numId="46">
    <w:abstractNumId w:val="13"/>
  </w:num>
  <w:num w:numId="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5FF6"/>
    <w:rsid w:val="00000FCE"/>
    <w:rsid w:val="000038B7"/>
    <w:rsid w:val="00007F61"/>
    <w:rsid w:val="000123F5"/>
    <w:rsid w:val="00012880"/>
    <w:rsid w:val="000226E9"/>
    <w:rsid w:val="00024496"/>
    <w:rsid w:val="000343F7"/>
    <w:rsid w:val="00043DCC"/>
    <w:rsid w:val="00046DA3"/>
    <w:rsid w:val="000558A4"/>
    <w:rsid w:val="00062A0D"/>
    <w:rsid w:val="00064E9F"/>
    <w:rsid w:val="00067D66"/>
    <w:rsid w:val="000737D8"/>
    <w:rsid w:val="0007632B"/>
    <w:rsid w:val="00080907"/>
    <w:rsid w:val="00081616"/>
    <w:rsid w:val="00082696"/>
    <w:rsid w:val="00083504"/>
    <w:rsid w:val="000835BE"/>
    <w:rsid w:val="00087731"/>
    <w:rsid w:val="00090F14"/>
    <w:rsid w:val="0009444D"/>
    <w:rsid w:val="00095E2D"/>
    <w:rsid w:val="00096C33"/>
    <w:rsid w:val="000A089A"/>
    <w:rsid w:val="000A46FB"/>
    <w:rsid w:val="000A4F0A"/>
    <w:rsid w:val="000A5AA6"/>
    <w:rsid w:val="000A71C2"/>
    <w:rsid w:val="000B15AB"/>
    <w:rsid w:val="000B22C6"/>
    <w:rsid w:val="000B3930"/>
    <w:rsid w:val="000B47CD"/>
    <w:rsid w:val="000B55E0"/>
    <w:rsid w:val="000B5B06"/>
    <w:rsid w:val="000B6D80"/>
    <w:rsid w:val="000C0DE0"/>
    <w:rsid w:val="000C5EF9"/>
    <w:rsid w:val="000E1EF5"/>
    <w:rsid w:val="000E4262"/>
    <w:rsid w:val="000F140B"/>
    <w:rsid w:val="000F2BC5"/>
    <w:rsid w:val="000F40E0"/>
    <w:rsid w:val="000F48D9"/>
    <w:rsid w:val="000F6F8B"/>
    <w:rsid w:val="000F75E4"/>
    <w:rsid w:val="00100081"/>
    <w:rsid w:val="00102FDF"/>
    <w:rsid w:val="00104782"/>
    <w:rsid w:val="001070EA"/>
    <w:rsid w:val="00107D9D"/>
    <w:rsid w:val="00111005"/>
    <w:rsid w:val="00111B50"/>
    <w:rsid w:val="00114DC0"/>
    <w:rsid w:val="00114E5A"/>
    <w:rsid w:val="00122846"/>
    <w:rsid w:val="0012447D"/>
    <w:rsid w:val="00125138"/>
    <w:rsid w:val="00130F90"/>
    <w:rsid w:val="00136F80"/>
    <w:rsid w:val="00137133"/>
    <w:rsid w:val="001425BF"/>
    <w:rsid w:val="001430E5"/>
    <w:rsid w:val="001551C5"/>
    <w:rsid w:val="0015691A"/>
    <w:rsid w:val="0016012B"/>
    <w:rsid w:val="001623B0"/>
    <w:rsid w:val="001734A0"/>
    <w:rsid w:val="0017636A"/>
    <w:rsid w:val="00180D04"/>
    <w:rsid w:val="00182301"/>
    <w:rsid w:val="0018278C"/>
    <w:rsid w:val="0018403E"/>
    <w:rsid w:val="00190236"/>
    <w:rsid w:val="00192451"/>
    <w:rsid w:val="0019339D"/>
    <w:rsid w:val="00194CF6"/>
    <w:rsid w:val="00195BAD"/>
    <w:rsid w:val="00196CAD"/>
    <w:rsid w:val="001976AD"/>
    <w:rsid w:val="0019791A"/>
    <w:rsid w:val="001A3C0E"/>
    <w:rsid w:val="001B17F8"/>
    <w:rsid w:val="001B2991"/>
    <w:rsid w:val="001B49B7"/>
    <w:rsid w:val="001C4B9F"/>
    <w:rsid w:val="001C5090"/>
    <w:rsid w:val="001C63AE"/>
    <w:rsid w:val="001D264E"/>
    <w:rsid w:val="001D4046"/>
    <w:rsid w:val="001D42BE"/>
    <w:rsid w:val="001E0ADD"/>
    <w:rsid w:val="001F0F0C"/>
    <w:rsid w:val="00203C8E"/>
    <w:rsid w:val="00207DC2"/>
    <w:rsid w:val="00212F63"/>
    <w:rsid w:val="00214FFF"/>
    <w:rsid w:val="00216F15"/>
    <w:rsid w:val="00217467"/>
    <w:rsid w:val="00224774"/>
    <w:rsid w:val="002320E5"/>
    <w:rsid w:val="00233C0A"/>
    <w:rsid w:val="0023731B"/>
    <w:rsid w:val="002379AD"/>
    <w:rsid w:val="00252F26"/>
    <w:rsid w:val="00254D93"/>
    <w:rsid w:val="00267BE9"/>
    <w:rsid w:val="002705FB"/>
    <w:rsid w:val="00272D40"/>
    <w:rsid w:val="00274F17"/>
    <w:rsid w:val="00280158"/>
    <w:rsid w:val="00285CE9"/>
    <w:rsid w:val="0028604D"/>
    <w:rsid w:val="00291721"/>
    <w:rsid w:val="00297E94"/>
    <w:rsid w:val="002A193D"/>
    <w:rsid w:val="002A3496"/>
    <w:rsid w:val="002A38A6"/>
    <w:rsid w:val="002C142E"/>
    <w:rsid w:val="002C5D0E"/>
    <w:rsid w:val="002C7E88"/>
    <w:rsid w:val="002D2D06"/>
    <w:rsid w:val="002D4629"/>
    <w:rsid w:val="002D46B9"/>
    <w:rsid w:val="002D796D"/>
    <w:rsid w:val="002E136B"/>
    <w:rsid w:val="002E2616"/>
    <w:rsid w:val="002F190A"/>
    <w:rsid w:val="002F2D62"/>
    <w:rsid w:val="002F7506"/>
    <w:rsid w:val="0030130F"/>
    <w:rsid w:val="003100BD"/>
    <w:rsid w:val="00320337"/>
    <w:rsid w:val="003218FF"/>
    <w:rsid w:val="00324808"/>
    <w:rsid w:val="003271F7"/>
    <w:rsid w:val="00334DB4"/>
    <w:rsid w:val="00343A81"/>
    <w:rsid w:val="00351711"/>
    <w:rsid w:val="003519CA"/>
    <w:rsid w:val="00353097"/>
    <w:rsid w:val="0035628D"/>
    <w:rsid w:val="003563D9"/>
    <w:rsid w:val="003665AF"/>
    <w:rsid w:val="0037333B"/>
    <w:rsid w:val="00373FC3"/>
    <w:rsid w:val="00374D82"/>
    <w:rsid w:val="00377EFD"/>
    <w:rsid w:val="0038188C"/>
    <w:rsid w:val="0039049C"/>
    <w:rsid w:val="003952DA"/>
    <w:rsid w:val="003963F8"/>
    <w:rsid w:val="003A3177"/>
    <w:rsid w:val="003A3643"/>
    <w:rsid w:val="003A3819"/>
    <w:rsid w:val="003A797C"/>
    <w:rsid w:val="003B72F0"/>
    <w:rsid w:val="003C5C16"/>
    <w:rsid w:val="003D021B"/>
    <w:rsid w:val="003D025A"/>
    <w:rsid w:val="003D1BFE"/>
    <w:rsid w:val="003D415D"/>
    <w:rsid w:val="003D62DF"/>
    <w:rsid w:val="003E1FF4"/>
    <w:rsid w:val="003E2B44"/>
    <w:rsid w:val="003E31FE"/>
    <w:rsid w:val="003E55A2"/>
    <w:rsid w:val="003E6E1E"/>
    <w:rsid w:val="003E6F28"/>
    <w:rsid w:val="003F0665"/>
    <w:rsid w:val="003F086C"/>
    <w:rsid w:val="0040661E"/>
    <w:rsid w:val="004121C1"/>
    <w:rsid w:val="00415407"/>
    <w:rsid w:val="00415851"/>
    <w:rsid w:val="00415C8A"/>
    <w:rsid w:val="004241C1"/>
    <w:rsid w:val="004349F3"/>
    <w:rsid w:val="00435384"/>
    <w:rsid w:val="00437F6E"/>
    <w:rsid w:val="00444D77"/>
    <w:rsid w:val="00450116"/>
    <w:rsid w:val="00450A5D"/>
    <w:rsid w:val="00453AB1"/>
    <w:rsid w:val="004608A7"/>
    <w:rsid w:val="0046138A"/>
    <w:rsid w:val="004614AC"/>
    <w:rsid w:val="004614E5"/>
    <w:rsid w:val="0046386C"/>
    <w:rsid w:val="004668F4"/>
    <w:rsid w:val="0046699A"/>
    <w:rsid w:val="00467154"/>
    <w:rsid w:val="0046738C"/>
    <w:rsid w:val="00467F58"/>
    <w:rsid w:val="0047342E"/>
    <w:rsid w:val="00480E70"/>
    <w:rsid w:val="004812BD"/>
    <w:rsid w:val="00482BD8"/>
    <w:rsid w:val="0048510E"/>
    <w:rsid w:val="00490084"/>
    <w:rsid w:val="0049730A"/>
    <w:rsid w:val="004A7C39"/>
    <w:rsid w:val="004B343E"/>
    <w:rsid w:val="004B4243"/>
    <w:rsid w:val="004B6011"/>
    <w:rsid w:val="004C1BFE"/>
    <w:rsid w:val="004C3D02"/>
    <w:rsid w:val="004C65AF"/>
    <w:rsid w:val="004D16BF"/>
    <w:rsid w:val="004D25E9"/>
    <w:rsid w:val="004D6CCF"/>
    <w:rsid w:val="004E1352"/>
    <w:rsid w:val="004E19F9"/>
    <w:rsid w:val="004E1DFC"/>
    <w:rsid w:val="004E313B"/>
    <w:rsid w:val="004E3C16"/>
    <w:rsid w:val="004E5701"/>
    <w:rsid w:val="004F27B8"/>
    <w:rsid w:val="004F4CEB"/>
    <w:rsid w:val="004F62B1"/>
    <w:rsid w:val="00502960"/>
    <w:rsid w:val="00506709"/>
    <w:rsid w:val="00506CFD"/>
    <w:rsid w:val="005160B9"/>
    <w:rsid w:val="0051713E"/>
    <w:rsid w:val="005244CD"/>
    <w:rsid w:val="00525FF4"/>
    <w:rsid w:val="0053174A"/>
    <w:rsid w:val="00533129"/>
    <w:rsid w:val="005351A0"/>
    <w:rsid w:val="00540757"/>
    <w:rsid w:val="0054139A"/>
    <w:rsid w:val="00544C7D"/>
    <w:rsid w:val="005506BC"/>
    <w:rsid w:val="00550E4D"/>
    <w:rsid w:val="005542FC"/>
    <w:rsid w:val="00554FFA"/>
    <w:rsid w:val="0055636D"/>
    <w:rsid w:val="00563058"/>
    <w:rsid w:val="005702D3"/>
    <w:rsid w:val="00572C63"/>
    <w:rsid w:val="005734BB"/>
    <w:rsid w:val="00575799"/>
    <w:rsid w:val="0058026B"/>
    <w:rsid w:val="005805CF"/>
    <w:rsid w:val="0058156F"/>
    <w:rsid w:val="0058185F"/>
    <w:rsid w:val="00586DB1"/>
    <w:rsid w:val="00593511"/>
    <w:rsid w:val="00594A25"/>
    <w:rsid w:val="00595C8A"/>
    <w:rsid w:val="005A356F"/>
    <w:rsid w:val="005B011B"/>
    <w:rsid w:val="005B39D9"/>
    <w:rsid w:val="005B3B49"/>
    <w:rsid w:val="005C130C"/>
    <w:rsid w:val="005C7259"/>
    <w:rsid w:val="005D595B"/>
    <w:rsid w:val="005D5C20"/>
    <w:rsid w:val="005E0130"/>
    <w:rsid w:val="005E2A38"/>
    <w:rsid w:val="005E2E41"/>
    <w:rsid w:val="005E3367"/>
    <w:rsid w:val="005E4C0B"/>
    <w:rsid w:val="005E607E"/>
    <w:rsid w:val="005F06CF"/>
    <w:rsid w:val="005F23DD"/>
    <w:rsid w:val="005F6085"/>
    <w:rsid w:val="005F65F3"/>
    <w:rsid w:val="00604E3C"/>
    <w:rsid w:val="0061642E"/>
    <w:rsid w:val="00620155"/>
    <w:rsid w:val="006279FD"/>
    <w:rsid w:val="00634423"/>
    <w:rsid w:val="00636241"/>
    <w:rsid w:val="0064008E"/>
    <w:rsid w:val="0064060F"/>
    <w:rsid w:val="0064125E"/>
    <w:rsid w:val="0064189C"/>
    <w:rsid w:val="00641C0E"/>
    <w:rsid w:val="006422B9"/>
    <w:rsid w:val="00644B7A"/>
    <w:rsid w:val="0064567A"/>
    <w:rsid w:val="00647294"/>
    <w:rsid w:val="00650D6A"/>
    <w:rsid w:val="00656930"/>
    <w:rsid w:val="00662092"/>
    <w:rsid w:val="006706CF"/>
    <w:rsid w:val="00674749"/>
    <w:rsid w:val="00674814"/>
    <w:rsid w:val="00680728"/>
    <w:rsid w:val="0068122D"/>
    <w:rsid w:val="00685010"/>
    <w:rsid w:val="0068712D"/>
    <w:rsid w:val="00687601"/>
    <w:rsid w:val="006949D4"/>
    <w:rsid w:val="006A0DF8"/>
    <w:rsid w:val="006A1009"/>
    <w:rsid w:val="006A47E2"/>
    <w:rsid w:val="006A548D"/>
    <w:rsid w:val="006B27F2"/>
    <w:rsid w:val="006B4440"/>
    <w:rsid w:val="006B4441"/>
    <w:rsid w:val="006B6F17"/>
    <w:rsid w:val="006C2FC1"/>
    <w:rsid w:val="006C4869"/>
    <w:rsid w:val="006C5EF7"/>
    <w:rsid w:val="006C6251"/>
    <w:rsid w:val="006D32EE"/>
    <w:rsid w:val="006D5476"/>
    <w:rsid w:val="006D728C"/>
    <w:rsid w:val="006D76EB"/>
    <w:rsid w:val="006E2554"/>
    <w:rsid w:val="006E31F2"/>
    <w:rsid w:val="006F184F"/>
    <w:rsid w:val="006F73B1"/>
    <w:rsid w:val="00700E83"/>
    <w:rsid w:val="00707A9B"/>
    <w:rsid w:val="00716427"/>
    <w:rsid w:val="00717712"/>
    <w:rsid w:val="007210CB"/>
    <w:rsid w:val="00722A3B"/>
    <w:rsid w:val="007303F2"/>
    <w:rsid w:val="00734748"/>
    <w:rsid w:val="00737340"/>
    <w:rsid w:val="007375BD"/>
    <w:rsid w:val="00740E6A"/>
    <w:rsid w:val="00742925"/>
    <w:rsid w:val="00742D8D"/>
    <w:rsid w:val="0074546F"/>
    <w:rsid w:val="00750C7E"/>
    <w:rsid w:val="007536B9"/>
    <w:rsid w:val="00755603"/>
    <w:rsid w:val="0075576A"/>
    <w:rsid w:val="00761F3D"/>
    <w:rsid w:val="0076430C"/>
    <w:rsid w:val="00765FF6"/>
    <w:rsid w:val="007716AF"/>
    <w:rsid w:val="0077597F"/>
    <w:rsid w:val="00776EEB"/>
    <w:rsid w:val="00777FB4"/>
    <w:rsid w:val="00782043"/>
    <w:rsid w:val="0078271B"/>
    <w:rsid w:val="00787CFD"/>
    <w:rsid w:val="0079169C"/>
    <w:rsid w:val="00791EED"/>
    <w:rsid w:val="007A00F9"/>
    <w:rsid w:val="007A126A"/>
    <w:rsid w:val="007A1750"/>
    <w:rsid w:val="007A2546"/>
    <w:rsid w:val="007A2637"/>
    <w:rsid w:val="007A2B3E"/>
    <w:rsid w:val="007B1A23"/>
    <w:rsid w:val="007B7FF5"/>
    <w:rsid w:val="007C0197"/>
    <w:rsid w:val="007C2290"/>
    <w:rsid w:val="007C457A"/>
    <w:rsid w:val="007C48A3"/>
    <w:rsid w:val="007C4E01"/>
    <w:rsid w:val="007D0110"/>
    <w:rsid w:val="007E0CDE"/>
    <w:rsid w:val="007E1457"/>
    <w:rsid w:val="007E57CA"/>
    <w:rsid w:val="007E6AB9"/>
    <w:rsid w:val="007E7FF7"/>
    <w:rsid w:val="007F20B9"/>
    <w:rsid w:val="00800635"/>
    <w:rsid w:val="0080137E"/>
    <w:rsid w:val="00804D70"/>
    <w:rsid w:val="0080597B"/>
    <w:rsid w:val="00812BC8"/>
    <w:rsid w:val="0081552C"/>
    <w:rsid w:val="008160BB"/>
    <w:rsid w:val="00816C54"/>
    <w:rsid w:val="00824024"/>
    <w:rsid w:val="00824FFC"/>
    <w:rsid w:val="0082576D"/>
    <w:rsid w:val="00830595"/>
    <w:rsid w:val="00832A53"/>
    <w:rsid w:val="00833077"/>
    <w:rsid w:val="00835530"/>
    <w:rsid w:val="00835711"/>
    <w:rsid w:val="008365F9"/>
    <w:rsid w:val="00843179"/>
    <w:rsid w:val="00843DC4"/>
    <w:rsid w:val="00850B37"/>
    <w:rsid w:val="008544CA"/>
    <w:rsid w:val="00855751"/>
    <w:rsid w:val="008577E4"/>
    <w:rsid w:val="008629CA"/>
    <w:rsid w:val="0086519D"/>
    <w:rsid w:val="00867C2D"/>
    <w:rsid w:val="00871468"/>
    <w:rsid w:val="00880D36"/>
    <w:rsid w:val="0088118D"/>
    <w:rsid w:val="00881F37"/>
    <w:rsid w:val="008847DD"/>
    <w:rsid w:val="00884DAE"/>
    <w:rsid w:val="00894E64"/>
    <w:rsid w:val="008A09AE"/>
    <w:rsid w:val="008A301F"/>
    <w:rsid w:val="008A317B"/>
    <w:rsid w:val="008A3C47"/>
    <w:rsid w:val="008A7196"/>
    <w:rsid w:val="008B36CF"/>
    <w:rsid w:val="008C5BD7"/>
    <w:rsid w:val="008C7E95"/>
    <w:rsid w:val="008C7FB6"/>
    <w:rsid w:val="008D0243"/>
    <w:rsid w:val="008D097D"/>
    <w:rsid w:val="008D0EAE"/>
    <w:rsid w:val="008D76E3"/>
    <w:rsid w:val="008E606E"/>
    <w:rsid w:val="008E6453"/>
    <w:rsid w:val="008F36BD"/>
    <w:rsid w:val="008F56E9"/>
    <w:rsid w:val="008F6207"/>
    <w:rsid w:val="008F7F99"/>
    <w:rsid w:val="009017B9"/>
    <w:rsid w:val="009039BB"/>
    <w:rsid w:val="00906441"/>
    <w:rsid w:val="00907B47"/>
    <w:rsid w:val="009128D4"/>
    <w:rsid w:val="0091328A"/>
    <w:rsid w:val="00913D8D"/>
    <w:rsid w:val="009147A2"/>
    <w:rsid w:val="00916E94"/>
    <w:rsid w:val="00917758"/>
    <w:rsid w:val="009224F0"/>
    <w:rsid w:val="00923801"/>
    <w:rsid w:val="00930FFB"/>
    <w:rsid w:val="00937897"/>
    <w:rsid w:val="00942B81"/>
    <w:rsid w:val="0094455D"/>
    <w:rsid w:val="00952180"/>
    <w:rsid w:val="0095241D"/>
    <w:rsid w:val="0095267D"/>
    <w:rsid w:val="009530FA"/>
    <w:rsid w:val="00956EAB"/>
    <w:rsid w:val="00957288"/>
    <w:rsid w:val="009729C4"/>
    <w:rsid w:val="00985E08"/>
    <w:rsid w:val="00992BA4"/>
    <w:rsid w:val="009A058F"/>
    <w:rsid w:val="009A2A93"/>
    <w:rsid w:val="009A530C"/>
    <w:rsid w:val="009B218D"/>
    <w:rsid w:val="009B4838"/>
    <w:rsid w:val="009C29B6"/>
    <w:rsid w:val="009C357E"/>
    <w:rsid w:val="009C483D"/>
    <w:rsid w:val="009D091C"/>
    <w:rsid w:val="009D629D"/>
    <w:rsid w:val="009D64DD"/>
    <w:rsid w:val="009D7823"/>
    <w:rsid w:val="009E1D5A"/>
    <w:rsid w:val="009E27AA"/>
    <w:rsid w:val="009E360B"/>
    <w:rsid w:val="009E7FC7"/>
    <w:rsid w:val="009F05C7"/>
    <w:rsid w:val="009F3998"/>
    <w:rsid w:val="009F74BC"/>
    <w:rsid w:val="00A03740"/>
    <w:rsid w:val="00A0567D"/>
    <w:rsid w:val="00A058CE"/>
    <w:rsid w:val="00A120DF"/>
    <w:rsid w:val="00A133FD"/>
    <w:rsid w:val="00A138A8"/>
    <w:rsid w:val="00A14CB2"/>
    <w:rsid w:val="00A22628"/>
    <w:rsid w:val="00A226A3"/>
    <w:rsid w:val="00A25B5A"/>
    <w:rsid w:val="00A35B62"/>
    <w:rsid w:val="00A36958"/>
    <w:rsid w:val="00A435AF"/>
    <w:rsid w:val="00A43925"/>
    <w:rsid w:val="00A44760"/>
    <w:rsid w:val="00A535B8"/>
    <w:rsid w:val="00A56E42"/>
    <w:rsid w:val="00A63A58"/>
    <w:rsid w:val="00A6427D"/>
    <w:rsid w:val="00A6559B"/>
    <w:rsid w:val="00A66C19"/>
    <w:rsid w:val="00A72D1E"/>
    <w:rsid w:val="00A72D8F"/>
    <w:rsid w:val="00A73C31"/>
    <w:rsid w:val="00A75CE3"/>
    <w:rsid w:val="00A77820"/>
    <w:rsid w:val="00A800B0"/>
    <w:rsid w:val="00A92778"/>
    <w:rsid w:val="00A970A2"/>
    <w:rsid w:val="00A977B8"/>
    <w:rsid w:val="00AA4DA6"/>
    <w:rsid w:val="00AA64AF"/>
    <w:rsid w:val="00AB049D"/>
    <w:rsid w:val="00AB1DB1"/>
    <w:rsid w:val="00AB62F4"/>
    <w:rsid w:val="00AC00A1"/>
    <w:rsid w:val="00AC79ED"/>
    <w:rsid w:val="00AD092F"/>
    <w:rsid w:val="00AD3486"/>
    <w:rsid w:val="00AD39DE"/>
    <w:rsid w:val="00AD3FCB"/>
    <w:rsid w:val="00AD5551"/>
    <w:rsid w:val="00AE0F57"/>
    <w:rsid w:val="00AE2FCF"/>
    <w:rsid w:val="00AE4646"/>
    <w:rsid w:val="00AF22A5"/>
    <w:rsid w:val="00B06E57"/>
    <w:rsid w:val="00B10206"/>
    <w:rsid w:val="00B118C8"/>
    <w:rsid w:val="00B11CD9"/>
    <w:rsid w:val="00B163BA"/>
    <w:rsid w:val="00B16E0D"/>
    <w:rsid w:val="00B274B5"/>
    <w:rsid w:val="00B330B5"/>
    <w:rsid w:val="00B337ED"/>
    <w:rsid w:val="00B372DF"/>
    <w:rsid w:val="00B42446"/>
    <w:rsid w:val="00B47425"/>
    <w:rsid w:val="00B51F69"/>
    <w:rsid w:val="00B577B8"/>
    <w:rsid w:val="00B62721"/>
    <w:rsid w:val="00B62922"/>
    <w:rsid w:val="00B62963"/>
    <w:rsid w:val="00B65604"/>
    <w:rsid w:val="00B707AA"/>
    <w:rsid w:val="00B71205"/>
    <w:rsid w:val="00B8172C"/>
    <w:rsid w:val="00B8236E"/>
    <w:rsid w:val="00B82BB6"/>
    <w:rsid w:val="00B837DD"/>
    <w:rsid w:val="00B83C6C"/>
    <w:rsid w:val="00B8489D"/>
    <w:rsid w:val="00B9282E"/>
    <w:rsid w:val="00B96C4E"/>
    <w:rsid w:val="00BB2B2A"/>
    <w:rsid w:val="00BB37D0"/>
    <w:rsid w:val="00BB5816"/>
    <w:rsid w:val="00BB7FB8"/>
    <w:rsid w:val="00BC0934"/>
    <w:rsid w:val="00BC2C63"/>
    <w:rsid w:val="00BC35A3"/>
    <w:rsid w:val="00BC3ADC"/>
    <w:rsid w:val="00BC6501"/>
    <w:rsid w:val="00BC7FDE"/>
    <w:rsid w:val="00BD1CA2"/>
    <w:rsid w:val="00BE073B"/>
    <w:rsid w:val="00BE34B9"/>
    <w:rsid w:val="00BE382C"/>
    <w:rsid w:val="00BE63A9"/>
    <w:rsid w:val="00BF148E"/>
    <w:rsid w:val="00BF460A"/>
    <w:rsid w:val="00BF5C5E"/>
    <w:rsid w:val="00BF7781"/>
    <w:rsid w:val="00BF7CC5"/>
    <w:rsid w:val="00C065D0"/>
    <w:rsid w:val="00C07BC1"/>
    <w:rsid w:val="00C112C8"/>
    <w:rsid w:val="00C17EC8"/>
    <w:rsid w:val="00C238B2"/>
    <w:rsid w:val="00C332CF"/>
    <w:rsid w:val="00C370E0"/>
    <w:rsid w:val="00C40083"/>
    <w:rsid w:val="00C4358C"/>
    <w:rsid w:val="00C52465"/>
    <w:rsid w:val="00C5497F"/>
    <w:rsid w:val="00C54E52"/>
    <w:rsid w:val="00C56904"/>
    <w:rsid w:val="00C61B9C"/>
    <w:rsid w:val="00C63134"/>
    <w:rsid w:val="00C66CB6"/>
    <w:rsid w:val="00C70A1B"/>
    <w:rsid w:val="00C72CFE"/>
    <w:rsid w:val="00C73B27"/>
    <w:rsid w:val="00C75086"/>
    <w:rsid w:val="00C830E3"/>
    <w:rsid w:val="00C84DAA"/>
    <w:rsid w:val="00C9054C"/>
    <w:rsid w:val="00C92312"/>
    <w:rsid w:val="00C94033"/>
    <w:rsid w:val="00C95714"/>
    <w:rsid w:val="00C97D01"/>
    <w:rsid w:val="00CA12CB"/>
    <w:rsid w:val="00CA1C39"/>
    <w:rsid w:val="00CA4CB3"/>
    <w:rsid w:val="00CB59E1"/>
    <w:rsid w:val="00CB7B6E"/>
    <w:rsid w:val="00CC1EDE"/>
    <w:rsid w:val="00CD0089"/>
    <w:rsid w:val="00CD0EC9"/>
    <w:rsid w:val="00CD13EC"/>
    <w:rsid w:val="00CD148B"/>
    <w:rsid w:val="00CD6B4B"/>
    <w:rsid w:val="00CD7A65"/>
    <w:rsid w:val="00CE5555"/>
    <w:rsid w:val="00CE5572"/>
    <w:rsid w:val="00CF0236"/>
    <w:rsid w:val="00CF0AA2"/>
    <w:rsid w:val="00CF1CB8"/>
    <w:rsid w:val="00CF478C"/>
    <w:rsid w:val="00CF7FEA"/>
    <w:rsid w:val="00D020AB"/>
    <w:rsid w:val="00D037B9"/>
    <w:rsid w:val="00D06777"/>
    <w:rsid w:val="00D23350"/>
    <w:rsid w:val="00D233F7"/>
    <w:rsid w:val="00D27DF1"/>
    <w:rsid w:val="00D27E71"/>
    <w:rsid w:val="00D33323"/>
    <w:rsid w:val="00D34D21"/>
    <w:rsid w:val="00D35ADA"/>
    <w:rsid w:val="00D4145E"/>
    <w:rsid w:val="00D4685D"/>
    <w:rsid w:val="00D54694"/>
    <w:rsid w:val="00D54D00"/>
    <w:rsid w:val="00D628C4"/>
    <w:rsid w:val="00D63275"/>
    <w:rsid w:val="00D64145"/>
    <w:rsid w:val="00D676E4"/>
    <w:rsid w:val="00D71701"/>
    <w:rsid w:val="00D811EA"/>
    <w:rsid w:val="00D81D77"/>
    <w:rsid w:val="00D8244C"/>
    <w:rsid w:val="00D82E3E"/>
    <w:rsid w:val="00D932AE"/>
    <w:rsid w:val="00D938FF"/>
    <w:rsid w:val="00D95706"/>
    <w:rsid w:val="00DA0BE7"/>
    <w:rsid w:val="00DA28C6"/>
    <w:rsid w:val="00DA2B33"/>
    <w:rsid w:val="00DA4AD7"/>
    <w:rsid w:val="00DA7890"/>
    <w:rsid w:val="00DB0747"/>
    <w:rsid w:val="00DB5175"/>
    <w:rsid w:val="00DB7595"/>
    <w:rsid w:val="00DC1505"/>
    <w:rsid w:val="00DC2276"/>
    <w:rsid w:val="00DC371B"/>
    <w:rsid w:val="00DD1C8D"/>
    <w:rsid w:val="00DD22E9"/>
    <w:rsid w:val="00DD57D3"/>
    <w:rsid w:val="00DD704B"/>
    <w:rsid w:val="00DD74FD"/>
    <w:rsid w:val="00DE2499"/>
    <w:rsid w:val="00DE56BE"/>
    <w:rsid w:val="00DE7AAB"/>
    <w:rsid w:val="00E0227E"/>
    <w:rsid w:val="00E16337"/>
    <w:rsid w:val="00E2077C"/>
    <w:rsid w:val="00E22B1F"/>
    <w:rsid w:val="00E2721A"/>
    <w:rsid w:val="00E304F5"/>
    <w:rsid w:val="00E316D3"/>
    <w:rsid w:val="00E32D57"/>
    <w:rsid w:val="00E34C03"/>
    <w:rsid w:val="00E47076"/>
    <w:rsid w:val="00E611D8"/>
    <w:rsid w:val="00E62214"/>
    <w:rsid w:val="00E6230C"/>
    <w:rsid w:val="00E7092F"/>
    <w:rsid w:val="00E73E69"/>
    <w:rsid w:val="00E766EA"/>
    <w:rsid w:val="00E76C56"/>
    <w:rsid w:val="00E76E5B"/>
    <w:rsid w:val="00E806C8"/>
    <w:rsid w:val="00E810F8"/>
    <w:rsid w:val="00E87E12"/>
    <w:rsid w:val="00E9773C"/>
    <w:rsid w:val="00E97EDA"/>
    <w:rsid w:val="00EA3713"/>
    <w:rsid w:val="00EB1C2A"/>
    <w:rsid w:val="00EB6D1F"/>
    <w:rsid w:val="00EC0ED2"/>
    <w:rsid w:val="00EC784A"/>
    <w:rsid w:val="00ED4778"/>
    <w:rsid w:val="00ED708C"/>
    <w:rsid w:val="00EE21E8"/>
    <w:rsid w:val="00EE48F9"/>
    <w:rsid w:val="00EE7064"/>
    <w:rsid w:val="00EF0050"/>
    <w:rsid w:val="00EF0AE5"/>
    <w:rsid w:val="00EF2183"/>
    <w:rsid w:val="00EF344A"/>
    <w:rsid w:val="00EF6068"/>
    <w:rsid w:val="00EF751C"/>
    <w:rsid w:val="00F00838"/>
    <w:rsid w:val="00F04A3A"/>
    <w:rsid w:val="00F05D33"/>
    <w:rsid w:val="00F0796B"/>
    <w:rsid w:val="00F1132C"/>
    <w:rsid w:val="00F11601"/>
    <w:rsid w:val="00F15269"/>
    <w:rsid w:val="00F215A2"/>
    <w:rsid w:val="00F24EB9"/>
    <w:rsid w:val="00F26A64"/>
    <w:rsid w:val="00F30A97"/>
    <w:rsid w:val="00F31DC7"/>
    <w:rsid w:val="00F34EFF"/>
    <w:rsid w:val="00F370B4"/>
    <w:rsid w:val="00F40328"/>
    <w:rsid w:val="00F41A32"/>
    <w:rsid w:val="00F42495"/>
    <w:rsid w:val="00F505DC"/>
    <w:rsid w:val="00F51AEB"/>
    <w:rsid w:val="00F5220E"/>
    <w:rsid w:val="00F5432E"/>
    <w:rsid w:val="00F57AB4"/>
    <w:rsid w:val="00F608B2"/>
    <w:rsid w:val="00F6183C"/>
    <w:rsid w:val="00F64160"/>
    <w:rsid w:val="00F643B8"/>
    <w:rsid w:val="00F64E68"/>
    <w:rsid w:val="00F725F1"/>
    <w:rsid w:val="00F7387C"/>
    <w:rsid w:val="00F764B2"/>
    <w:rsid w:val="00F803DB"/>
    <w:rsid w:val="00F81C77"/>
    <w:rsid w:val="00F81EF1"/>
    <w:rsid w:val="00F9186D"/>
    <w:rsid w:val="00F933D0"/>
    <w:rsid w:val="00F94D04"/>
    <w:rsid w:val="00F9608A"/>
    <w:rsid w:val="00FA0719"/>
    <w:rsid w:val="00FA0C77"/>
    <w:rsid w:val="00FA695E"/>
    <w:rsid w:val="00FB098B"/>
    <w:rsid w:val="00FB23D0"/>
    <w:rsid w:val="00FB5D40"/>
    <w:rsid w:val="00FC3386"/>
    <w:rsid w:val="00FD55CA"/>
    <w:rsid w:val="00FD57CA"/>
    <w:rsid w:val="00FE0BED"/>
    <w:rsid w:val="00FE7FBF"/>
    <w:rsid w:val="00FF123A"/>
    <w:rsid w:val="00FF6679"/>
    <w:rsid w:val="00FF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930EC3"/>
  <w15:docId w15:val="{16342790-63C3-452B-A0DB-14CDED21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218FF"/>
    <w:pPr>
      <w:spacing w:after="0" w:line="240" w:lineRule="auto"/>
    </w:pPr>
    <w:rPr>
      <w:rFonts w:eastAsia="Times New Roman" w:cs="Times New Roman"/>
      <w:szCs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C750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C7508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C7508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7508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Bongchuthich">
    <w:name w:val="Balloon Text"/>
    <w:basedOn w:val="Binhthng"/>
    <w:link w:val="BongchuthichChar"/>
    <w:uiPriority w:val="99"/>
    <w:semiHidden/>
    <w:unhideWhenUsed/>
    <w:rsid w:val="003218FF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3218FF"/>
    <w:rPr>
      <w:rFonts w:ascii="Tahoma" w:eastAsia="Times New Roman" w:hAnsi="Tahoma" w:cs="Tahoma"/>
      <w:sz w:val="16"/>
      <w:szCs w:val="16"/>
    </w:rPr>
  </w:style>
  <w:style w:type="character" w:styleId="ThamchiuChuthich">
    <w:name w:val="annotation reference"/>
    <w:basedOn w:val="Phngmcinhcuaoanvn"/>
    <w:unhideWhenUsed/>
    <w:rsid w:val="003218FF"/>
    <w:rPr>
      <w:sz w:val="16"/>
      <w:szCs w:val="16"/>
    </w:rPr>
  </w:style>
  <w:style w:type="paragraph" w:styleId="VnbanChuthich">
    <w:name w:val="annotation text"/>
    <w:basedOn w:val="Binhthng"/>
    <w:link w:val="VnbanChuthichChar"/>
    <w:unhideWhenUsed/>
    <w:rsid w:val="003218FF"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rsid w:val="003218FF"/>
    <w:rPr>
      <w:rFonts w:eastAsia="Times New Roman" w:cs="Times New Roman"/>
      <w:sz w:val="20"/>
      <w:szCs w:val="20"/>
    </w:rPr>
  </w:style>
  <w:style w:type="paragraph" w:styleId="ChuChuthich">
    <w:name w:val="annotation subject"/>
    <w:basedOn w:val="VnbanChuthich"/>
    <w:next w:val="VnbanChuthich"/>
    <w:link w:val="ChuChuthichChar"/>
    <w:uiPriority w:val="99"/>
    <w:semiHidden/>
    <w:unhideWhenUsed/>
    <w:rsid w:val="003218FF"/>
    <w:rPr>
      <w:b/>
      <w:bCs/>
    </w:rPr>
  </w:style>
  <w:style w:type="character" w:customStyle="1" w:styleId="ChuChuthichChar">
    <w:name w:val="Chủ đề Chú thích Char"/>
    <w:basedOn w:val="VnbanChuthichChar"/>
    <w:link w:val="ChuChuthich"/>
    <w:uiPriority w:val="99"/>
    <w:semiHidden/>
    <w:rsid w:val="003218FF"/>
    <w:rPr>
      <w:rFonts w:eastAsia="Times New Roman" w:cs="Times New Roman"/>
      <w:b/>
      <w:bCs/>
      <w:sz w:val="20"/>
      <w:szCs w:val="20"/>
    </w:rPr>
  </w:style>
  <w:style w:type="paragraph" w:customStyle="1" w:styleId="Tiucctrangmu">
    <w:name w:val="Tiêu đề các trang mở đầu"/>
    <w:basedOn w:val="Binhthng"/>
    <w:link w:val="TiucctrangmuChar"/>
    <w:qFormat/>
    <w:rsid w:val="007B1A23"/>
    <w:pPr>
      <w:tabs>
        <w:tab w:val="center" w:pos="6379"/>
      </w:tabs>
      <w:spacing w:after="200" w:line="276" w:lineRule="auto"/>
      <w:jc w:val="center"/>
    </w:pPr>
    <w:rPr>
      <w:b/>
      <w:sz w:val="32"/>
      <w:szCs w:val="32"/>
    </w:rPr>
  </w:style>
  <w:style w:type="paragraph" w:customStyle="1" w:styleId="Nidungvnbn">
    <w:name w:val="Nội dung văn bản"/>
    <w:basedOn w:val="Binhthng"/>
    <w:link w:val="NidungvnbnChar"/>
    <w:qFormat/>
    <w:rsid w:val="0064189C"/>
    <w:pPr>
      <w:spacing w:line="360" w:lineRule="auto"/>
      <w:ind w:firstLine="720"/>
      <w:jc w:val="both"/>
    </w:pPr>
    <w:rPr>
      <w:sz w:val="26"/>
      <w:szCs w:val="26"/>
    </w:rPr>
  </w:style>
  <w:style w:type="character" w:customStyle="1" w:styleId="TiucctrangmuChar">
    <w:name w:val="Tiêu đề các trang mở đầu Char"/>
    <w:basedOn w:val="Phngmcinhcuaoanvn"/>
    <w:link w:val="Tiucctrangmu"/>
    <w:rsid w:val="007B1A23"/>
    <w:rPr>
      <w:rFonts w:eastAsia="Times New Roman" w:cs="Times New Roman"/>
      <w:b/>
      <w:sz w:val="32"/>
      <w:szCs w:val="32"/>
    </w:rPr>
  </w:style>
  <w:style w:type="paragraph" w:customStyle="1" w:styleId="Default">
    <w:name w:val="Default"/>
    <w:rsid w:val="00453AB1"/>
    <w:pPr>
      <w:autoSpaceDE w:val="0"/>
      <w:autoSpaceDN w:val="0"/>
      <w:adjustRightInd w:val="0"/>
      <w:spacing w:after="0" w:line="240" w:lineRule="auto"/>
    </w:pPr>
    <w:rPr>
      <w:rFonts w:eastAsia="Times New Roman" w:cs="Times New Roman"/>
      <w:color w:val="000000"/>
      <w:szCs w:val="24"/>
    </w:rPr>
  </w:style>
  <w:style w:type="character" w:customStyle="1" w:styleId="NidungvnbnChar">
    <w:name w:val="Nội dung văn bản Char"/>
    <w:basedOn w:val="Phngmcinhcuaoanvn"/>
    <w:link w:val="Nidungvnbn"/>
    <w:rsid w:val="0064189C"/>
    <w:rPr>
      <w:rFonts w:eastAsia="Times New Roman" w:cs="Times New Roman"/>
      <w:sz w:val="26"/>
      <w:szCs w:val="26"/>
    </w:rPr>
  </w:style>
  <w:style w:type="paragraph" w:styleId="utrang">
    <w:name w:val="header"/>
    <w:basedOn w:val="Binhthng"/>
    <w:link w:val="u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453AB1"/>
    <w:rPr>
      <w:rFonts w:eastAsia="Times New Roman" w:cs="Times New Roman"/>
      <w:szCs w:val="24"/>
    </w:rPr>
  </w:style>
  <w:style w:type="paragraph" w:styleId="Chntrang">
    <w:name w:val="footer"/>
    <w:basedOn w:val="Binhthng"/>
    <w:link w:val="ChntrangChar"/>
    <w:uiPriority w:val="99"/>
    <w:unhideWhenUsed/>
    <w:rsid w:val="00453AB1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453AB1"/>
    <w:rPr>
      <w:rFonts w:eastAsia="Times New Roman" w:cs="Times New Roman"/>
      <w:szCs w:val="24"/>
    </w:rPr>
  </w:style>
  <w:style w:type="paragraph" w:customStyle="1" w:styleId="Chng">
    <w:name w:val="Chương"/>
    <w:basedOn w:val="Binhthng"/>
    <w:link w:val="ChngChar"/>
    <w:qFormat/>
    <w:rsid w:val="004A7C39"/>
    <w:pPr>
      <w:tabs>
        <w:tab w:val="center" w:pos="6379"/>
      </w:tabs>
      <w:spacing w:line="360" w:lineRule="auto"/>
    </w:pPr>
    <w:rPr>
      <w:b/>
      <w:sz w:val="32"/>
      <w:szCs w:val="32"/>
    </w:rPr>
  </w:style>
  <w:style w:type="paragraph" w:customStyle="1" w:styleId="Tiumccp1">
    <w:name w:val="Tiểu mục cấp 1"/>
    <w:basedOn w:val="Binhthng"/>
    <w:link w:val="Tiumccp1Char"/>
    <w:qFormat/>
    <w:rsid w:val="0064189C"/>
    <w:pPr>
      <w:tabs>
        <w:tab w:val="center" w:pos="6379"/>
      </w:tabs>
      <w:spacing w:line="360" w:lineRule="auto"/>
    </w:pPr>
    <w:rPr>
      <w:b/>
      <w:sz w:val="28"/>
      <w:szCs w:val="28"/>
    </w:rPr>
  </w:style>
  <w:style w:type="character" w:customStyle="1" w:styleId="ChngChar">
    <w:name w:val="Chương Char"/>
    <w:basedOn w:val="Phngmcinhcuaoanvn"/>
    <w:link w:val="Chng"/>
    <w:rsid w:val="004A7C39"/>
    <w:rPr>
      <w:rFonts w:eastAsia="Times New Roman" w:cs="Times New Roman"/>
      <w:b/>
      <w:sz w:val="32"/>
      <w:szCs w:val="32"/>
    </w:rPr>
  </w:style>
  <w:style w:type="paragraph" w:customStyle="1" w:styleId="Tiumccp2">
    <w:name w:val="Tiểu mục cấp 2"/>
    <w:basedOn w:val="Binhthng"/>
    <w:link w:val="Tiumccp2Char"/>
    <w:qFormat/>
    <w:rsid w:val="0064189C"/>
    <w:pPr>
      <w:tabs>
        <w:tab w:val="center" w:pos="6379"/>
      </w:tabs>
      <w:spacing w:line="360" w:lineRule="auto"/>
    </w:pPr>
    <w:rPr>
      <w:b/>
      <w:i/>
      <w:sz w:val="28"/>
      <w:szCs w:val="26"/>
    </w:rPr>
  </w:style>
  <w:style w:type="character" w:customStyle="1" w:styleId="Tiumccp1Char">
    <w:name w:val="Tiểu mục cấp 1 Char"/>
    <w:basedOn w:val="Phngmcinhcuaoanvn"/>
    <w:link w:val="Tiumccp1"/>
    <w:rsid w:val="0064189C"/>
    <w:rPr>
      <w:rFonts w:eastAsia="Times New Roman" w:cs="Times New Roman"/>
      <w:b/>
      <w:sz w:val="28"/>
      <w:szCs w:val="28"/>
    </w:rPr>
  </w:style>
  <w:style w:type="paragraph" w:customStyle="1" w:styleId="Tiumccp3">
    <w:name w:val="Tiểu mục cấp 3"/>
    <w:basedOn w:val="Binhthng"/>
    <w:link w:val="Tiumccp3Char"/>
    <w:qFormat/>
    <w:rsid w:val="0064189C"/>
    <w:pPr>
      <w:tabs>
        <w:tab w:val="center" w:pos="6379"/>
      </w:tabs>
      <w:spacing w:line="360" w:lineRule="auto"/>
    </w:pPr>
    <w:rPr>
      <w:sz w:val="28"/>
      <w:szCs w:val="26"/>
    </w:rPr>
  </w:style>
  <w:style w:type="character" w:customStyle="1" w:styleId="Tiumccp2Char">
    <w:name w:val="Tiểu mục cấp 2 Char"/>
    <w:basedOn w:val="Phngmcinhcuaoanvn"/>
    <w:link w:val="Tiumccp2"/>
    <w:rsid w:val="0064189C"/>
    <w:rPr>
      <w:rFonts w:eastAsia="Times New Roman" w:cs="Times New Roman"/>
      <w:b/>
      <w:i/>
      <w:sz w:val="28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C750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umccp3Char">
    <w:name w:val="Tiểu mục cấp 3 Char"/>
    <w:basedOn w:val="Phngmcinhcuaoanvn"/>
    <w:link w:val="Tiumccp3"/>
    <w:rsid w:val="0064189C"/>
    <w:rPr>
      <w:rFonts w:eastAsia="Times New Roman" w:cs="Times New Roman"/>
      <w:sz w:val="28"/>
      <w:szCs w:val="26"/>
    </w:rPr>
  </w:style>
  <w:style w:type="paragraph" w:styleId="Mucluc1">
    <w:name w:val="toc 1"/>
    <w:basedOn w:val="Binhthng"/>
    <w:next w:val="Binhthng"/>
    <w:autoRedefine/>
    <w:uiPriority w:val="39"/>
    <w:unhideWhenUsed/>
    <w:rsid w:val="00C75086"/>
    <w:pPr>
      <w:spacing w:line="360" w:lineRule="auto"/>
    </w:pPr>
    <w:rPr>
      <w:sz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C75086"/>
    <w:pPr>
      <w:spacing w:line="360" w:lineRule="auto"/>
      <w:ind w:left="720"/>
    </w:pPr>
    <w:rPr>
      <w:sz w:val="26"/>
    </w:rPr>
  </w:style>
  <w:style w:type="paragraph" w:styleId="Mucluc3">
    <w:name w:val="toc 3"/>
    <w:basedOn w:val="Binhthng"/>
    <w:next w:val="Binhthng"/>
    <w:autoRedefine/>
    <w:uiPriority w:val="39"/>
    <w:unhideWhenUsed/>
    <w:rsid w:val="00C75086"/>
    <w:pPr>
      <w:spacing w:line="360" w:lineRule="auto"/>
      <w:ind w:left="1440"/>
    </w:pPr>
    <w:rPr>
      <w:sz w:val="26"/>
    </w:rPr>
  </w:style>
  <w:style w:type="paragraph" w:styleId="Mucluc4">
    <w:name w:val="toc 4"/>
    <w:basedOn w:val="Binhthng"/>
    <w:next w:val="Binhthng"/>
    <w:autoRedefine/>
    <w:uiPriority w:val="39"/>
    <w:unhideWhenUsed/>
    <w:rsid w:val="00C75086"/>
    <w:pPr>
      <w:spacing w:line="360" w:lineRule="auto"/>
      <w:ind w:left="2160"/>
    </w:pPr>
    <w:rPr>
      <w:sz w:val="26"/>
    </w:rPr>
  </w:style>
  <w:style w:type="character" w:customStyle="1" w:styleId="u2Char">
    <w:name w:val="Đầu đề 2 Char"/>
    <w:basedOn w:val="Phngmcinhcuaoanvn"/>
    <w:link w:val="u2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C75086"/>
    <w:rPr>
      <w:rFonts w:asciiTheme="majorHAnsi" w:eastAsiaTheme="majorEastAsia" w:hAnsiTheme="majorHAnsi" w:cstheme="majorBidi"/>
      <w:b/>
      <w:bCs/>
      <w:color w:val="4F81BD" w:themeColor="accent1"/>
      <w:szCs w:val="24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7508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Siuktni">
    <w:name w:val="Hyperlink"/>
    <w:basedOn w:val="Phngmcinhcuaoanvn"/>
    <w:uiPriority w:val="99"/>
    <w:unhideWhenUsed/>
    <w:rsid w:val="00C75086"/>
    <w:rPr>
      <w:color w:val="0000FF" w:themeColor="hyperlink"/>
      <w:u w:val="single"/>
    </w:rPr>
  </w:style>
  <w:style w:type="paragraph" w:styleId="Chuthich">
    <w:name w:val="caption"/>
    <w:aliases w:val="Hình,bảng biểu"/>
    <w:basedOn w:val="Binhthng"/>
    <w:next w:val="Binhthng"/>
    <w:uiPriority w:val="35"/>
    <w:unhideWhenUsed/>
    <w:qFormat/>
    <w:rsid w:val="00867C2D"/>
    <w:pPr>
      <w:spacing w:after="200"/>
      <w:jc w:val="center"/>
    </w:pPr>
    <w:rPr>
      <w:bCs/>
      <w:sz w:val="26"/>
      <w:szCs w:val="26"/>
    </w:rPr>
  </w:style>
  <w:style w:type="paragraph" w:styleId="Banghinhminhhoa">
    <w:name w:val="table of figures"/>
    <w:basedOn w:val="Binhthng"/>
    <w:next w:val="Binhthng"/>
    <w:uiPriority w:val="99"/>
    <w:unhideWhenUsed/>
    <w:rsid w:val="00867C2D"/>
    <w:pPr>
      <w:spacing w:line="360" w:lineRule="auto"/>
    </w:pPr>
    <w:rPr>
      <w:sz w:val="26"/>
    </w:rPr>
  </w:style>
  <w:style w:type="table" w:styleId="LiBang">
    <w:name w:val="Table Grid"/>
    <w:basedOn w:val="BangThngthng"/>
    <w:uiPriority w:val="39"/>
    <w:qFormat/>
    <w:rsid w:val="00CA1C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ngbiu-nidung">
    <w:name w:val="Bảng biểu - nội dung"/>
    <w:basedOn w:val="Default"/>
    <w:link w:val="Bngbiu-nidungChar"/>
    <w:qFormat/>
    <w:rsid w:val="00207DC2"/>
    <w:pPr>
      <w:spacing w:after="120" w:line="360" w:lineRule="auto"/>
      <w:ind w:firstLine="720"/>
      <w:jc w:val="both"/>
    </w:pPr>
    <w:rPr>
      <w:color w:val="auto"/>
      <w:sz w:val="26"/>
      <w:szCs w:val="26"/>
    </w:rPr>
  </w:style>
  <w:style w:type="paragraph" w:styleId="ThngthngWeb">
    <w:name w:val="Normal (Web)"/>
    <w:basedOn w:val="Binhthng"/>
    <w:uiPriority w:val="99"/>
    <w:unhideWhenUsed/>
    <w:rsid w:val="00207DC2"/>
    <w:pPr>
      <w:spacing w:before="100" w:beforeAutospacing="1" w:after="100" w:afterAutospacing="1"/>
    </w:pPr>
  </w:style>
  <w:style w:type="character" w:customStyle="1" w:styleId="Bngbiu-nidungChar">
    <w:name w:val="Bảng biểu - nội dung Char"/>
    <w:basedOn w:val="NidungvnbnChar"/>
    <w:link w:val="Bngbiu-nidung"/>
    <w:rsid w:val="00207DC2"/>
    <w:rPr>
      <w:rFonts w:eastAsia="Times New Roman" w:cs="Times New Roman"/>
      <w:sz w:val="26"/>
      <w:szCs w:val="26"/>
    </w:rPr>
  </w:style>
  <w:style w:type="character" w:styleId="Manh">
    <w:name w:val="Strong"/>
    <w:basedOn w:val="Phngmcinhcuaoanvn"/>
    <w:uiPriority w:val="22"/>
    <w:qFormat/>
    <w:rsid w:val="00207DC2"/>
    <w:rPr>
      <w:b/>
      <w:bCs/>
    </w:rPr>
  </w:style>
  <w:style w:type="character" w:styleId="Nhnmanh">
    <w:name w:val="Emphasis"/>
    <w:basedOn w:val="Phngmcinhcuaoanvn"/>
    <w:uiPriority w:val="20"/>
    <w:qFormat/>
    <w:rsid w:val="00207DC2"/>
    <w:rPr>
      <w:i/>
      <w:iCs/>
    </w:rPr>
  </w:style>
  <w:style w:type="paragraph" w:styleId="oancuaDanhsach">
    <w:name w:val="List Paragraph"/>
    <w:basedOn w:val="Binhthng"/>
    <w:uiPriority w:val="34"/>
    <w:qFormat/>
    <w:rsid w:val="008577E4"/>
    <w:pPr>
      <w:ind w:left="720"/>
      <w:contextualSpacing/>
    </w:pPr>
  </w:style>
  <w:style w:type="character" w:styleId="cpChagiiquyt">
    <w:name w:val="Unresolved Mention"/>
    <w:basedOn w:val="Phngmcinhcuaoanvn"/>
    <w:uiPriority w:val="99"/>
    <w:semiHidden/>
    <w:unhideWhenUsed/>
    <w:rsid w:val="00D020AB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3D1BFE"/>
    <w:pPr>
      <w:spacing w:before="240" w:line="259" w:lineRule="auto"/>
      <w:outlineLvl w:val="9"/>
    </w:pPr>
    <w:rPr>
      <w:b w:val="0"/>
      <w:bCs w:val="0"/>
      <w:sz w:val="32"/>
      <w:szCs w:val="32"/>
      <w:lang w:val="vi-VN" w:eastAsia="vi-VN"/>
    </w:rPr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4241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4241C1"/>
    <w:rPr>
      <w:rFonts w:ascii="Courier New" w:eastAsia="Times New Roman" w:hAnsi="Courier New" w:cs="Courier New"/>
      <w:sz w:val="20"/>
      <w:szCs w:val="20"/>
    </w:rPr>
  </w:style>
  <w:style w:type="paragraph" w:customStyle="1" w:styleId="ListParagraph1">
    <w:name w:val="List Paragraph1"/>
    <w:basedOn w:val="Binhthng"/>
    <w:qFormat/>
    <w:rsid w:val="00AC79E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22">
    <w:name w:val="22"/>
    <w:basedOn w:val="u2"/>
    <w:qFormat/>
    <w:rsid w:val="001976AD"/>
    <w:pPr>
      <w:keepLines w:val="0"/>
      <w:spacing w:before="240" w:after="60" w:line="360" w:lineRule="auto"/>
      <w:ind w:left="90"/>
    </w:pPr>
    <w:rPr>
      <w:rFonts w:ascii="Times New Roman" w:eastAsia="Times New Roman" w:hAnsi="Times New Roman" w:cs="Times New Roman"/>
      <w:iCs/>
      <w:color w:val="FF0000"/>
    </w:rPr>
  </w:style>
  <w:style w:type="paragraph" w:styleId="KhngDncch">
    <w:name w:val="No Spacing"/>
    <w:uiPriority w:val="1"/>
    <w:qFormat/>
    <w:rsid w:val="00871468"/>
    <w:pPr>
      <w:spacing w:after="0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1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DT\CH-Khai%20thac%20tap%20du%20lieu%20lon\Template_TrinhbayDoAnCuoiKi&amp;BaiTapLonCacM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00676F-40B3-4522-86D3-78DAD3E56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Template_TrinhbayDoAnCuoiKi&amp;BaiTapLonCacMon</Template>
  <TotalTime>951</TotalTime>
  <Pages>27</Pages>
  <Words>3211</Words>
  <Characters>18309</Characters>
  <Application>Microsoft Office Word</Application>
  <DocSecurity>0</DocSecurity>
  <Lines>152</Lines>
  <Paragraphs>42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BuiHung</dc:creator>
  <cp:lastModifiedBy>hieu trung</cp:lastModifiedBy>
  <cp:revision>734</cp:revision>
  <cp:lastPrinted>2020-10-16T00:17:00Z</cp:lastPrinted>
  <dcterms:created xsi:type="dcterms:W3CDTF">2019-11-07T14:13:00Z</dcterms:created>
  <dcterms:modified xsi:type="dcterms:W3CDTF">2020-12-07T07:57:00Z</dcterms:modified>
</cp:coreProperties>
</file>