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DC4F92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6BC6E2A9" w14:textId="47A858A2" w:rsidR="00B42446" w:rsidRPr="00F505DC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2E118C18" w:rsidR="00707A9B" w:rsidRDefault="000C07B4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H</w:t>
      </w:r>
      <w:r w:rsidR="00707A9B" w:rsidRPr="002379AD">
        <w:rPr>
          <w:rFonts w:eastAsiaTheme="minorEastAsia"/>
          <w:b/>
          <w:lang w:eastAsia="ja-JP"/>
        </w:rPr>
        <w:t>óa</w:t>
      </w:r>
      <w:proofErr w:type="spellEnd"/>
      <w:r w:rsidR="00707A9B" w:rsidRPr="002379AD">
        <w:rPr>
          <w:rFonts w:eastAsiaTheme="minorEastAsia"/>
          <w:b/>
          <w:lang w:eastAsia="ja-JP"/>
        </w:rPr>
        <w:t xml:space="preserve"> </w:t>
      </w:r>
      <w:proofErr w:type="spellStart"/>
      <w:r w:rsidR="00707A9B" w:rsidRPr="002379AD">
        <w:rPr>
          <w:rFonts w:eastAsiaTheme="minorEastAsia"/>
          <w:b/>
          <w:lang w:eastAsia="ja-JP"/>
        </w:rPr>
        <w:t>đơn</w:t>
      </w:r>
      <w:proofErr w:type="spellEnd"/>
      <w:r w:rsidR="00707A9B"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="00707A9B" w:rsidRPr="002379AD">
        <w:rPr>
          <w:rFonts w:eastAsiaTheme="minorEastAsia"/>
          <w:b/>
          <w:lang w:eastAsia="ja-JP"/>
        </w:rPr>
        <w:t>bán:</w:t>
      </w:r>
      <w:r w:rsidR="00707A9B">
        <w:rPr>
          <w:rFonts w:eastAsiaTheme="minorEastAsia"/>
          <w:bCs/>
          <w:lang w:eastAsia="ja-JP"/>
        </w:rPr>
        <w:t>Khi</w:t>
      </w:r>
      <w:proofErr w:type="spellEnd"/>
      <w:proofErr w:type="gram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khách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hàng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yêu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cầu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một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đơn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hàng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mới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thì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khi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đó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nhân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viên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có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thể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tạo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một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hóa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đơn</w:t>
      </w:r>
      <w:proofErr w:type="spellEnd"/>
      <w:r w:rsidR="00707A9B">
        <w:rPr>
          <w:rFonts w:eastAsiaTheme="minorEastAsia"/>
          <w:bCs/>
          <w:lang w:eastAsia="ja-JP"/>
        </w:rPr>
        <w:t xml:space="preserve"> </w:t>
      </w:r>
      <w:proofErr w:type="spellStart"/>
      <w:r w:rsidR="00707A9B">
        <w:rPr>
          <w:rFonts w:eastAsiaTheme="minorEastAsia"/>
          <w:bCs/>
          <w:lang w:eastAsia="ja-JP"/>
        </w:rPr>
        <w:t>mới</w:t>
      </w:r>
      <w:proofErr w:type="spellEnd"/>
      <w:r w:rsidR="00707A9B">
        <w:rPr>
          <w:rFonts w:eastAsiaTheme="minorEastAsia"/>
          <w:bCs/>
          <w:lang w:eastAsia="ja-JP"/>
        </w:rPr>
        <w:t>.</w:t>
      </w:r>
    </w:p>
    <w:p w14:paraId="72384676" w14:textId="73F42396" w:rsidR="00106549" w:rsidRDefault="00106549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t>Chủ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xem</w:t>
      </w:r>
      <w:proofErr w:type="spellEnd"/>
      <w:r>
        <w:t xml:space="preserve"> ,</w:t>
      </w:r>
      <w:proofErr w:type="spellStart"/>
      <w:r>
        <w:t>xóa</w:t>
      </w:r>
      <w:proofErr w:type="spellEnd"/>
      <w:proofErr w:type="gramEnd"/>
      <w:r>
        <w:t xml:space="preserve"> ,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bán</w:t>
      </w:r>
      <w:proofErr w:type="spellEnd"/>
      <w:r>
        <w:t>.</w:t>
      </w:r>
    </w:p>
    <w:p w14:paraId="16A84CA3" w14:textId="131D63AA" w:rsidR="0046138A" w:rsidRDefault="000C07B4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H</w:t>
      </w:r>
      <w:r w:rsidR="0046138A" w:rsidRPr="002379AD">
        <w:rPr>
          <w:rFonts w:eastAsiaTheme="minorEastAsia"/>
          <w:b/>
          <w:lang w:eastAsia="ja-JP"/>
        </w:rPr>
        <w:t>óa</w:t>
      </w:r>
      <w:proofErr w:type="spellEnd"/>
      <w:r w:rsidR="0046138A" w:rsidRPr="002379AD">
        <w:rPr>
          <w:rFonts w:eastAsiaTheme="minorEastAsia"/>
          <w:b/>
          <w:lang w:eastAsia="ja-JP"/>
        </w:rPr>
        <w:t xml:space="preserve"> </w:t>
      </w:r>
      <w:proofErr w:type="spellStart"/>
      <w:r w:rsidR="0046138A" w:rsidRPr="002379AD">
        <w:rPr>
          <w:rFonts w:eastAsiaTheme="minorEastAsia"/>
          <w:b/>
          <w:lang w:eastAsia="ja-JP"/>
        </w:rPr>
        <w:t>đơn</w:t>
      </w:r>
      <w:proofErr w:type="spellEnd"/>
      <w:r w:rsidR="0046138A"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="0046138A" w:rsidRPr="002379AD">
        <w:rPr>
          <w:rFonts w:eastAsiaTheme="minorEastAsia"/>
          <w:b/>
          <w:lang w:eastAsia="ja-JP"/>
        </w:rPr>
        <w:t>nhập</w:t>
      </w:r>
      <w:r w:rsidR="0046138A" w:rsidRPr="00707A9B">
        <w:rPr>
          <w:rFonts w:eastAsiaTheme="minorEastAsia"/>
          <w:bCs/>
          <w:lang w:eastAsia="ja-JP"/>
        </w:rPr>
        <w:t>:</w:t>
      </w:r>
      <w:r w:rsidR="0046138A">
        <w:rPr>
          <w:rFonts w:eastAsiaTheme="minorEastAsia"/>
          <w:bCs/>
          <w:lang w:eastAsia="ja-JP"/>
        </w:rPr>
        <w:t>Khi</w:t>
      </w:r>
      <w:proofErr w:type="spellEnd"/>
      <w:proofErr w:type="gram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thì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khi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đó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nhân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tạo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một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hóa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đơn</w:t>
      </w:r>
      <w:proofErr w:type="spellEnd"/>
      <w:r w:rsidR="0046138A">
        <w:rPr>
          <w:rFonts w:eastAsiaTheme="minorEastAsia"/>
          <w:bCs/>
          <w:lang w:eastAsia="ja-JP"/>
        </w:rPr>
        <w:t xml:space="preserve"> </w:t>
      </w:r>
      <w:proofErr w:type="spellStart"/>
      <w:r w:rsidR="0046138A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 w:rsidR="0046138A">
        <w:rPr>
          <w:rFonts w:eastAsiaTheme="minorEastAsia"/>
          <w:bCs/>
          <w:lang w:eastAsia="ja-JP"/>
        </w:rPr>
        <w:t>.</w:t>
      </w:r>
    </w:p>
    <w:p w14:paraId="69853C5C" w14:textId="3666B130" w:rsidR="00106549" w:rsidRPr="00263EF1" w:rsidRDefault="00106549" w:rsidP="00263EF1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ra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xóa</w:t>
      </w:r>
      <w:proofErr w:type="spellEnd"/>
      <w:proofErr w:type="gram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5834AB91" w:rsidR="004C65AF" w:rsidRDefault="000A6800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77A6B2C3" wp14:editId="249BF3B1">
            <wp:extent cx="6621780" cy="4655820"/>
            <wp:effectExtent l="0" t="0" r="762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3E8A0ABB" w14:textId="22E68D1B" w:rsidR="00956EAB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quản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50CA758F" w14:textId="131D343D" w:rsidR="00E96F00" w:rsidRPr="000F75E4" w:rsidRDefault="00E96F00" w:rsidP="00E96F0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có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thông</w:t>
            </w:r>
            <w:proofErr w:type="spellEnd"/>
            <w:r w:rsidR="00AB5FCE">
              <w:rPr>
                <w:sz w:val="22"/>
                <w:szCs w:val="22"/>
              </w:rPr>
              <w:t xml:space="preserve"> tin</w:t>
            </w:r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quản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40352F55" w14:textId="76B20FD4" w:rsidR="00E96F00" w:rsidRPr="00AC4C8F" w:rsidRDefault="00E96F00" w:rsidP="00AC4C8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nhân</w:t>
            </w:r>
            <w:proofErr w:type="spellEnd"/>
            <w:r w:rsidR="00AB5FCE">
              <w:rPr>
                <w:sz w:val="22"/>
                <w:szCs w:val="22"/>
              </w:rPr>
              <w:t xml:space="preserve"> </w:t>
            </w:r>
            <w:proofErr w:type="spellStart"/>
            <w:r w:rsidR="00AB5FCE">
              <w:rPr>
                <w:sz w:val="22"/>
                <w:szCs w:val="22"/>
              </w:rPr>
              <w:t>viên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28BC62F2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1F06CF34" w:rsidR="00BD1CA2" w:rsidRPr="00F803DB" w:rsidRDefault="0055313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</w:t>
            </w:r>
            <w:r w:rsidR="00C112C8">
              <w:rPr>
                <w:sz w:val="22"/>
                <w:szCs w:val="22"/>
              </w:rPr>
              <w:t>óa</w:t>
            </w:r>
            <w:proofErr w:type="spellEnd"/>
            <w:r w:rsidR="00C112C8">
              <w:rPr>
                <w:sz w:val="22"/>
                <w:szCs w:val="22"/>
              </w:rPr>
              <w:t xml:space="preserve"> </w:t>
            </w:r>
            <w:proofErr w:type="spellStart"/>
            <w:r w:rsidR="00C112C8">
              <w:rPr>
                <w:sz w:val="22"/>
                <w:szCs w:val="22"/>
              </w:rPr>
              <w:t>đơn</w:t>
            </w:r>
            <w:proofErr w:type="spellEnd"/>
            <w:r w:rsidR="00C112C8">
              <w:rPr>
                <w:sz w:val="22"/>
                <w:szCs w:val="22"/>
              </w:rPr>
              <w:t xml:space="preserve"> </w:t>
            </w:r>
            <w:proofErr w:type="spellStart"/>
            <w:r w:rsidR="00C112C8"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BCEACCA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93626EB" w14:textId="72C7AFAD" w:rsidR="00E501B5" w:rsidRPr="00830595" w:rsidRDefault="00E501B5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0EC0396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19525874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26641C69" w14:textId="07180E25" w:rsidR="00BD1CA2" w:rsidRPr="00F803DB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1A12AD8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30B7078D" w14:textId="77777777" w:rsidR="003E1FF4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78A97174" w14:textId="77777777" w:rsidR="00290E95" w:rsidRPr="009D7823" w:rsidRDefault="00290E95" w:rsidP="00290E95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644AFB58" w14:textId="712A412D" w:rsidR="00290E95" w:rsidRPr="009D7823" w:rsidRDefault="00290E95" w:rsidP="00290E95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57C46DDA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C83482" w14:textId="25B73304" w:rsidR="00E501B5" w:rsidRPr="00830595" w:rsidRDefault="00E501B5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94C8353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756DC32" w14:textId="77777777" w:rsidR="00456D43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6E9D7457" w14:textId="6A4A4A38" w:rsidR="003E1FF4" w:rsidRPr="00F803DB" w:rsidRDefault="00456D43" w:rsidP="00456D4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5D648F4A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5D9F63A" w14:textId="45C801EF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4FF1933" w14:textId="6976782A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00ECDDC5" w14:textId="1A04815F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9E3D2D5" w14:textId="741C18FE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4F7C819" w14:textId="60C462C9" w:rsidR="00731FA7" w:rsidRDefault="00731FA7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11C748D" w14:textId="6BB03277" w:rsidR="00731FA7" w:rsidRDefault="00731FA7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618CF923" w14:textId="77777777" w:rsidR="00731FA7" w:rsidRDefault="00731FA7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10F59A9" w14:textId="5DBE85B6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71849F85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</w:t>
            </w:r>
            <w:r w:rsidR="004423C1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15AB37EF" w:rsidR="00125138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48D98EC" w14:textId="2730926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D6DCFF1" w14:textId="48CF0573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4910EFC2" w14:textId="29CABD4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1CCBB96" w14:textId="064565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2F50CAB5" w14:textId="497D5FD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9D38084" w14:textId="71F642FC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F74A121" w14:textId="085631E7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DC52642" w14:textId="3F59ACC9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31EE8B7A" w14:textId="78086BE1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761F8195" w14:textId="31BB323B" w:rsidR="006E5AF4" w:rsidRDefault="006E5AF4" w:rsidP="0064189C">
      <w:pPr>
        <w:pStyle w:val="Nidungvnbn"/>
        <w:rPr>
          <w:rFonts w:eastAsiaTheme="minorEastAsia"/>
          <w:b/>
          <w:lang w:eastAsia="ja-JP"/>
        </w:rPr>
      </w:pPr>
    </w:p>
    <w:p w14:paraId="7582DA12" w14:textId="77777777" w:rsidR="006E5AF4" w:rsidRDefault="006E5AF4" w:rsidP="0064189C">
      <w:pPr>
        <w:pStyle w:val="Nidungvnbn"/>
        <w:rPr>
          <w:rFonts w:eastAsiaTheme="minorEastAsia"/>
          <w:b/>
          <w:lang w:eastAsia="ja-JP"/>
        </w:rPr>
      </w:pPr>
    </w:p>
    <w:p w14:paraId="1B35C99C" w14:textId="28EE49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CHƯƠNG </w:t>
      </w:r>
      <w:proofErr w:type="gramStart"/>
      <w:r>
        <w:rPr>
          <w:rFonts w:eastAsiaTheme="minorEastAsia"/>
          <w:b/>
          <w:lang w:eastAsia="ja-JP"/>
        </w:rPr>
        <w:t>3  -</w:t>
      </w:r>
      <w:proofErr w:type="gramEnd"/>
      <w:r>
        <w:rPr>
          <w:rFonts w:eastAsiaTheme="minorEastAsia"/>
          <w:b/>
          <w:lang w:eastAsia="ja-JP"/>
        </w:rPr>
        <w:t xml:space="preserve"> </w:t>
      </w:r>
      <w:r w:rsidR="003B72F0">
        <w:rPr>
          <w:rFonts w:eastAsiaTheme="minorEastAsia"/>
          <w:b/>
          <w:lang w:eastAsia="ja-JP"/>
        </w:rPr>
        <w:t>Design Document</w:t>
      </w:r>
    </w:p>
    <w:p w14:paraId="31DC723A" w14:textId="4F26022E" w:rsidR="00B9282E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>1</w:t>
      </w:r>
      <w:r w:rsidR="000C0DE0">
        <w:rPr>
          <w:rFonts w:eastAsiaTheme="minorEastAsia"/>
          <w:bCs/>
          <w:lang w:eastAsia="ja-JP"/>
        </w:rPr>
        <w:t xml:space="preserve"> Class diagram</w:t>
      </w:r>
    </w:p>
    <w:p w14:paraId="002E8C43" w14:textId="3F96EEF7" w:rsidR="00CD38BC" w:rsidRPr="008544CA" w:rsidRDefault="009812A6" w:rsidP="0035066F">
      <w:pPr>
        <w:pStyle w:val="Nidungvnbn"/>
        <w:ind w:left="-1247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1C5A4449" wp14:editId="74B2E508">
            <wp:extent cx="6591300" cy="4716780"/>
            <wp:effectExtent l="0" t="0" r="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6BDF" w14:textId="1B372F60" w:rsidR="003B72F0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 xml:space="preserve">2 </w:t>
      </w:r>
      <w:r w:rsidR="000C0DE0">
        <w:rPr>
          <w:rFonts w:eastAsiaTheme="minorEastAsia"/>
          <w:bCs/>
          <w:lang w:eastAsia="ja-JP"/>
        </w:rPr>
        <w:t>Activity and sequence diagram</w:t>
      </w:r>
    </w:p>
    <w:p w14:paraId="2F21345E" w14:textId="3EFC417F" w:rsidR="00D30CCE" w:rsidRDefault="00D40272" w:rsidP="000C0DE0">
      <w:pPr>
        <w:pStyle w:val="Nidungvnbn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Đăng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nhập</w:t>
      </w:r>
      <w:proofErr w:type="spellEnd"/>
    </w:p>
    <w:p w14:paraId="6E697E4D" w14:textId="08BC8844" w:rsidR="00D40272" w:rsidRDefault="002F1AE5" w:rsidP="000C0DE0">
      <w:pPr>
        <w:pStyle w:val="Nidungvnbn"/>
        <w:jc w:val="left"/>
        <w:rPr>
          <w:rFonts w:eastAsiaTheme="minorEastAsia"/>
          <w:bCs/>
          <w:lang w:eastAsia="ja-JP"/>
        </w:rPr>
      </w:pPr>
      <w:r>
        <w:rPr>
          <w:noProof/>
        </w:rPr>
        <w:lastRenderedPageBreak/>
        <w:drawing>
          <wp:inline distT="0" distB="0" distL="0" distR="0" wp14:anchorId="589B82FD" wp14:editId="07025315">
            <wp:extent cx="5791835" cy="3692525"/>
            <wp:effectExtent l="0" t="0" r="0" b="317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45BC" w14:textId="2447DE59" w:rsidR="00BF74F3" w:rsidRDefault="00BF74F3" w:rsidP="000C0DE0">
      <w:pPr>
        <w:pStyle w:val="Nidungvnbn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kê</w:t>
      </w:r>
      <w:proofErr w:type="spellEnd"/>
    </w:p>
    <w:p w14:paraId="40FA4477" w14:textId="5C21682A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08A5F26C" w14:textId="7E9135B9" w:rsidR="00D30CCE" w:rsidRDefault="00546038" w:rsidP="000C0DE0">
      <w:pPr>
        <w:pStyle w:val="Nidungvnbn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23C6E608" wp14:editId="1C9DE565">
            <wp:extent cx="5791835" cy="33210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88BE" w14:textId="246BA37D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506BAA4E" w14:textId="4D715F82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1169CAA8" w14:textId="22904D00" w:rsidR="00D30CCE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14E6B4CC" w14:textId="77777777" w:rsidR="00D30CCE" w:rsidRPr="008544CA" w:rsidRDefault="00D30CCE" w:rsidP="000C0DE0">
      <w:pPr>
        <w:pStyle w:val="Nidungvnbn"/>
        <w:jc w:val="left"/>
        <w:rPr>
          <w:rFonts w:eastAsiaTheme="minorEastAsia"/>
          <w:bCs/>
          <w:lang w:eastAsia="ja-JP"/>
        </w:rPr>
      </w:pPr>
    </w:p>
    <w:p w14:paraId="5A19C9E0" w14:textId="7AE491A1" w:rsidR="003B72F0" w:rsidRDefault="00DA2B33" w:rsidP="007E5902">
      <w:pPr>
        <w:pStyle w:val="Nidungvnbn"/>
        <w:tabs>
          <w:tab w:val="left" w:pos="6036"/>
        </w:tabs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3 Entity Relationship Diagram.</w:t>
      </w:r>
      <w:r w:rsidR="007E5902">
        <w:rPr>
          <w:rFonts w:eastAsiaTheme="minorEastAsia"/>
          <w:bCs/>
          <w:lang w:eastAsia="ja-JP"/>
        </w:rPr>
        <w:tab/>
      </w:r>
    </w:p>
    <w:p w14:paraId="0DB25869" w14:textId="01DA3E9E" w:rsidR="00DA2B33" w:rsidRPr="00DA2B33" w:rsidRDefault="00656411" w:rsidP="009C5BBD">
      <w:pPr>
        <w:pStyle w:val="Nidungvnbn"/>
        <w:ind w:left="-68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2CA0D5A4" wp14:editId="731CD0CE">
            <wp:extent cx="6447155" cy="4472940"/>
            <wp:effectExtent l="0" t="0" r="0" b="381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3C4" w14:textId="6CDB03B1" w:rsidR="006706CF" w:rsidRDefault="003B72F0" w:rsidP="006706CF">
      <w:pPr>
        <w:pStyle w:val="Nidungvnbn"/>
      </w:pPr>
      <w:r>
        <w:rPr>
          <w:rFonts w:eastAsiaTheme="minorEastAsia"/>
          <w:b/>
          <w:lang w:eastAsia="ja-JP"/>
        </w:rPr>
        <w:t xml:space="preserve">CHƯƠNG 4 - </w:t>
      </w:r>
      <w:r w:rsidR="006706CF" w:rsidRPr="006706CF">
        <w:rPr>
          <w:b/>
          <w:bCs/>
        </w:rPr>
        <w:t>REALIZE SOFTWARE.</w:t>
      </w:r>
    </w:p>
    <w:p w14:paraId="29299C9B" w14:textId="7FD5AEC2" w:rsidR="006706CF" w:rsidRDefault="006706CF" w:rsidP="000C0DE0">
      <w:pPr>
        <w:pStyle w:val="Nidungvnbn"/>
        <w:jc w:val="left"/>
      </w:pPr>
      <w:r w:rsidRPr="008544CA">
        <w:t>1</w:t>
      </w:r>
      <w:r w:rsidR="00203C8E" w:rsidRPr="008544CA">
        <w:t xml:space="preserve"> database</w:t>
      </w:r>
    </w:p>
    <w:p w14:paraId="439E34D3" w14:textId="43A43CF0" w:rsidR="000C0DE0" w:rsidRDefault="00A14CB2" w:rsidP="000C0DE0">
      <w:pPr>
        <w:pStyle w:val="Nidungvnbn"/>
        <w:jc w:val="left"/>
      </w:pPr>
      <w:r>
        <w:t>Data diagram:</w:t>
      </w:r>
    </w:p>
    <w:p w14:paraId="0EC28C65" w14:textId="4163FB8A" w:rsidR="00A14CB2" w:rsidRDefault="00A14CB2" w:rsidP="000C0DE0">
      <w:pPr>
        <w:pStyle w:val="Nidungvnbn"/>
        <w:jc w:val="left"/>
      </w:pPr>
      <w:r>
        <w:rPr>
          <w:noProof/>
        </w:rPr>
        <w:lastRenderedPageBreak/>
        <w:drawing>
          <wp:inline distT="0" distB="0" distL="0" distR="0" wp14:anchorId="6B52D78D" wp14:editId="29F39E4E">
            <wp:extent cx="5791835" cy="40417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F24" w14:textId="2D906E01" w:rsidR="00AB049D" w:rsidRDefault="00AB049D" w:rsidP="000C0DE0">
      <w:pPr>
        <w:pStyle w:val="Nidungvnbn"/>
        <w:jc w:val="left"/>
      </w:pPr>
      <w:r>
        <w:t>Details of the tables:</w:t>
      </w:r>
    </w:p>
    <w:p w14:paraId="5D8AEA1A" w14:textId="3543DA76" w:rsidR="00871468" w:rsidRDefault="00871468" w:rsidP="004E1DFC">
      <w:pPr>
        <w:pStyle w:val="22"/>
        <w:ind w:left="0"/>
        <w:rPr>
          <w:color w:val="auto"/>
        </w:rPr>
      </w:pPr>
      <w:bookmarkStart w:id="5" w:name="_Toc280434823"/>
      <w:bookmarkStart w:id="6" w:name="_Toc280434982"/>
      <w:bookmarkStart w:id="7" w:name="_Toc280435133"/>
      <w:bookmarkStart w:id="8" w:name="_Toc280435290"/>
      <w:bookmarkStart w:id="9" w:name="_Toc280435896"/>
      <w:bookmarkStart w:id="10" w:name="_Toc280436531"/>
      <w:bookmarkStart w:id="11" w:name="_Toc280436688"/>
      <w:bookmarkStart w:id="12" w:name="_Toc280436839"/>
      <w:bookmarkStart w:id="13" w:name="_Toc280436996"/>
      <w:bookmarkStart w:id="14" w:name="_Toc280793230"/>
      <w:bookmarkStart w:id="15" w:name="_Toc359862294"/>
      <w:bookmarkStart w:id="16" w:name="_Toc359862919"/>
      <w:bookmarkStart w:id="17" w:name="_Toc359868215"/>
      <w:bookmarkStart w:id="18" w:name="_Toc359868527"/>
      <w:bookmarkStart w:id="19" w:name="_Toc389728932"/>
    </w:p>
    <w:p w14:paraId="0720B3BE" w14:textId="77777777" w:rsidR="00871468" w:rsidRDefault="00871468" w:rsidP="004E1DFC">
      <w:pPr>
        <w:pStyle w:val="22"/>
        <w:ind w:left="0"/>
        <w:rPr>
          <w:color w:val="auto"/>
        </w:rPr>
      </w:pPr>
    </w:p>
    <w:p w14:paraId="1B570FEB" w14:textId="41EA43AA" w:rsidR="001976AD" w:rsidRPr="00871468" w:rsidRDefault="004E1DFC" w:rsidP="00871468">
      <w:pPr>
        <w:pStyle w:val="KhngDncch"/>
      </w:pPr>
      <w: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71468">
        <w:t xml:space="preserve">TABLE </w:t>
      </w:r>
      <w:proofErr w:type="spellStart"/>
      <w:r w:rsidRPr="00871468">
        <w:t>T</w:t>
      </w:r>
      <w:r w:rsidR="001976AD" w:rsidRPr="00871468">
        <w:t>h</w:t>
      </w:r>
      <w:r w:rsidRPr="00871468">
        <w:t>o</w:t>
      </w:r>
      <w:r w:rsidR="001976AD" w:rsidRPr="00871468">
        <w:t>ng</w:t>
      </w:r>
      <w:r w:rsidRPr="00871468">
        <w:t>T</w:t>
      </w:r>
      <w:r w:rsidR="001976AD" w:rsidRPr="00871468">
        <w:t>in</w:t>
      </w:r>
      <w:r w:rsidRPr="00871468">
        <w:t>Ma</w:t>
      </w:r>
      <w:r w:rsidR="001976AD" w:rsidRPr="00871468">
        <w:t>y</w:t>
      </w:r>
      <w:r w:rsidRPr="00871468">
        <w:t>Ti</w:t>
      </w:r>
      <w:r w:rsidR="001976AD" w:rsidRPr="00871468">
        <w:t>nh</w:t>
      </w:r>
      <w:bookmarkEnd w:id="19"/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"/>
        <w:gridCol w:w="1753"/>
        <w:gridCol w:w="1390"/>
        <w:gridCol w:w="1603"/>
        <w:gridCol w:w="3125"/>
      </w:tblGrid>
      <w:tr w:rsidR="001976AD" w:rsidRPr="00DB4150" w14:paraId="04771E1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760A6E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094302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6AC518E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2659860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376827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4AC0895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8CA27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2E5C4C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390" w:type="dxa"/>
          </w:tcPr>
          <w:p w14:paraId="25E423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C38C9C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69A1F1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53280F9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56D1F93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5051CE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TenMT</w:t>
            </w:r>
            <w:proofErr w:type="spellEnd"/>
          </w:p>
        </w:tc>
        <w:tc>
          <w:tcPr>
            <w:tcW w:w="1390" w:type="dxa"/>
          </w:tcPr>
          <w:p w14:paraId="6D690E9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2611B9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126BF8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47478E6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2EB52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58B68A2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NCC</w:t>
            </w:r>
          </w:p>
        </w:tc>
        <w:tc>
          <w:tcPr>
            <w:tcW w:w="1390" w:type="dxa"/>
          </w:tcPr>
          <w:p w14:paraId="6DDF73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0546F9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324976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23F304D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F2E57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4FD9633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390" w:type="dxa"/>
          </w:tcPr>
          <w:p w14:paraId="61C13C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4D28D8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32F60A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0BBF285E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3D0CDD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319A8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390" w:type="dxa"/>
          </w:tcPr>
          <w:p w14:paraId="109287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606BA1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</w:pPr>
          </w:p>
        </w:tc>
        <w:tc>
          <w:tcPr>
            <w:tcW w:w="3125" w:type="dxa"/>
          </w:tcPr>
          <w:p w14:paraId="1C1FD1C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</w:tbl>
    <w:p w14:paraId="3C0ADF1E" w14:textId="0581090F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81E5B4B" w14:textId="75DAAA80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bookmarkStart w:id="20" w:name="_Toc389728933"/>
      <w:r>
        <w:rPr>
          <w:color w:val="auto"/>
        </w:rPr>
        <w:lastRenderedPageBreak/>
        <w:t xml:space="preserve"> </w:t>
      </w:r>
      <w:r w:rsidR="001976AD" w:rsidRPr="00DB4150">
        <w:rPr>
          <w:color w:val="auto"/>
        </w:rPr>
        <w:t xml:space="preserve"> </w:t>
      </w:r>
      <w:bookmarkEnd w:id="20"/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nhanvien</w:t>
      </w:r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721"/>
        <w:gridCol w:w="1562"/>
        <w:gridCol w:w="1569"/>
        <w:gridCol w:w="3024"/>
      </w:tblGrid>
      <w:tr w:rsidR="001976AD" w:rsidRPr="00DB4150" w14:paraId="04080CC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FA0F4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2CC1A1E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1B6DCD1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5E6132C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1E61D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F39F7E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3DEF95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5C118B8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390" w:type="dxa"/>
          </w:tcPr>
          <w:p w14:paraId="28218D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2A2F3C5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7129E4C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77FC8CE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DE895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7EB1244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TenNV</w:t>
            </w:r>
            <w:proofErr w:type="spellEnd"/>
          </w:p>
        </w:tc>
        <w:tc>
          <w:tcPr>
            <w:tcW w:w="1390" w:type="dxa"/>
          </w:tcPr>
          <w:p w14:paraId="6CCA056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1D3DDDB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96F90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43AE2F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2EB694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2D7CDAB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390" w:type="dxa"/>
          </w:tcPr>
          <w:p w14:paraId="29DF46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5B168A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3209F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20CE7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C69D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54A5295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390" w:type="dxa"/>
          </w:tcPr>
          <w:p w14:paraId="5F3062D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5E4DE4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D4599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4D05711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422B5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2293C49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390" w:type="dxa"/>
          </w:tcPr>
          <w:p w14:paraId="19E9A3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333647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4460E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0ADAB9A5" w14:textId="40E4B452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410A0C6" w14:textId="593D3F44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TABLE </w:t>
      </w:r>
      <w:proofErr w:type="spellStart"/>
      <w:r>
        <w:rPr>
          <w:b w:val="0"/>
          <w:bCs w:val="0"/>
          <w:color w:val="auto"/>
        </w:rPr>
        <w:t>hoadonban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2738684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F477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1994F84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03061B3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1C4F72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2EF926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BE627DB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3A0621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18336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MaHDB</w:t>
            </w:r>
            <w:proofErr w:type="spellEnd"/>
          </w:p>
        </w:tc>
        <w:tc>
          <w:tcPr>
            <w:tcW w:w="1690" w:type="dxa"/>
          </w:tcPr>
          <w:p w14:paraId="0826C6B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A219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FC74D1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chủng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loại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489BFD5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1793B9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19450A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08AC5A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729C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9C6544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1EBA8E2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539D0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59BC9B0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3394CBF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E627E5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39539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0FC0E5A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5EC2D4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0091149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58CEE5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14493B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86E04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F68114A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637D9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57B0BF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32C0BF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2781116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1D85C1C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361A21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66C12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3B0DE74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Ngayban</w:t>
            </w:r>
            <w:proofErr w:type="spellEnd"/>
          </w:p>
        </w:tc>
        <w:tc>
          <w:tcPr>
            <w:tcW w:w="1690" w:type="dxa"/>
          </w:tcPr>
          <w:p w14:paraId="1F6E6C8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A4659C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7EFD0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6A6B0BA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7CA8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004B62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66FFE81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0277E0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BF3FE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Địra</w:t>
            </w:r>
            <w:proofErr w:type="spellEnd"/>
            <w:r w:rsidRPr="00DB4150">
              <w:t xml:space="preserve"> chi</w:t>
            </w:r>
          </w:p>
        </w:tc>
      </w:tr>
      <w:tr w:rsidR="001976AD" w:rsidRPr="00DB4150" w14:paraId="191C68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7AB919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7BFDFC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59CC3A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0ADBDB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F7791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69800E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1EB4B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6ABBEE06" w14:textId="1781C25F" w:rsidR="001976AD" w:rsidRPr="00DB4150" w:rsidRDefault="00A62B5A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>
              <w:t>Dongia</w:t>
            </w:r>
            <w:proofErr w:type="spellEnd"/>
          </w:p>
        </w:tc>
        <w:tc>
          <w:tcPr>
            <w:tcW w:w="1690" w:type="dxa"/>
          </w:tcPr>
          <w:p w14:paraId="46A74082" w14:textId="4F78E858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A62B5A">
              <w:t>t</w:t>
            </w:r>
          </w:p>
        </w:tc>
        <w:tc>
          <w:tcPr>
            <w:tcW w:w="1631" w:type="dxa"/>
          </w:tcPr>
          <w:p w14:paraId="19629D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73C90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0B9A20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0A9337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11</w:t>
            </w:r>
          </w:p>
        </w:tc>
        <w:tc>
          <w:tcPr>
            <w:tcW w:w="1969" w:type="dxa"/>
          </w:tcPr>
          <w:p w14:paraId="26273A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49FD7482" w14:textId="15ED58AE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A62B5A">
              <w:t>t</w:t>
            </w:r>
          </w:p>
        </w:tc>
        <w:tc>
          <w:tcPr>
            <w:tcW w:w="1631" w:type="dxa"/>
          </w:tcPr>
          <w:p w14:paraId="1B6B77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4DF75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5CDDCBB4" w14:textId="6409C965" w:rsidR="001976AD" w:rsidRPr="00DB4150" w:rsidRDefault="00871468" w:rsidP="00871468">
      <w:pPr>
        <w:pStyle w:val="22"/>
        <w:ind w:left="0"/>
        <w:rPr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hoadonnhap</w:t>
      </w:r>
      <w:proofErr w:type="spellEnd"/>
      <w:r w:rsidR="001976AD" w:rsidRPr="00DB4150">
        <w:rPr>
          <w:color w:val="auto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1D33645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3DC9F7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01DF7C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5AD22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0E1EA2A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48526D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4C1C3F3E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579E17C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67031EE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MaHDN</w:t>
            </w:r>
            <w:proofErr w:type="spellEnd"/>
          </w:p>
        </w:tc>
        <w:tc>
          <w:tcPr>
            <w:tcW w:w="1690" w:type="dxa"/>
          </w:tcPr>
          <w:p w14:paraId="7DC4AC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7D085FE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45543F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Đơn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25EC1EE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2B3147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2</w:t>
            </w:r>
          </w:p>
        </w:tc>
        <w:tc>
          <w:tcPr>
            <w:tcW w:w="1969" w:type="dxa"/>
          </w:tcPr>
          <w:p w14:paraId="5B2555D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425A60D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2041BBC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4CD60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786D1DC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6E6B82B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2D82F3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13C3B4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5F799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6BD54D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1791FC4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D1CAC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2003D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4F5E1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7EAC1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3400A3A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6C718BF6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68810C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3CF7713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7BC002A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1033BF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C34461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1FCE8F5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B1351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0F2F71A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Ngaynhap</w:t>
            </w:r>
            <w:proofErr w:type="spellEnd"/>
          </w:p>
        </w:tc>
        <w:tc>
          <w:tcPr>
            <w:tcW w:w="1690" w:type="dxa"/>
          </w:tcPr>
          <w:p w14:paraId="2A28815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EF6C6B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C331C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</w:p>
        </w:tc>
      </w:tr>
      <w:tr w:rsidR="001976AD" w:rsidRPr="00DB4150" w14:paraId="13E0E373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25E1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7FC8C8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54C26B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41932F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68268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D4BCC5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5826E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67C76F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691541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6F7BE82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F86468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20FF3AF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FEBA4E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9</w:t>
            </w:r>
          </w:p>
        </w:tc>
        <w:tc>
          <w:tcPr>
            <w:tcW w:w="1969" w:type="dxa"/>
          </w:tcPr>
          <w:p w14:paraId="4E216C89" w14:textId="49787B35" w:rsidR="001976AD" w:rsidRPr="00DB4150" w:rsidRDefault="009576C3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>
              <w:t>Dongia</w:t>
            </w:r>
            <w:proofErr w:type="spellEnd"/>
          </w:p>
        </w:tc>
        <w:tc>
          <w:tcPr>
            <w:tcW w:w="1690" w:type="dxa"/>
          </w:tcPr>
          <w:p w14:paraId="734D95F7" w14:textId="6ECBC08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9576C3">
              <w:t>t</w:t>
            </w:r>
          </w:p>
        </w:tc>
        <w:tc>
          <w:tcPr>
            <w:tcW w:w="1631" w:type="dxa"/>
          </w:tcPr>
          <w:p w14:paraId="027F08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5E7747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571A7622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A86066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02B13E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64AE993B" w14:textId="0C5757A9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Floa</w:t>
            </w:r>
            <w:r w:rsidR="009576C3">
              <w:t>t</w:t>
            </w:r>
          </w:p>
        </w:tc>
        <w:tc>
          <w:tcPr>
            <w:tcW w:w="1631" w:type="dxa"/>
          </w:tcPr>
          <w:p w14:paraId="193967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4A37BB5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2B464CF3" w14:textId="54161480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color w:val="auto"/>
        </w:rPr>
        <w:t xml:space="preserve">   </w:t>
      </w:r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nhacungcap</w:t>
      </w:r>
      <w:proofErr w:type="spellEnd"/>
    </w:p>
    <w:p w14:paraId="4302CE5C" w14:textId="77777777" w:rsidR="001976AD" w:rsidRPr="00DB4150" w:rsidRDefault="001976AD" w:rsidP="001976A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729926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DB36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7BEA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766CC2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3DB1F6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6F53881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3C4C19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85F8F0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04FEA9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38B6A9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82BAA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C3FF2A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152FC2A8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4E84BFF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5C5C2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TenNCC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ED1B1D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6D9F59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345F11" w14:textId="22C0DB06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</w:t>
            </w:r>
            <w:r w:rsidR="00190236">
              <w:t>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4067BAB4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44B5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8A2ACF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53D380D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74036A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207CD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06A7EEBE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6726D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4EECEB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7209289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46855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194706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6D38CE5" w14:textId="0A23F9E9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khachhang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0288C54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D11A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CED2E3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4212B1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6241731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03E851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C26919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404DFE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5A0D7F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52D69F4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0EAA0E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CFC752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6D198A77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1EACFBF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6D4B1A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TenKH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555F5E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DC6A0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80E713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2E65ED7F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07E1E86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09C69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B7A61B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104A3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5A0C8C0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72180C68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754F70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194C15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32CA40F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142AD7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AA3343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1E35C574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A0E2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7A1D1CF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49EDF8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 xml:space="preserve">Int 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495DFBB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358DDB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E67F6FB" w14:textId="79FB00EC" w:rsidR="004E1DFC" w:rsidRPr="004E1DFC" w:rsidRDefault="004E1DFC" w:rsidP="004E1DFC">
      <w:pPr>
        <w:spacing w:line="360" w:lineRule="auto"/>
        <w:rPr>
          <w:b/>
          <w:sz w:val="26"/>
          <w:szCs w:val="26"/>
        </w:rPr>
      </w:pPr>
    </w:p>
    <w:p w14:paraId="793591F0" w14:textId="27974252" w:rsidR="00203C8E" w:rsidRDefault="00203C8E" w:rsidP="006706CF">
      <w:pPr>
        <w:pStyle w:val="Nidungvnbn"/>
      </w:pPr>
      <w:r>
        <w:t>2. Interface design and manipulation.</w:t>
      </w:r>
    </w:p>
    <w:p w14:paraId="70D810AA" w14:textId="2C043189" w:rsidR="0017636A" w:rsidRDefault="0017636A" w:rsidP="006706CF">
      <w:pPr>
        <w:pStyle w:val="Nidungvnbn"/>
        <w:rPr>
          <w:b/>
          <w:bCs/>
        </w:rPr>
      </w:pPr>
    </w:p>
    <w:p w14:paraId="37ED1E46" w14:textId="232AAEDD" w:rsidR="0017636A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5 – TEST CASE</w:t>
      </w:r>
    </w:p>
    <w:p w14:paraId="37832608" w14:textId="7D6DD054" w:rsidR="008544CA" w:rsidRDefault="008544CA" w:rsidP="006706CF">
      <w:pPr>
        <w:pStyle w:val="Nidungvnbn"/>
      </w:pPr>
      <w:r>
        <w:t>1 test case</w:t>
      </w:r>
    </w:p>
    <w:p w14:paraId="78DE1D20" w14:textId="4963642E" w:rsidR="008544CA" w:rsidRDefault="008544CA" w:rsidP="006706CF">
      <w:pPr>
        <w:pStyle w:val="Nidungvnbn"/>
      </w:pPr>
      <w:proofErr w:type="gramStart"/>
      <w:r>
        <w:t>2 unit</w:t>
      </w:r>
      <w:proofErr w:type="gramEnd"/>
      <w:r>
        <w:t xml:space="preserve"> test</w:t>
      </w:r>
    </w:p>
    <w:p w14:paraId="05071241" w14:textId="14FF1104" w:rsidR="008544CA" w:rsidRDefault="008544CA" w:rsidP="006706CF">
      <w:pPr>
        <w:pStyle w:val="Nidungvnbn"/>
      </w:pPr>
      <w:r>
        <w:t>3 SVN/GIT</w:t>
      </w:r>
    </w:p>
    <w:p w14:paraId="183C87F1" w14:textId="26FB6315" w:rsidR="008544CA" w:rsidRPr="008544CA" w:rsidRDefault="008544CA" w:rsidP="006706CF">
      <w:pPr>
        <w:pStyle w:val="Nidungvnbn"/>
      </w:pPr>
      <w:r>
        <w:t>4.Hardware and software requirements:</w:t>
      </w:r>
    </w:p>
    <w:p w14:paraId="53A3EEE6" w14:textId="58105EAC" w:rsidR="0017636A" w:rsidRPr="006706CF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6 - REFERENCES</w:t>
      </w:r>
    </w:p>
    <w:sectPr w:rsidR="0017636A" w:rsidRPr="006706CF" w:rsidSect="00DB7595">
      <w:headerReference w:type="default" r:id="rId20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EF83E" w14:textId="77777777" w:rsidR="00DC4F92" w:rsidRDefault="00DC4F92" w:rsidP="00453AB1">
      <w:r>
        <w:separator/>
      </w:r>
    </w:p>
  </w:endnote>
  <w:endnote w:type="continuationSeparator" w:id="0">
    <w:p w14:paraId="4FB8851F" w14:textId="77777777" w:rsidR="00DC4F92" w:rsidRDefault="00DC4F92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171EC" w14:textId="77777777" w:rsidR="00DC4F92" w:rsidRDefault="00DC4F92" w:rsidP="00453AB1">
      <w:r>
        <w:separator/>
      </w:r>
    </w:p>
  </w:footnote>
  <w:footnote w:type="continuationSeparator" w:id="0">
    <w:p w14:paraId="09AFEE80" w14:textId="77777777" w:rsidR="00DC4F92" w:rsidRDefault="00DC4F92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5BBE"/>
    <w:rsid w:val="00046DA3"/>
    <w:rsid w:val="000558A4"/>
    <w:rsid w:val="00062A0D"/>
    <w:rsid w:val="00064E9F"/>
    <w:rsid w:val="00066422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6800"/>
    <w:rsid w:val="000A71C2"/>
    <w:rsid w:val="000B15AB"/>
    <w:rsid w:val="000B22C6"/>
    <w:rsid w:val="000B3930"/>
    <w:rsid w:val="000B47CD"/>
    <w:rsid w:val="000B55E0"/>
    <w:rsid w:val="000B5B06"/>
    <w:rsid w:val="000B6D80"/>
    <w:rsid w:val="000C07B4"/>
    <w:rsid w:val="000C0DE0"/>
    <w:rsid w:val="000C5EF9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6549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04F3"/>
    <w:rsid w:val="001425BF"/>
    <w:rsid w:val="001430E5"/>
    <w:rsid w:val="001551C5"/>
    <w:rsid w:val="001551D9"/>
    <w:rsid w:val="0015691A"/>
    <w:rsid w:val="0016012B"/>
    <w:rsid w:val="001623B0"/>
    <w:rsid w:val="001734A0"/>
    <w:rsid w:val="0017636A"/>
    <w:rsid w:val="00180D04"/>
    <w:rsid w:val="00182301"/>
    <w:rsid w:val="0018278C"/>
    <w:rsid w:val="0018403E"/>
    <w:rsid w:val="00190236"/>
    <w:rsid w:val="00192451"/>
    <w:rsid w:val="0019339D"/>
    <w:rsid w:val="00194CF6"/>
    <w:rsid w:val="00195BAD"/>
    <w:rsid w:val="00196CAD"/>
    <w:rsid w:val="001976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D42BE"/>
    <w:rsid w:val="001E0ADD"/>
    <w:rsid w:val="001F0F0C"/>
    <w:rsid w:val="00203C8E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3EF1"/>
    <w:rsid w:val="00267BE9"/>
    <w:rsid w:val="002705FB"/>
    <w:rsid w:val="00272D40"/>
    <w:rsid w:val="00274F17"/>
    <w:rsid w:val="00280158"/>
    <w:rsid w:val="00285CE9"/>
    <w:rsid w:val="0028604D"/>
    <w:rsid w:val="00290E95"/>
    <w:rsid w:val="00291721"/>
    <w:rsid w:val="00297E94"/>
    <w:rsid w:val="002A193D"/>
    <w:rsid w:val="002A3496"/>
    <w:rsid w:val="002A38A6"/>
    <w:rsid w:val="002B1BDB"/>
    <w:rsid w:val="002C142E"/>
    <w:rsid w:val="002C5D0E"/>
    <w:rsid w:val="002C7B25"/>
    <w:rsid w:val="002C7E88"/>
    <w:rsid w:val="002D2D06"/>
    <w:rsid w:val="002D4629"/>
    <w:rsid w:val="002D46B9"/>
    <w:rsid w:val="002D796D"/>
    <w:rsid w:val="002E136B"/>
    <w:rsid w:val="002E2616"/>
    <w:rsid w:val="002F190A"/>
    <w:rsid w:val="002F1AE5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066F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B72F0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23C1"/>
    <w:rsid w:val="00444D77"/>
    <w:rsid w:val="00450116"/>
    <w:rsid w:val="00450A5D"/>
    <w:rsid w:val="00453AB1"/>
    <w:rsid w:val="00456D43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404D"/>
    <w:rsid w:val="004D6CCF"/>
    <w:rsid w:val="004E1352"/>
    <w:rsid w:val="004E19F9"/>
    <w:rsid w:val="004E1DFC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139A"/>
    <w:rsid w:val="00544C7D"/>
    <w:rsid w:val="00546038"/>
    <w:rsid w:val="005506BC"/>
    <w:rsid w:val="00550E4D"/>
    <w:rsid w:val="0055313B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411"/>
    <w:rsid w:val="00656930"/>
    <w:rsid w:val="00662092"/>
    <w:rsid w:val="006706CF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E5AF4"/>
    <w:rsid w:val="006F184F"/>
    <w:rsid w:val="006F73B1"/>
    <w:rsid w:val="00700E83"/>
    <w:rsid w:val="00707A9B"/>
    <w:rsid w:val="00716427"/>
    <w:rsid w:val="007166C9"/>
    <w:rsid w:val="00717712"/>
    <w:rsid w:val="007210CB"/>
    <w:rsid w:val="00722A3B"/>
    <w:rsid w:val="007303F2"/>
    <w:rsid w:val="00731FA7"/>
    <w:rsid w:val="00734748"/>
    <w:rsid w:val="00737340"/>
    <w:rsid w:val="007375BD"/>
    <w:rsid w:val="00740E6A"/>
    <w:rsid w:val="00742925"/>
    <w:rsid w:val="00742D8D"/>
    <w:rsid w:val="0074546F"/>
    <w:rsid w:val="00750C7E"/>
    <w:rsid w:val="00752C4D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5902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44CA"/>
    <w:rsid w:val="00855751"/>
    <w:rsid w:val="008577E4"/>
    <w:rsid w:val="008629CA"/>
    <w:rsid w:val="0086519D"/>
    <w:rsid w:val="00867C2D"/>
    <w:rsid w:val="00871468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576C3"/>
    <w:rsid w:val="009729C4"/>
    <w:rsid w:val="009812A6"/>
    <w:rsid w:val="00985E08"/>
    <w:rsid w:val="00992BA4"/>
    <w:rsid w:val="009A058F"/>
    <w:rsid w:val="009A2A93"/>
    <w:rsid w:val="009A530C"/>
    <w:rsid w:val="009B218D"/>
    <w:rsid w:val="009B4838"/>
    <w:rsid w:val="009C29B6"/>
    <w:rsid w:val="009C357E"/>
    <w:rsid w:val="009C483D"/>
    <w:rsid w:val="009C5BB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14CB2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2B5A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049D"/>
    <w:rsid w:val="00AB1DB1"/>
    <w:rsid w:val="00AB5FCE"/>
    <w:rsid w:val="00AB62F4"/>
    <w:rsid w:val="00AC00A1"/>
    <w:rsid w:val="00AC4C8F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0749D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282E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4F3"/>
    <w:rsid w:val="00BF7781"/>
    <w:rsid w:val="00BF7CC5"/>
    <w:rsid w:val="00C065D0"/>
    <w:rsid w:val="00C07BC1"/>
    <w:rsid w:val="00C10540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332E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38BC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0CCE"/>
    <w:rsid w:val="00D33323"/>
    <w:rsid w:val="00D34D21"/>
    <w:rsid w:val="00D35ADA"/>
    <w:rsid w:val="00D40272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2B33"/>
    <w:rsid w:val="00DA4AD7"/>
    <w:rsid w:val="00DA7890"/>
    <w:rsid w:val="00DB0747"/>
    <w:rsid w:val="00DB5175"/>
    <w:rsid w:val="00DB7595"/>
    <w:rsid w:val="00DC1505"/>
    <w:rsid w:val="00DC2276"/>
    <w:rsid w:val="00DC371B"/>
    <w:rsid w:val="00DC4F92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47076"/>
    <w:rsid w:val="00E501B5"/>
    <w:rsid w:val="00E611D8"/>
    <w:rsid w:val="00E62214"/>
    <w:rsid w:val="00E6230C"/>
    <w:rsid w:val="00E7092F"/>
    <w:rsid w:val="00E73E69"/>
    <w:rsid w:val="00E766EA"/>
    <w:rsid w:val="00E76C56"/>
    <w:rsid w:val="00E76E5B"/>
    <w:rsid w:val="00E806C8"/>
    <w:rsid w:val="00E810F8"/>
    <w:rsid w:val="00E87E12"/>
    <w:rsid w:val="00E96F00"/>
    <w:rsid w:val="00E9773C"/>
    <w:rsid w:val="00E97EDA"/>
    <w:rsid w:val="00EA3713"/>
    <w:rsid w:val="00EA3719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18D5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86CA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2">
    <w:name w:val="22"/>
    <w:basedOn w:val="u2"/>
    <w:qFormat/>
    <w:rsid w:val="001976AD"/>
    <w:pPr>
      <w:keepLines w:val="0"/>
      <w:spacing w:before="240" w:after="60" w:line="360" w:lineRule="auto"/>
      <w:ind w:left="90"/>
    </w:pPr>
    <w:rPr>
      <w:rFonts w:ascii="Times New Roman" w:eastAsia="Times New Roman" w:hAnsi="Times New Roman" w:cs="Times New Roman"/>
      <w:iCs/>
      <w:color w:val="FF0000"/>
    </w:rPr>
  </w:style>
  <w:style w:type="paragraph" w:styleId="KhngDncch">
    <w:name w:val="No Spacing"/>
    <w:uiPriority w:val="1"/>
    <w:qFormat/>
    <w:rsid w:val="00871468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1007</TotalTime>
  <Pages>30</Pages>
  <Words>3191</Words>
  <Characters>18190</Characters>
  <Application>Microsoft Office Word</Application>
  <DocSecurity>0</DocSecurity>
  <Lines>151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774</cp:revision>
  <cp:lastPrinted>2020-10-16T00:17:00Z</cp:lastPrinted>
  <dcterms:created xsi:type="dcterms:W3CDTF">2019-11-07T14:13:00Z</dcterms:created>
  <dcterms:modified xsi:type="dcterms:W3CDTF">2020-12-10T03:48:00Z</dcterms:modified>
</cp:coreProperties>
</file>